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AB1150">
      <w:r>
        <w:rPr>
          <w:noProof/>
          <w:lang w:val="fr-FR" w:eastAsia="fr-FR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-737870</wp:posOffset>
            </wp:positionV>
            <wp:extent cx="1790700" cy="2181225"/>
            <wp:effectExtent l="19050" t="0" r="0" b="0"/>
            <wp:wrapNone/>
            <wp:docPr id="1" name="Image 1" descr="C:\Users\serveur\Pictures\2019-02-16 scan\sca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ur\Pictures\2019-02-16 scan\scan 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53BD">
        <w:rPr>
          <w:noProof/>
          <w:lang w:val="fr-FR" w:eastAsia="fr-FR"/>
        </w:rPr>
        <w:pict>
          <v:rect id="Rectángulo 1" o:spid="_x0000_s1026" style="position:absolute;margin-left:-61.8pt;margin-top:-11.6pt;width:584.6pt;height:129pt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" filled="f" stroked="f">
            <v:textbox style="mso-next-textbox:#Rectángulo 1">
              <w:txbxContent>
                <w:p w:rsidR="00545FB2" w:rsidRPr="00D2786E" w:rsidRDefault="002F61BE" w:rsidP="00AB1150">
                  <w:pPr>
                    <w:rPr>
                      <w:rFonts w:ascii="Times New Roman" w:hAnsi="Times New Roman"/>
                      <w:b/>
                      <w:color w:val="000000" w:themeColor="text1"/>
                      <w:sz w:val="36"/>
                      <w:szCs w:val="36"/>
                      <w:lang w:val="fr-FR"/>
                    </w:rPr>
                  </w:pPr>
                  <w:r w:rsidRPr="00D2786E">
                    <w:rPr>
                      <w:rFonts w:ascii="Times New Roman" w:hAnsi="Times New Roman"/>
                      <w:b/>
                      <w:color w:val="000000" w:themeColor="text1"/>
                      <w:sz w:val="36"/>
                      <w:szCs w:val="36"/>
                      <w:lang w:val="fr-FR"/>
                    </w:rPr>
                    <w:t>KAHINAAMRANI</w:t>
                  </w:r>
                </w:p>
                <w:p w:rsidR="00C813FF" w:rsidRPr="00D2786E" w:rsidRDefault="00545FB2" w:rsidP="00AB1150">
                  <w:pPr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>Date et lieu de naissance :</w:t>
                  </w:r>
                  <w:r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 xml:space="preserve"> 07/05/1992 à AZAZGA</w:t>
                  </w:r>
                </w:p>
                <w:p w:rsidR="00C813FF" w:rsidRPr="00D2786E" w:rsidRDefault="00215619" w:rsidP="00AB1150">
                  <w:pPr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>Adresse</w:t>
                  </w:r>
                  <w:r w:rsidR="002F61BE"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> :</w:t>
                  </w:r>
                  <w:r w:rsidR="002F61BE"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 xml:space="preserve"> 28Cité 2248 Logements T/6/A Ain </w:t>
                  </w:r>
                  <w:proofErr w:type="spellStart"/>
                  <w:r w:rsidR="002F61BE"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>Naadja</w:t>
                  </w:r>
                  <w:proofErr w:type="spellEnd"/>
                  <w:r w:rsidR="002F61BE"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>, ALGER</w:t>
                  </w:r>
                </w:p>
                <w:p w:rsidR="00545FB2" w:rsidRPr="00D2786E" w:rsidRDefault="00545FB2" w:rsidP="00AB1150">
                  <w:pPr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>Nationalité :</w:t>
                  </w:r>
                  <w:r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 xml:space="preserve"> Algérienne</w:t>
                  </w:r>
                </w:p>
                <w:p w:rsidR="00545FB2" w:rsidRPr="00D2786E" w:rsidRDefault="00545FB2" w:rsidP="00AB1150">
                  <w:pPr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>Situation Familiale :</w:t>
                  </w:r>
                  <w:r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 xml:space="preserve"> Célibataire</w:t>
                  </w:r>
                </w:p>
                <w:p w:rsidR="00545FB2" w:rsidRPr="00D2786E" w:rsidRDefault="00545FB2" w:rsidP="00AB1150">
                  <w:pPr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 xml:space="preserve">Tél </w:t>
                  </w:r>
                  <w:proofErr w:type="gramStart"/>
                  <w:r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>:0661176835</w:t>
                  </w:r>
                  <w:proofErr w:type="gramEnd"/>
                  <w:r w:rsidRPr="00D2786E"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  <w:t> /0551532384</w:t>
                  </w:r>
                </w:p>
                <w:p w:rsidR="00545FB2" w:rsidRPr="00D2786E" w:rsidRDefault="00545FB2" w:rsidP="00545FB2">
                  <w:pPr>
                    <w:rPr>
                      <w:rFonts w:ascii="Times New Roman" w:hAnsi="Times New Roman"/>
                      <w:color w:val="000000" w:themeColor="text1"/>
                      <w:sz w:val="28"/>
                      <w:szCs w:val="20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color w:val="000000" w:themeColor="text1"/>
                      <w:sz w:val="28"/>
                      <w:szCs w:val="20"/>
                      <w:lang w:val="fr-FR"/>
                    </w:rPr>
                    <w:t>E-mail :</w:t>
                  </w:r>
                  <w:hyperlink r:id="rId10" w:history="1">
                    <w:r w:rsidRPr="00D2786E">
                      <w:rPr>
                        <w:rStyle w:val="Lienhypertexte"/>
                        <w:rFonts w:ascii="Times New Roman" w:hAnsi="Times New Roman"/>
                        <w:sz w:val="28"/>
                        <w:szCs w:val="20"/>
                        <w:lang w:val="fr-FR"/>
                      </w:rPr>
                      <w:t>amranikahina8@gmail.com</w:t>
                    </w:r>
                  </w:hyperlink>
                </w:p>
                <w:p w:rsidR="00545FB2" w:rsidRDefault="00545FB2" w:rsidP="00545FB2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:rsidR="00545FB2" w:rsidRPr="00FF50CA" w:rsidRDefault="00545FB2" w:rsidP="00C813FF">
                  <w:pPr>
                    <w:rPr>
                      <w:rFonts w:ascii="Arial" w:hAnsi="Arial"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  <w:p w:rsidR="00C813FF" w:rsidRPr="00215619" w:rsidRDefault="00C813FF" w:rsidP="00C813FF">
                  <w:pPr>
                    <w:rPr>
                      <w:color w:val="4F6228"/>
                      <w:lang w:val="fr-FR"/>
                    </w:rPr>
                  </w:pPr>
                </w:p>
              </w:txbxContent>
            </v:textbox>
          </v:rect>
        </w:pict>
      </w:r>
      <w:r w:rsidR="004A1EF0">
        <w:rPr>
          <w:rFonts w:ascii="Arial" w:hAnsi="Arial"/>
          <w:noProof/>
          <w:sz w:val="20"/>
          <w:szCs w:val="20"/>
          <w:lang w:val="fr-FR" w:eastAsia="fr-FR"/>
        </w:rPr>
        <w:drawing>
          <wp:anchor distT="0" distB="0" distL="114300" distR="114300" simplePos="0" relativeHeight="2516464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-890270</wp:posOffset>
            </wp:positionV>
            <wp:extent cx="7743825" cy="999490"/>
            <wp:effectExtent l="0" t="0" r="952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295" cy="100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53BD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7" type="#_x0000_t202" style="position:absolute;margin-left:-187.7pt;margin-top:-173.7pt;width:604.05pt;height:116.85pt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" filled="f" stroked="f">
            <v:textbox style="mso-next-textbox:#Zone de texte 2">
              <w:txbxContent>
                <w:p w:rsidR="00FF50CA" w:rsidRPr="00FF50CA" w:rsidRDefault="00FF50CA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 w:rsidR="004553BD">
        <w:rPr>
          <w:noProof/>
          <w:lang w:val="fr-FR" w:eastAsia="fr-FR"/>
        </w:rPr>
        <w:pict>
          <v:rect id="Rectángulo 3" o:spid="_x0000_s1028" style="position:absolute;margin-left:-47.95pt;margin-top:-43.7pt;width:107.2pt;height:138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" filled="f" stroked="f">
            <v:textbox style="mso-next-textbox:#Rectángulo 3;mso-fit-shape-to-text:t">
              <w:txbxContent>
                <w:p w:rsidR="00AD3A5C" w:rsidRDefault="00AD3A5C" w:rsidP="00AD3A5C"/>
              </w:txbxContent>
            </v:textbox>
            <w10:wrap type="through"/>
          </v:rect>
        </w:pic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37471" w:rsidRDefault="004553BD" w:rsidP="00CE44D2">
      <w:pPr>
        <w:ind w:hanging="1276"/>
      </w:pPr>
      <w:r>
        <w:rPr>
          <w:noProof/>
          <w:lang w:val="fr-FR" w:eastAsia="fr-FR"/>
        </w:rPr>
        <w:pict>
          <v:line id="Conector recto 4" o:spid="_x0000_s1034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75pt,18.15pt" to="612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" strokecolor="#c6d9f1 [671]" strokeweight="2pt">
            <v:shadow on="t" color="black" opacity="24903f" origin=",.5" offset="0,.55556mm"/>
            <w10:wrap anchorx="page"/>
          </v:line>
        </w:pict>
      </w:r>
    </w:p>
    <w:p w:rsidR="00726327" w:rsidRDefault="004553BD" w:rsidP="00DB3D3A">
      <w:r>
        <w:rPr>
          <w:noProof/>
        </w:rPr>
        <w:pict>
          <v:shape id="Zone de texte 1" o:spid="_x0000_s1029" type="#_x0000_t202" style="position:absolute;margin-left:9.75pt;margin-top:166.1pt;width:579.75pt;height:121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" filled="f" strokecolor="white [3212]" strokeweight=".5pt">
            <v:textbox>
              <w:txbxContent>
                <w:p w:rsidR="00545FB2" w:rsidRPr="006F2B22" w:rsidRDefault="00545FB2" w:rsidP="00166DBA">
                  <w:pPr>
                    <w:spacing w:line="276" w:lineRule="auto"/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</w:pPr>
                  <w:r w:rsidRPr="006F2B22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Attestation</w:t>
                  </w:r>
                  <w:r w:rsidR="00F66109" w:rsidRPr="006F2B22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s</w:t>
                  </w:r>
                  <w:r w:rsidRPr="006F2B22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 xml:space="preserve"> Obtenu</w:t>
                  </w:r>
                  <w:r w:rsidR="00F66109" w:rsidRPr="006F2B22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s</w:t>
                  </w:r>
                  <w:r w:rsidRPr="006F2B22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 xml:space="preserve"> : </w:t>
                  </w:r>
                </w:p>
                <w:p w:rsidR="00545FB2" w:rsidRPr="00D2786E" w:rsidRDefault="00C9015F" w:rsidP="00166DBA">
                  <w:pPr>
                    <w:pStyle w:val="Paragraphedeliste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 w:rsidRPr="00C9015F">
                    <w:rPr>
                      <w:rFonts w:ascii="Times New Roman" w:hAnsi="Times New Roman"/>
                      <w:b/>
                      <w:sz w:val="32"/>
                    </w:rPr>
                    <w:t>21/12/2013-21/06/2014</w:t>
                  </w:r>
                  <w:proofErr w:type="gramStart"/>
                  <w:r w:rsidRPr="00C9015F">
                    <w:rPr>
                      <w:rFonts w:ascii="Times New Roman" w:hAnsi="Times New Roman"/>
                      <w:b/>
                      <w:sz w:val="32"/>
                    </w:rPr>
                    <w:t>:</w:t>
                  </w:r>
                  <w:r w:rsidRPr="00D2786E">
                    <w:rPr>
                      <w:rFonts w:ascii="Times New Roman" w:hAnsi="Times New Roman"/>
                      <w:sz w:val="32"/>
                    </w:rPr>
                    <w:t>Attestation</w:t>
                  </w:r>
                  <w:proofErr w:type="gramEnd"/>
                  <w:r w:rsidR="00D2121D" w:rsidRPr="00D2786E">
                    <w:rPr>
                      <w:rFonts w:ascii="Times New Roman" w:hAnsi="Times New Roman"/>
                      <w:sz w:val="32"/>
                    </w:rPr>
                    <w:t xml:space="preserve"> </w:t>
                  </w:r>
                  <w:proofErr w:type="spellStart"/>
                  <w:r w:rsidR="00D2121D" w:rsidRPr="00D2786E">
                    <w:rPr>
                      <w:rFonts w:ascii="Times New Roman" w:hAnsi="Times New Roman"/>
                      <w:sz w:val="32"/>
                    </w:rPr>
                    <w:t>en</w:t>
                  </w:r>
                  <w:r w:rsidR="000B1B6C" w:rsidRPr="00D2786E">
                    <w:rPr>
                      <w:rFonts w:ascii="Times New Roman" w:hAnsi="Times New Roman"/>
                      <w:sz w:val="32"/>
                    </w:rPr>
                    <w:t>Initiationbureautique</w:t>
                  </w:r>
                  <w:proofErr w:type="spellEnd"/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 et </w:t>
                  </w:r>
                  <w:proofErr w:type="spellStart"/>
                  <w:r w:rsidR="000B1B6C" w:rsidRPr="00D2786E">
                    <w:rPr>
                      <w:rFonts w:ascii="Times New Roman" w:hAnsi="Times New Roman"/>
                      <w:sz w:val="32"/>
                    </w:rPr>
                    <w:t>agent</w:t>
                  </w:r>
                  <w:proofErr w:type="spellEnd"/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 de </w:t>
                  </w:r>
                  <w:proofErr w:type="spellStart"/>
                  <w:r w:rsidR="000B1B6C" w:rsidRPr="00D2786E">
                    <w:rPr>
                      <w:rFonts w:ascii="Times New Roman" w:hAnsi="Times New Roman"/>
                      <w:sz w:val="32"/>
                    </w:rPr>
                    <w:t>saisie</w:t>
                  </w:r>
                  <w:proofErr w:type="spellEnd"/>
                  <w:r w:rsidR="000B1B6C" w:rsidRPr="00D2786E">
                    <w:rPr>
                      <w:rFonts w:ascii="Times New Roman" w:hAnsi="Times New Roman"/>
                      <w:sz w:val="32"/>
                    </w:rPr>
                    <w:t>.</w:t>
                  </w:r>
                </w:p>
                <w:p w:rsidR="000B1B6C" w:rsidRPr="00D2786E" w:rsidRDefault="00C9015F" w:rsidP="00166DBA">
                  <w:pPr>
                    <w:pStyle w:val="Paragraphedeliste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 w:rsidRPr="00C9015F">
                    <w:rPr>
                      <w:rFonts w:ascii="Times New Roman" w:hAnsi="Times New Roman"/>
                      <w:b/>
                      <w:sz w:val="32"/>
                    </w:rPr>
                    <w:t>24/12/2015-19/01/2015:</w:t>
                  </w:r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Attestaion de </w:t>
                  </w:r>
                  <w:proofErr w:type="spellStart"/>
                  <w:r w:rsidR="000B1B6C" w:rsidRPr="00D2786E">
                    <w:rPr>
                      <w:rFonts w:ascii="Times New Roman" w:hAnsi="Times New Roman"/>
                      <w:sz w:val="32"/>
                    </w:rPr>
                    <w:t>stagepratique</w:t>
                  </w:r>
                  <w:proofErr w:type="spellEnd"/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 à la DASS </w:t>
                  </w:r>
                </w:p>
                <w:p w:rsidR="000B1B6C" w:rsidRPr="00D2786E" w:rsidRDefault="00C9015F" w:rsidP="00166DBA">
                  <w:pPr>
                    <w:pStyle w:val="Paragraphedeliste"/>
                    <w:numPr>
                      <w:ilvl w:val="0"/>
                      <w:numId w:val="4"/>
                    </w:numPr>
                    <w:spacing w:line="276" w:lineRule="auto"/>
                    <w:rPr>
                      <w:rFonts w:ascii="Times New Roman" w:hAnsi="Times New Roman"/>
                      <w:sz w:val="32"/>
                    </w:rPr>
                  </w:pPr>
                  <w:r w:rsidRPr="00C9015F">
                    <w:rPr>
                      <w:rFonts w:ascii="Times New Roman" w:hAnsi="Times New Roman"/>
                      <w:b/>
                      <w:sz w:val="32"/>
                    </w:rPr>
                    <w:t>01/03/2015-31/05/2015:</w:t>
                  </w:r>
                  <w:r w:rsidRPr="00D2786E">
                    <w:rPr>
                      <w:rFonts w:ascii="Times New Roman" w:hAnsi="Times New Roman"/>
                      <w:sz w:val="32"/>
                    </w:rPr>
                    <w:t>Attestaion</w:t>
                  </w:r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 de </w:t>
                  </w:r>
                  <w:proofErr w:type="spellStart"/>
                  <w:r w:rsidR="000B1B6C" w:rsidRPr="00D2786E">
                    <w:rPr>
                      <w:rFonts w:ascii="Times New Roman" w:hAnsi="Times New Roman"/>
                      <w:sz w:val="32"/>
                    </w:rPr>
                    <w:t>stagepratique</w:t>
                  </w:r>
                  <w:proofErr w:type="spellEnd"/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 à </w:t>
                  </w:r>
                  <w:proofErr w:type="spellStart"/>
                  <w:r w:rsidR="000B1B6C" w:rsidRPr="00D2786E">
                    <w:rPr>
                      <w:rFonts w:ascii="Times New Roman" w:hAnsi="Times New Roman"/>
                      <w:sz w:val="32"/>
                    </w:rPr>
                    <w:t>l’usine</w:t>
                  </w:r>
                  <w:proofErr w:type="spellEnd"/>
                  <w:r w:rsidR="000B1B6C" w:rsidRPr="00D2786E">
                    <w:rPr>
                      <w:rFonts w:ascii="Times New Roman" w:hAnsi="Times New Roman"/>
                      <w:sz w:val="32"/>
                    </w:rPr>
                    <w:t xml:space="preserve"> de </w:t>
                  </w:r>
                  <w:proofErr w:type="spellStart"/>
                  <w:r w:rsidR="00634A3F" w:rsidRPr="00D2786E">
                    <w:rPr>
                      <w:rFonts w:ascii="Times New Roman" w:hAnsi="Times New Roman"/>
                      <w:sz w:val="32"/>
                    </w:rPr>
                    <w:t>lait</w:t>
                  </w:r>
                  <w:proofErr w:type="spellEnd"/>
                  <w:r w:rsidR="00634A3F" w:rsidRPr="00D2786E">
                    <w:rPr>
                      <w:rFonts w:ascii="Times New Roman" w:hAnsi="Times New Roman"/>
                      <w:sz w:val="32"/>
                    </w:rPr>
                    <w:t xml:space="preserve"> “</w:t>
                  </w:r>
                  <w:proofErr w:type="spellStart"/>
                  <w:r w:rsidR="000B1B6C" w:rsidRPr="00D2786E">
                    <w:rPr>
                      <w:rFonts w:ascii="Times New Roman" w:hAnsi="Times New Roman"/>
                      <w:sz w:val="32"/>
                    </w:rPr>
                    <w:t>Paturaged’Algérie</w:t>
                  </w:r>
                  <w:proofErr w:type="spellEnd"/>
                  <w:r w:rsidR="00D2786E">
                    <w:rPr>
                      <w:rFonts w:ascii="Times New Roman" w:hAnsi="Times New Roman"/>
                      <w:sz w:val="32"/>
                    </w:rPr>
                    <w:t>”</w:t>
                  </w:r>
                </w:p>
                <w:p w:rsidR="00545FB2" w:rsidRPr="00F24E30" w:rsidRDefault="00545FB2" w:rsidP="00F24E30"/>
              </w:txbxContent>
            </v:textbox>
            <w10:wrap type="square" anchorx="page"/>
          </v:shape>
        </w:pict>
      </w:r>
      <w:r>
        <w:rPr>
          <w:noProof/>
          <w:lang w:val="fr-FR" w:eastAsia="fr-FR"/>
        </w:rPr>
        <w:pict>
          <v:shape id="Cuadro de texto 8" o:spid="_x0000_s1030" type="#_x0000_t202" style="position:absolute;margin-left:-60.35pt;margin-top:15.3pt;width:576.75pt;height:162.7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" filled="f" stroked="f">
            <v:textbox>
              <w:txbxContent>
                <w:p w:rsidR="00AD3A5C" w:rsidRPr="00600619" w:rsidRDefault="0062167D" w:rsidP="00166DBA">
                  <w:pPr>
                    <w:spacing w:line="276" w:lineRule="auto"/>
                    <w:rPr>
                      <w:rFonts w:ascii="Times New Roman" w:hAnsi="Times New Roman"/>
                      <w:b/>
                      <w:color w:val="76923C" w:themeColor="accent3" w:themeShade="BF"/>
                      <w:sz w:val="20"/>
                      <w:szCs w:val="20"/>
                      <w:u w:val="single"/>
                      <w:lang w:val="fr-FR"/>
                    </w:rPr>
                  </w:pPr>
                  <w:r w:rsidRPr="00600619">
                    <w:rPr>
                      <w:rFonts w:ascii="Arial" w:hAnsi="Arial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D</w:t>
                  </w:r>
                  <w:r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iplôme</w:t>
                  </w:r>
                  <w:r w:rsidR="00F66109"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s</w:t>
                  </w:r>
                  <w:r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 xml:space="preserve"> Obtenu</w:t>
                  </w:r>
                  <w:r w:rsidR="00F66109"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s</w:t>
                  </w:r>
                  <w:r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 :</w:t>
                  </w:r>
                </w:p>
                <w:p w:rsidR="00D2121D" w:rsidRPr="00D2786E" w:rsidRDefault="00D2121D" w:rsidP="00166DBA">
                  <w:pPr>
                    <w:pStyle w:val="Paragraphedeliste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 w:rsidRPr="00634A3F"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  <w:lang w:val="fr-FR"/>
                    </w:rPr>
                    <w:t>2015-2017 :</w:t>
                  </w:r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Diplôme de Master 2 en Sociologie du développement Social</w:t>
                  </w:r>
                  <w:r w:rsidR="000713E2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.</w:t>
                  </w:r>
                </w:p>
                <w:p w:rsidR="00D2121D" w:rsidRPr="00D2786E" w:rsidRDefault="00D2121D" w:rsidP="00166DBA">
                  <w:pPr>
                    <w:pStyle w:val="Paragraphedeliste"/>
                    <w:spacing w:line="276" w:lineRule="auto"/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Université Mouloud </w:t>
                  </w:r>
                  <w:proofErr w:type="spellStart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Maamri</w:t>
                  </w:r>
                  <w:proofErr w:type="spellEnd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, </w:t>
                  </w:r>
                  <w:proofErr w:type="spellStart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Tizi-ouzou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.</w:t>
                  </w:r>
                </w:p>
                <w:p w:rsidR="00D2121D" w:rsidRPr="00D2786E" w:rsidRDefault="00D2121D" w:rsidP="00166DBA">
                  <w:pPr>
                    <w:pStyle w:val="Paragraphedeliste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 w:rsidRPr="00634A3F"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  <w:lang w:val="fr-FR"/>
                    </w:rPr>
                    <w:t>2012-2015 :</w:t>
                  </w:r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Diplôme de Licence en Sociologie du développement Social</w:t>
                  </w:r>
                  <w:r w:rsidR="000713E2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.</w:t>
                  </w:r>
                </w:p>
                <w:p w:rsidR="00D2121D" w:rsidRPr="00D2121D" w:rsidRDefault="00D2121D" w:rsidP="00166DBA">
                  <w:pPr>
                    <w:spacing w:line="276" w:lineRule="auto"/>
                    <w:ind w:left="708"/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Université Mouloud </w:t>
                  </w:r>
                  <w:proofErr w:type="spellStart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Maamri</w:t>
                  </w:r>
                  <w:proofErr w:type="spellEnd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, </w:t>
                  </w:r>
                  <w:proofErr w:type="spellStart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Tizi-ouzou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.</w:t>
                  </w:r>
                </w:p>
                <w:p w:rsidR="00AD3A5C" w:rsidRPr="00D2786E" w:rsidRDefault="00D2121D" w:rsidP="00166DBA">
                  <w:pPr>
                    <w:pStyle w:val="Paragraphedeliste"/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 w:rsidRPr="00634A3F"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  <w:lang w:val="fr-FR"/>
                    </w:rPr>
                    <w:t>2012 </w:t>
                  </w:r>
                  <w:proofErr w:type="gramStart"/>
                  <w:r w:rsidRPr="00634A3F"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  <w:lang w:val="fr-FR"/>
                    </w:rPr>
                    <w:t>:</w:t>
                  </w:r>
                  <w:r w:rsidR="00215619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Diplôme</w:t>
                  </w:r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de</w:t>
                  </w:r>
                  <w:proofErr w:type="gramEnd"/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Bac</w:t>
                  </w:r>
                  <w:r w:rsidR="000713E2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filière : lettre et philosophie.</w:t>
                  </w:r>
                </w:p>
                <w:p w:rsidR="00AD3A5C" w:rsidRPr="00D2786E" w:rsidRDefault="006F79C0" w:rsidP="00166DBA">
                  <w:pPr>
                    <w:spacing w:line="276" w:lineRule="auto"/>
                    <w:ind w:firstLine="142"/>
                    <w:rPr>
                      <w:rFonts w:ascii="Times New Roman" w:hAnsi="Times New Roman"/>
                      <w:i/>
                      <w:color w:val="000000"/>
                      <w:sz w:val="32"/>
                      <w:szCs w:val="32"/>
                      <w:lang w:val="fr-FR"/>
                    </w:rPr>
                  </w:pPr>
                  <w:r w:rsidRPr="00D2786E"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  <w:lang w:val="fr-FR"/>
                    </w:rPr>
                    <w:tab/>
                  </w:r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Lycée </w:t>
                  </w:r>
                  <w:proofErr w:type="spellStart"/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Frére</w:t>
                  </w:r>
                  <w:proofErr w:type="spellEnd"/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</w:t>
                  </w:r>
                  <w:proofErr w:type="spellStart"/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Hamdi</w:t>
                  </w:r>
                  <w:proofErr w:type="spellEnd"/>
                  <w:r w:rsidR="0062167D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, Yakouren, Tizi-Ouzou</w:t>
                  </w:r>
                </w:p>
                <w:p w:rsidR="00AD3A5C" w:rsidRPr="00D2786E" w:rsidRDefault="006F79C0" w:rsidP="00D2786E">
                  <w:pPr>
                    <w:ind w:firstLine="142"/>
                    <w:rPr>
                      <w:rFonts w:ascii="Times New Roman" w:hAnsi="Times New Roman"/>
                      <w:i/>
                      <w:color w:val="000000"/>
                      <w:sz w:val="32"/>
                      <w:szCs w:val="32"/>
                      <w:lang w:val="fr-FR"/>
                    </w:rPr>
                  </w:pPr>
                  <w:r w:rsidRPr="00D2786E">
                    <w:rPr>
                      <w:rFonts w:ascii="Times New Roman" w:hAnsi="Times New Roman"/>
                      <w:b/>
                      <w:color w:val="000000"/>
                      <w:sz w:val="32"/>
                      <w:szCs w:val="32"/>
                      <w:lang w:val="fr-FR"/>
                    </w:rPr>
                    <w:tab/>
                  </w:r>
                </w:p>
                <w:p w:rsidR="006F79C0" w:rsidRPr="00D2786E" w:rsidRDefault="00D2121D" w:rsidP="006F79C0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2015-2017 :</w:t>
                  </w:r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Diplôme</w:t>
                  </w:r>
                  <w:r w:rsidR="006F79C0"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 de Master 2 en Sociologie du développement Social </w:t>
                  </w:r>
                </w:p>
                <w:p w:rsidR="00AD3A5C" w:rsidRPr="00D2786E" w:rsidRDefault="006F79C0" w:rsidP="006F79C0">
                  <w:pPr>
                    <w:pStyle w:val="Paragraphedeliste"/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</w:pPr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Université Mouloud </w:t>
                  </w:r>
                  <w:proofErr w:type="spellStart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Maamri</w:t>
                  </w:r>
                  <w:proofErr w:type="spellEnd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 xml:space="preserve">, </w:t>
                  </w:r>
                  <w:proofErr w:type="spellStart"/>
                  <w:r w:rsidRPr="00D2786E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Tizi-ouzou</w:t>
                  </w:r>
                  <w:proofErr w:type="spellEnd"/>
                  <w:r w:rsidR="00D2121D">
                    <w:rPr>
                      <w:rFonts w:ascii="Times New Roman" w:hAnsi="Times New Roman"/>
                      <w:color w:val="000000"/>
                      <w:sz w:val="32"/>
                      <w:szCs w:val="32"/>
                      <w:lang w:val="fr-FR"/>
                    </w:rPr>
                    <w:t>.</w:t>
                  </w:r>
                </w:p>
                <w:p w:rsidR="00AD3A5C" w:rsidRPr="00FF50CA" w:rsidRDefault="00AD3A5C" w:rsidP="00CE44D2">
                  <w:pPr>
                    <w:ind w:firstLine="142"/>
                    <w:rPr>
                      <w:color w:val="000000"/>
                      <w:lang w:val="fr-FR"/>
                    </w:rPr>
                  </w:pPr>
                </w:p>
              </w:txbxContent>
            </v:textbox>
            <w10:wrap type="square" anchorx="margin"/>
          </v:shape>
        </w:pict>
      </w:r>
    </w:p>
    <w:p w:rsidR="00600619" w:rsidRDefault="004553BD">
      <w:r>
        <w:rPr>
          <w:noProof/>
          <w:lang w:val="fr-FR" w:eastAsia="fr-FR"/>
        </w:rPr>
        <w:pict>
          <v:shape id="Zone de texte 11" o:spid="_x0000_s1031" type="#_x0000_t202" style="position:absolute;margin-left:-61.1pt;margin-top:264.55pt;width:599.25pt;height:237.75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" fillcolor="white [3201]" strokecolor="white [3212]" strokeweight=".5pt">
            <v:textbox>
              <w:txbxContent>
                <w:p w:rsidR="00D2786E" w:rsidRPr="00600619" w:rsidRDefault="00D2786E" w:rsidP="006F2B22">
                  <w:pPr>
                    <w:spacing w:line="276" w:lineRule="auto"/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</w:pPr>
                  <w:r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Expérience</w:t>
                  </w:r>
                  <w:r w:rsidR="00F66109"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s</w:t>
                  </w:r>
                  <w:r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 xml:space="preserve"> Professionnelle</w:t>
                  </w:r>
                  <w:r w:rsidR="00F66109"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s</w:t>
                  </w:r>
                  <w:r w:rsidR="000B1B6C"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:</w:t>
                  </w:r>
                </w:p>
                <w:p w:rsidR="000B1B6C" w:rsidRDefault="00D2121D" w:rsidP="006F2B22">
                  <w:pPr>
                    <w:pStyle w:val="Paragraphedeliste"/>
                    <w:numPr>
                      <w:ilvl w:val="0"/>
                      <w:numId w:val="7"/>
                    </w:numPr>
                    <w:spacing w:line="276" w:lineRule="auto"/>
                    <w:ind w:left="426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 w:rsidRP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07/08/2017-25/09/2017 :</w:t>
                  </w:r>
                  <w:r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Assistante</w:t>
                  </w:r>
                  <w:r w:rsidR="000B1B6C"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administrative dans un bureau d’affaire</w:t>
                  </w:r>
                  <w:r w:rsidR="00B63268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 :</w:t>
                  </w:r>
                </w:p>
                <w:p w:rsidR="00634A3F" w:rsidRDefault="00634A3F" w:rsidP="006F2B22">
                  <w:pPr>
                    <w:pStyle w:val="Paragraphedeliste"/>
                    <w:numPr>
                      <w:ilvl w:val="0"/>
                      <w:numId w:val="10"/>
                    </w:numPr>
                    <w:spacing w:line="276" w:lineRule="auto"/>
                    <w:ind w:left="3828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Suivi administratif des dossiers.</w:t>
                  </w:r>
                </w:p>
                <w:p w:rsidR="00634A3F" w:rsidRDefault="00634A3F" w:rsidP="006F2B22">
                  <w:pPr>
                    <w:pStyle w:val="Paragraphedeliste"/>
                    <w:numPr>
                      <w:ilvl w:val="0"/>
                      <w:numId w:val="10"/>
                    </w:numPr>
                    <w:spacing w:line="276" w:lineRule="auto"/>
                    <w:ind w:left="3828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Gestions des courriers entrant et sortant.</w:t>
                  </w:r>
                </w:p>
                <w:p w:rsidR="00634A3F" w:rsidRPr="00D2786E" w:rsidRDefault="00726327" w:rsidP="006F2B22">
                  <w:pPr>
                    <w:pStyle w:val="Paragraphedeliste"/>
                    <w:numPr>
                      <w:ilvl w:val="0"/>
                      <w:numId w:val="10"/>
                    </w:numPr>
                    <w:spacing w:line="276" w:lineRule="auto"/>
                    <w:ind w:left="3828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Gestion de l’emploi du temps de responsable.</w:t>
                  </w:r>
                </w:p>
                <w:p w:rsidR="00726327" w:rsidRDefault="00D2121D" w:rsidP="006F2B22">
                  <w:pPr>
                    <w:pStyle w:val="Paragraphedeliste"/>
                    <w:numPr>
                      <w:ilvl w:val="0"/>
                      <w:numId w:val="7"/>
                    </w:numPr>
                    <w:spacing w:line="276" w:lineRule="auto"/>
                    <w:ind w:left="426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 w:rsidRP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15/10</w:t>
                  </w:r>
                  <w:r w:rsidR="00634A3F" w:rsidRP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/2017</w:t>
                  </w:r>
                  <w:r w:rsid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-</w:t>
                  </w:r>
                  <w:r w:rsidR="00634A3F" w:rsidRP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01/03/2018</w:t>
                  </w:r>
                  <w:r w:rsidR="00634A3F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 :</w:t>
                  </w:r>
                  <w:r w:rsidR="00634A3F"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Commercial</w:t>
                  </w:r>
                  <w:r w:rsidR="00F23296"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à la SARL HOSPITAL COMPANY</w:t>
                  </w:r>
                  <w:r w:rsidR="00B63268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 :</w:t>
                  </w:r>
                </w:p>
                <w:p w:rsidR="00726327" w:rsidRDefault="00726327" w:rsidP="006F2B22">
                  <w:pPr>
                    <w:pStyle w:val="Paragraphedeliste"/>
                    <w:numPr>
                      <w:ilvl w:val="0"/>
                      <w:numId w:val="11"/>
                    </w:numPr>
                    <w:spacing w:line="276" w:lineRule="auto"/>
                    <w:ind w:left="3686" w:hanging="284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Réalisation des différents travaux de secrétariat (saisie, envoi, classement, reproduction du courrier)</w:t>
                  </w:r>
                  <w:r w:rsidR="000713E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.</w:t>
                  </w:r>
                </w:p>
                <w:p w:rsidR="00B63268" w:rsidRPr="006F2B22" w:rsidRDefault="00726327" w:rsidP="006F2B22">
                  <w:pPr>
                    <w:pStyle w:val="Paragraphedeliste"/>
                    <w:numPr>
                      <w:ilvl w:val="0"/>
                      <w:numId w:val="11"/>
                    </w:numPr>
                    <w:spacing w:line="276" w:lineRule="auto"/>
                    <w:ind w:left="3686" w:hanging="284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Traitement des commandes jusqu’à la facturation et la livraison</w:t>
                  </w:r>
                  <w:r w:rsidR="000713E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.</w:t>
                  </w:r>
                </w:p>
                <w:p w:rsidR="000B1B6C" w:rsidRDefault="000B1B6C" w:rsidP="000B1B6C">
                  <w:pPr>
                    <w:ind w:left="825"/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fr-FR"/>
                    </w:rPr>
                  </w:pPr>
                </w:p>
                <w:p w:rsidR="00F23296" w:rsidRPr="000B1B6C" w:rsidRDefault="00F23296" w:rsidP="000B1B6C">
                  <w:pPr>
                    <w:ind w:left="825"/>
                    <w:rPr>
                      <w:rFonts w:ascii="Arial" w:hAnsi="Arial"/>
                      <w:b/>
                      <w:color w:val="66FFCC"/>
                      <w:sz w:val="36"/>
                      <w:szCs w:val="36"/>
                      <w:lang w:val="fr-FR"/>
                    </w:rPr>
                  </w:pPr>
                </w:p>
              </w:txbxContent>
            </v:textbox>
            <w10:wrap anchorx="margin"/>
          </v:shape>
        </w:pict>
      </w:r>
      <w:r w:rsidR="00600619">
        <w:br w:type="page"/>
      </w:r>
    </w:p>
    <w:p w:rsidR="00DB3D3A" w:rsidRPr="00DB3D3A" w:rsidRDefault="004553BD" w:rsidP="00DB3D3A">
      <w:r>
        <w:rPr>
          <w:noProof/>
        </w:rPr>
        <w:lastRenderedPageBreak/>
        <w:pict>
          <v:shape id="Zone de texte 18" o:spid="_x0000_s1032" type="#_x0000_t202" style="position:absolute;margin-left:12pt;margin-top:0;width:597.75pt;height:470.2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" filled="f" strokecolor="white [3212]" strokeweight=".5pt">
            <v:textbox>
              <w:txbxContent>
                <w:p w:rsidR="00166DBA" w:rsidRDefault="00166DBA" w:rsidP="006F2B22">
                  <w:pPr>
                    <w:spacing w:line="276" w:lineRule="auto"/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</w:pPr>
                </w:p>
                <w:p w:rsidR="00166DBA" w:rsidRDefault="00166DBA" w:rsidP="006F2B22">
                  <w:pPr>
                    <w:pStyle w:val="Paragraphedeliste"/>
                    <w:numPr>
                      <w:ilvl w:val="0"/>
                      <w:numId w:val="7"/>
                    </w:numPr>
                    <w:spacing w:line="276" w:lineRule="auto"/>
                    <w:ind w:left="426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 w:rsidRP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04/07/2018- à ce jour </w:t>
                  </w:r>
                  <w:bookmarkStart w:id="0" w:name="_GoBack"/>
                  <w:bookmarkEnd w:id="0"/>
                  <w:r w:rsidR="004553BD" w:rsidRPr="00634A3F">
                    <w:rPr>
                      <w:rFonts w:ascii="Times New Roman" w:hAnsi="Times New Roman"/>
                      <w:b/>
                      <w:sz w:val="32"/>
                      <w:szCs w:val="36"/>
                      <w:lang w:val="fr-FR"/>
                    </w:rPr>
                    <w:t>:</w:t>
                  </w:r>
                  <w:r w:rsidR="004553BD"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Assistante</w:t>
                  </w:r>
                  <w:r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administrative</w:t>
                  </w: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(gestionnaire des </w:t>
                  </w:r>
                  <w:r w:rsidR="006F2B2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modérateurs)</w:t>
                  </w:r>
                  <w:r w:rsidR="006F2B22"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à</w:t>
                  </w:r>
                  <w:r w:rsidRPr="00D2786E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 xml:space="preserve"> la </w:t>
                  </w:r>
                  <w:r w:rsidRPr="006F2B2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SARL OUEDKNISS :</w:t>
                  </w:r>
                </w:p>
                <w:p w:rsidR="00166DBA" w:rsidRDefault="00166DBA" w:rsidP="006F2B22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3686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Prise en charge l’évaluation des modérateurs des annonces</w:t>
                  </w:r>
                  <w:r w:rsidR="006F2B2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.</w:t>
                  </w:r>
                </w:p>
                <w:p w:rsidR="00166DBA" w:rsidRDefault="00166DBA" w:rsidP="006F2B22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3686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Faire les rapports hebdomadaires des modérateurs et les envoyer</w:t>
                  </w:r>
                  <w:r w:rsidR="006F2B2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.</w:t>
                  </w:r>
                </w:p>
                <w:p w:rsidR="00166DBA" w:rsidRPr="00166DBA" w:rsidRDefault="00166DBA" w:rsidP="006F2B22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3686"/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Traitement des annonces signalées</w:t>
                  </w:r>
                  <w:r w:rsidR="006F2B22">
                    <w:rPr>
                      <w:rFonts w:ascii="Times New Roman" w:hAnsi="Times New Roman"/>
                      <w:sz w:val="32"/>
                      <w:szCs w:val="36"/>
                      <w:lang w:val="fr-FR"/>
                    </w:rPr>
                    <w:t>.</w:t>
                  </w:r>
                </w:p>
                <w:p w:rsidR="00F23296" w:rsidRPr="00600619" w:rsidRDefault="00F23296" w:rsidP="006F2B22">
                  <w:pPr>
                    <w:spacing w:line="276" w:lineRule="auto"/>
                    <w:rPr>
                      <w:rFonts w:ascii="Times New Roman" w:hAnsi="Times New Roman"/>
                      <w:b/>
                      <w:color w:val="66FFCC"/>
                      <w:sz w:val="36"/>
                      <w:szCs w:val="36"/>
                      <w:u w:val="single"/>
                      <w:lang w:val="fr-FR"/>
                    </w:rPr>
                  </w:pPr>
                  <w:r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I</w:t>
                  </w:r>
                  <w:r w:rsidR="00F66109" w:rsidRPr="00600619">
                    <w:rPr>
                      <w:rFonts w:ascii="Times New Roman" w:hAnsi="Times New Roman"/>
                      <w:b/>
                      <w:color w:val="76923C" w:themeColor="accent3" w:themeShade="BF"/>
                      <w:sz w:val="36"/>
                      <w:szCs w:val="36"/>
                      <w:u w:val="single"/>
                      <w:lang w:val="fr-FR"/>
                    </w:rPr>
                    <w:t>nformations Complémentaires :</w:t>
                  </w:r>
                </w:p>
                <w:p w:rsidR="00DB3D3A" w:rsidRPr="00F66109" w:rsidRDefault="00DB3D3A" w:rsidP="006F2B22">
                  <w:pPr>
                    <w:pStyle w:val="Paragraphedeliste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/>
                      <w:b/>
                      <w:sz w:val="32"/>
                      <w:szCs w:val="32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sz w:val="32"/>
                      <w:szCs w:val="32"/>
                      <w:lang w:val="fr-FR"/>
                    </w:rPr>
                    <w:t>Langue :</w:t>
                  </w:r>
                </w:p>
                <w:p w:rsidR="00DB3D3A" w:rsidRPr="00F66109" w:rsidRDefault="00F66109" w:rsidP="006F2B22">
                  <w:pPr>
                    <w:spacing w:line="276" w:lineRule="auto"/>
                    <w:ind w:left="1080"/>
                    <w:rPr>
                      <w:rFonts w:ascii="Times New Roman" w:hAnsi="Times New Roman"/>
                      <w:b/>
                      <w:sz w:val="32"/>
                      <w:szCs w:val="32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>-</w:t>
                  </w:r>
                  <w:r w:rsidR="00DB3D3A" w:rsidRPr="00F66109"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>Arabe : Lu, Parlé et écrit</w:t>
                  </w:r>
                </w:p>
                <w:p w:rsidR="00DB3D3A" w:rsidRPr="00F66109" w:rsidRDefault="00F66109" w:rsidP="006F2B22">
                  <w:pPr>
                    <w:pStyle w:val="Paragraphedeliste"/>
                    <w:spacing w:line="276" w:lineRule="auto"/>
                    <w:ind w:left="2160"/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>-</w:t>
                  </w:r>
                  <w:r w:rsidR="00DB3D3A" w:rsidRPr="00F66109"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>Français : Lu, Parlé et écrit</w:t>
                  </w:r>
                </w:p>
                <w:p w:rsidR="00DB3D3A" w:rsidRPr="00F66109" w:rsidRDefault="00F66109" w:rsidP="006F2B22">
                  <w:pPr>
                    <w:pStyle w:val="Paragraphedeliste"/>
                    <w:spacing w:line="276" w:lineRule="auto"/>
                    <w:ind w:left="2160"/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</w:pPr>
                  <w:r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>-</w:t>
                  </w:r>
                  <w:r w:rsidR="00DB3D3A" w:rsidRPr="00F66109"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>Anglais : Moyen</w:t>
                  </w:r>
                </w:p>
                <w:p w:rsidR="00DB3D3A" w:rsidRPr="00F66109" w:rsidRDefault="00DB3D3A" w:rsidP="006F2B22">
                  <w:pPr>
                    <w:pStyle w:val="Paragraphedeliste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sz w:val="32"/>
                      <w:szCs w:val="32"/>
                      <w:lang w:val="fr-FR"/>
                    </w:rPr>
                    <w:t>Logiciels maîtrisés :</w:t>
                  </w:r>
                  <w:r w:rsidRPr="00F66109"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 xml:space="preserve"> Excel, PowerPoint, Word, Photoshop.</w:t>
                  </w:r>
                </w:p>
                <w:p w:rsidR="00DB3D3A" w:rsidRPr="00F66109" w:rsidRDefault="00DB3D3A" w:rsidP="006F2B22">
                  <w:pPr>
                    <w:pStyle w:val="Paragraphedeliste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</w:pPr>
                  <w:r w:rsidRPr="00F66109">
                    <w:rPr>
                      <w:rFonts w:ascii="Times New Roman" w:hAnsi="Times New Roman"/>
                      <w:b/>
                      <w:sz w:val="32"/>
                      <w:szCs w:val="32"/>
                      <w:lang w:val="fr-FR"/>
                    </w:rPr>
                    <w:t>Connaissances en :</w:t>
                  </w:r>
                  <w:r w:rsidRPr="00F66109">
                    <w:rPr>
                      <w:rFonts w:ascii="Times New Roman" w:hAnsi="Times New Roman"/>
                      <w:sz w:val="32"/>
                      <w:szCs w:val="32"/>
                      <w:lang w:val="fr-FR"/>
                    </w:rPr>
                    <w:t xml:space="preserve"> Informatique, Web</w:t>
                  </w:r>
                </w:p>
                <w:p w:rsidR="00D2786E" w:rsidRPr="00F66109" w:rsidRDefault="00B63268" w:rsidP="006F2B22">
                  <w:pPr>
                    <w:pStyle w:val="Paragraphedeliste"/>
                    <w:numPr>
                      <w:ilvl w:val="0"/>
                      <w:numId w:val="9"/>
                    </w:numPr>
                    <w:spacing w:after="200" w:line="276" w:lineRule="auto"/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</w:pPr>
                  <w:proofErr w:type="spellStart"/>
                  <w:r w:rsidRPr="00F66109">
                    <w:rPr>
                      <w:rFonts w:ascii="Times New Roman" w:hAnsi="Times New Roman"/>
                      <w:b/>
                      <w:sz w:val="32"/>
                      <w:szCs w:val="32"/>
                      <w:shd w:val="clear" w:color="auto" w:fill="FFFFFF"/>
                    </w:rPr>
                    <w:t>Permis</w:t>
                  </w:r>
                  <w:proofErr w:type="gramStart"/>
                  <w:r w:rsidRPr="00F66109">
                    <w:rPr>
                      <w:rFonts w:ascii="Times New Roman" w:hAnsi="Times New Roman"/>
                      <w:b/>
                      <w:sz w:val="32"/>
                      <w:szCs w:val="32"/>
                      <w:shd w:val="clear" w:color="auto" w:fill="FFFFFF"/>
                    </w:rPr>
                    <w:t>:</w:t>
                  </w:r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  <w:t>Possédant</w:t>
                  </w:r>
                  <w:proofErr w:type="spellEnd"/>
                  <w:proofErr w:type="gramEnd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  <w:t xml:space="preserve"> un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  <w:t>permis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  <w:t xml:space="preserve"> de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  <w:t>conduirecatégorie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  <w:shd w:val="clear" w:color="auto" w:fill="FFFFFF"/>
                    </w:rPr>
                    <w:t>(B).</w:t>
                  </w:r>
                </w:p>
                <w:p w:rsidR="00D2786E" w:rsidRPr="00F66109" w:rsidRDefault="00B63268" w:rsidP="006F2B22">
                  <w:pPr>
                    <w:pStyle w:val="Paragraphedeliste"/>
                    <w:numPr>
                      <w:ilvl w:val="0"/>
                      <w:numId w:val="9"/>
                    </w:numPr>
                    <w:spacing w:after="200" w:line="276" w:lineRule="auto"/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F66109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Loisirs</w:t>
                  </w:r>
                  <w:proofErr w:type="gramStart"/>
                  <w:r w:rsidRPr="00F66109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lecture</w:t>
                  </w:r>
                  <w:proofErr w:type="spellEnd"/>
                  <w:proofErr w:type="gramEnd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Voyage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, Sport.</w:t>
                  </w:r>
                </w:p>
                <w:p w:rsidR="00D2786E" w:rsidRPr="00F66109" w:rsidRDefault="00B63268" w:rsidP="006F2B22">
                  <w:pPr>
                    <w:pStyle w:val="Paragraphedeliste"/>
                    <w:numPr>
                      <w:ilvl w:val="0"/>
                      <w:numId w:val="9"/>
                    </w:numPr>
                    <w:spacing w:after="200" w:line="276" w:lineRule="auto"/>
                    <w:rPr>
                      <w:rFonts w:ascii="Times New Roman" w:hAnsi="Times New Roman"/>
                      <w:bCs/>
                      <w:sz w:val="32"/>
                      <w:szCs w:val="32"/>
                    </w:rPr>
                  </w:pPr>
                  <w:proofErr w:type="spellStart"/>
                  <w:r w:rsidRPr="00F66109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Caractère</w:t>
                  </w:r>
                  <w:proofErr w:type="gramStart"/>
                  <w:r w:rsidRPr="00F66109">
                    <w:rPr>
                      <w:rFonts w:ascii="Times New Roman" w:hAnsi="Times New Roman"/>
                      <w:b/>
                      <w:bCs/>
                      <w:sz w:val="32"/>
                      <w:szCs w:val="32"/>
                    </w:rPr>
                    <w:t>:</w:t>
                  </w:r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Esprit</w:t>
                  </w:r>
                  <w:proofErr w:type="spellEnd"/>
                  <w:proofErr w:type="gramEnd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D’équipe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 xml:space="preserve">,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Sérieuse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 ,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>Communicatif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sz w:val="32"/>
                      <w:szCs w:val="32"/>
                    </w:rPr>
                    <w:t xml:space="preserve"> ,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</w:rPr>
                    <w:t>Honnête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</w:rPr>
                    <w:t xml:space="preserve">, </w:t>
                  </w:r>
                  <w:proofErr w:type="spellStart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</w:rPr>
                    <w:t>Ponctuelle</w:t>
                  </w:r>
                  <w:proofErr w:type="spellEnd"/>
                  <w:r w:rsidR="00D2786E" w:rsidRPr="00F66109">
                    <w:rPr>
                      <w:rFonts w:ascii="Times New Roman" w:hAnsi="Times New Roman"/>
                      <w:bCs/>
                      <w:sz w:val="32"/>
                      <w:szCs w:val="32"/>
                    </w:rPr>
                    <w:t xml:space="preserve"> . </w:t>
                  </w:r>
                </w:p>
                <w:p w:rsidR="00D2786E" w:rsidRDefault="00D2786E" w:rsidP="00DB3D3A">
                  <w:pPr>
                    <w:rPr>
                      <w:rFonts w:ascii="Arial" w:hAnsi="Arial"/>
                      <w:lang w:val="fr-FR"/>
                    </w:rPr>
                  </w:pPr>
                </w:p>
                <w:p w:rsidR="00DB3D3A" w:rsidRPr="00215619" w:rsidRDefault="00DB3D3A" w:rsidP="00DB3D3A">
                  <w:pPr>
                    <w:rPr>
                      <w:rFonts w:ascii="Arial" w:hAnsi="Arial"/>
                      <w:color w:val="000000"/>
                      <w:lang w:val="fr-FR"/>
                    </w:rPr>
                  </w:pPr>
                </w:p>
                <w:p w:rsidR="00DB3D3A" w:rsidRPr="00FF50CA" w:rsidRDefault="00DB3D3A" w:rsidP="00DB3D3A">
                  <w:pPr>
                    <w:rPr>
                      <w:rFonts w:ascii="Arial" w:hAnsi="Arial"/>
                      <w:lang w:val="fr-FR"/>
                    </w:rPr>
                  </w:pPr>
                </w:p>
                <w:p w:rsidR="00DB3D3A" w:rsidRDefault="00DB3D3A" w:rsidP="001216D8">
                  <w:pPr>
                    <w:rPr>
                      <w:noProof/>
                      <w:lang w:val="fr-FR" w:eastAsia="fr-FR"/>
                    </w:rPr>
                  </w:pPr>
                </w:p>
                <w:p w:rsidR="00DB3D3A" w:rsidRDefault="00DB3D3A" w:rsidP="001216D8">
                  <w:pPr>
                    <w:rPr>
                      <w:noProof/>
                      <w:lang w:val="fr-FR" w:eastAsia="fr-FR"/>
                    </w:rPr>
                  </w:pPr>
                </w:p>
                <w:p w:rsidR="00DB3D3A" w:rsidRDefault="00DB3D3A" w:rsidP="001216D8">
                  <w:pPr>
                    <w:rPr>
                      <w:noProof/>
                      <w:lang w:val="fr-FR" w:eastAsia="fr-FR"/>
                    </w:rPr>
                  </w:pPr>
                </w:p>
                <w:p w:rsidR="00DB3D3A" w:rsidRPr="009D520C" w:rsidRDefault="00DB3D3A" w:rsidP="00DB3D3A">
                  <w:pPr>
                    <w:pStyle w:val="Paragraphedeliste"/>
                    <w:spacing w:after="200" w:line="360" w:lineRule="auto"/>
                    <w:ind w:left="786"/>
                    <w:rPr>
                      <w:rFonts w:asciiTheme="majorBidi" w:hAnsiTheme="majorBidi" w:cstheme="majorBidi"/>
                      <w:bCs/>
                      <w:sz w:val="28"/>
                      <w:szCs w:val="28"/>
                      <w:shd w:val="clear" w:color="auto" w:fill="FFFFFF"/>
                    </w:rPr>
                  </w:pPr>
                </w:p>
                <w:p w:rsidR="00DB3D3A" w:rsidRPr="001216D8" w:rsidRDefault="00DB3D3A" w:rsidP="001216D8">
                  <w:pPr>
                    <w:rPr>
                      <w:noProof/>
                      <w:lang w:val="fr-FR" w:eastAsia="fr-FR"/>
                    </w:rPr>
                  </w:pPr>
                </w:p>
              </w:txbxContent>
            </v:textbox>
            <w10:wrap type="square" anchorx="page"/>
          </v:shape>
        </w:pict>
      </w:r>
      <w:r>
        <w:rPr>
          <w:noProof/>
          <w:lang w:val="fr-FR" w:eastAsia="fr-FR"/>
        </w:rPr>
        <w:pict>
          <v:shape id="Cuadro de texto 6" o:spid="_x0000_s1033" type="#_x0000_t202" style="position:absolute;margin-left:-23.55pt;margin-top:514.75pt;width:224.25pt;height:7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" filled="f" stroked="f">
            <v:textbox inset=",7.2pt,,7.2pt">
              <w:txbxContent>
                <w:p w:rsidR="002F61BE" w:rsidRPr="00FF50CA" w:rsidRDefault="002F61BE" w:rsidP="00DB3D3A">
                  <w:pPr>
                    <w:rPr>
                      <w:rFonts w:ascii="Arial" w:hAnsi="Arial"/>
                      <w:lang w:val="fr-FR"/>
                    </w:rPr>
                  </w:pPr>
                </w:p>
                <w:p w:rsidR="00AD3A5C" w:rsidRPr="00FF50CA" w:rsidRDefault="00AD3A5C" w:rsidP="00AD3A5C">
                  <w:pPr>
                    <w:jc w:val="center"/>
                    <w:rPr>
                      <w:lang w:val="fr-FR"/>
                    </w:rPr>
                  </w:pPr>
                </w:p>
              </w:txbxContent>
            </v:textbox>
            <w10:wrap type="through"/>
          </v:shape>
        </w:pict>
      </w:r>
    </w:p>
    <w:sectPr w:rsidR="00DB3D3A" w:rsidRPr="00DB3D3A" w:rsidSect="004A1EF0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A9" w:rsidRDefault="000B0FA9" w:rsidP="00A70072">
      <w:r>
        <w:separator/>
      </w:r>
    </w:p>
  </w:endnote>
  <w:endnote w:type="continuationSeparator" w:id="0">
    <w:p w:rsidR="000B0FA9" w:rsidRDefault="000B0FA9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A9" w:rsidRDefault="000B0FA9" w:rsidP="00A70072">
      <w:r>
        <w:separator/>
      </w:r>
    </w:p>
  </w:footnote>
  <w:footnote w:type="continuationSeparator" w:id="0">
    <w:p w:rsidR="000B0FA9" w:rsidRDefault="000B0FA9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76C"/>
    <w:multiLevelType w:val="hybridMultilevel"/>
    <w:tmpl w:val="6BC4B4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85288"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1689B"/>
    <w:multiLevelType w:val="hybridMultilevel"/>
    <w:tmpl w:val="A57AA232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7FE9"/>
    <w:multiLevelType w:val="hybridMultilevel"/>
    <w:tmpl w:val="B1406DFC"/>
    <w:lvl w:ilvl="0" w:tplc="2000000F">
      <w:start w:val="1"/>
      <w:numFmt w:val="decimal"/>
      <w:lvlText w:val="%1.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FA61D29"/>
    <w:multiLevelType w:val="hybridMultilevel"/>
    <w:tmpl w:val="DC38FCDA"/>
    <w:lvl w:ilvl="0" w:tplc="2000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2EE05BF"/>
    <w:multiLevelType w:val="hybridMultilevel"/>
    <w:tmpl w:val="5BB0E448"/>
    <w:lvl w:ilvl="0" w:tplc="200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36896B42"/>
    <w:multiLevelType w:val="hybridMultilevel"/>
    <w:tmpl w:val="1D98A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860CA"/>
    <w:multiLevelType w:val="hybridMultilevel"/>
    <w:tmpl w:val="91084FA8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>
    <w:nsid w:val="574068D3"/>
    <w:multiLevelType w:val="hybridMultilevel"/>
    <w:tmpl w:val="7F1AAF1A"/>
    <w:lvl w:ilvl="0" w:tplc="2000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>
    <w:nsid w:val="5D793757"/>
    <w:multiLevelType w:val="hybridMultilevel"/>
    <w:tmpl w:val="87983992"/>
    <w:lvl w:ilvl="0" w:tplc="200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>
    <w:nsid w:val="5F9E694D"/>
    <w:multiLevelType w:val="hybridMultilevel"/>
    <w:tmpl w:val="1850FAFA"/>
    <w:lvl w:ilvl="0" w:tplc="2000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1">
    <w:nsid w:val="681D7995"/>
    <w:multiLevelType w:val="hybridMultilevel"/>
    <w:tmpl w:val="432AF190"/>
    <w:lvl w:ilvl="0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4337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5619"/>
    <w:rsid w:val="0001157F"/>
    <w:rsid w:val="00067BC0"/>
    <w:rsid w:val="000713E2"/>
    <w:rsid w:val="000A6FC0"/>
    <w:rsid w:val="000B0FA9"/>
    <w:rsid w:val="000B1B6C"/>
    <w:rsid w:val="00166DBA"/>
    <w:rsid w:val="001E35B0"/>
    <w:rsid w:val="00215619"/>
    <w:rsid w:val="002F61BE"/>
    <w:rsid w:val="003361D5"/>
    <w:rsid w:val="00373415"/>
    <w:rsid w:val="003D68E7"/>
    <w:rsid w:val="003D787D"/>
    <w:rsid w:val="00426E16"/>
    <w:rsid w:val="0044216C"/>
    <w:rsid w:val="004553BD"/>
    <w:rsid w:val="004835EE"/>
    <w:rsid w:val="004A1EF0"/>
    <w:rsid w:val="004C5A0F"/>
    <w:rsid w:val="004F25B4"/>
    <w:rsid w:val="00545FB2"/>
    <w:rsid w:val="00600619"/>
    <w:rsid w:val="0062167D"/>
    <w:rsid w:val="00634A3F"/>
    <w:rsid w:val="006B3EA1"/>
    <w:rsid w:val="006F2B22"/>
    <w:rsid w:val="006F79C0"/>
    <w:rsid w:val="00726327"/>
    <w:rsid w:val="007B3AE8"/>
    <w:rsid w:val="00873258"/>
    <w:rsid w:val="00A37471"/>
    <w:rsid w:val="00A70072"/>
    <w:rsid w:val="00AB1150"/>
    <w:rsid w:val="00AD3A5C"/>
    <w:rsid w:val="00AE39CE"/>
    <w:rsid w:val="00B07E9F"/>
    <w:rsid w:val="00B36DAE"/>
    <w:rsid w:val="00B476C7"/>
    <w:rsid w:val="00B63268"/>
    <w:rsid w:val="00BE1BDB"/>
    <w:rsid w:val="00C30736"/>
    <w:rsid w:val="00C813FF"/>
    <w:rsid w:val="00C9015F"/>
    <w:rsid w:val="00C9074F"/>
    <w:rsid w:val="00CE44D2"/>
    <w:rsid w:val="00D2121D"/>
    <w:rsid w:val="00D2786E"/>
    <w:rsid w:val="00D42F48"/>
    <w:rsid w:val="00D860E1"/>
    <w:rsid w:val="00D95EC5"/>
    <w:rsid w:val="00DB3D3A"/>
    <w:rsid w:val="00DE61F4"/>
    <w:rsid w:val="00E02E0A"/>
    <w:rsid w:val="00E16F5F"/>
    <w:rsid w:val="00E41930"/>
    <w:rsid w:val="00E802FF"/>
    <w:rsid w:val="00ED4B46"/>
    <w:rsid w:val="00F15C60"/>
    <w:rsid w:val="00F23296"/>
    <w:rsid w:val="00F56F98"/>
    <w:rsid w:val="00F66109"/>
    <w:rsid w:val="00F721A0"/>
    <w:rsid w:val="00F739EC"/>
    <w:rsid w:val="00F84AC2"/>
    <w:rsid w:val="00FA4B36"/>
    <w:rsid w:val="00FF5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>
      <o:colormru v:ext="edit" colors="#408000,lim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basedOn w:val="Policepardfaut"/>
    <w:uiPriority w:val="99"/>
    <w:unhideWhenUsed/>
    <w:rsid w:val="00545FB2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45FB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amranikahina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CF63E6-3B03-447A-B851-FD8EDA2EC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Formato11.dotx</Template>
  <TotalTime>112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Administrateur</cp:lastModifiedBy>
  <cp:revision>7</cp:revision>
  <cp:lastPrinted>2019-02-16T10:32:00Z</cp:lastPrinted>
  <dcterms:created xsi:type="dcterms:W3CDTF">2019-02-12T11:50:00Z</dcterms:created>
  <dcterms:modified xsi:type="dcterms:W3CDTF">2013-06-01T22:54:00Z</dcterms:modified>
</cp:coreProperties>
</file>