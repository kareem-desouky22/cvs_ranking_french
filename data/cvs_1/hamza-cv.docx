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Default="00373BA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72528EE" wp14:editId="379FE09E">
                <wp:simplePos x="0" y="0"/>
                <wp:positionH relativeFrom="column">
                  <wp:posOffset>-914400</wp:posOffset>
                </wp:positionH>
                <wp:positionV relativeFrom="paragraph">
                  <wp:posOffset>1421765</wp:posOffset>
                </wp:positionV>
                <wp:extent cx="2286000" cy="1460500"/>
                <wp:effectExtent l="0" t="0" r="0" b="0"/>
                <wp:wrapTight wrapText="bothSides">
                  <wp:wrapPolygon edited="0">
                    <wp:start x="360" y="845"/>
                    <wp:lineTo x="360" y="20567"/>
                    <wp:lineTo x="21060" y="20567"/>
                    <wp:lineTo x="21060" y="845"/>
                    <wp:lineTo x="360" y="845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CD711D" w:rsidRDefault="00215619" w:rsidP="00AD3A5C">
                            <w:pPr>
                              <w:rPr>
                                <w:rFonts w:ascii="Arial" w:hAnsi="Arial"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>COMPETENCES</w:t>
                            </w:r>
                          </w:p>
                          <w:p w:rsidR="00AD3A5C" w:rsidRPr="00215619" w:rsidRDefault="00AD3A5C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373BAA" w:rsidRPr="005469DB" w:rsidRDefault="00373BAA" w:rsidP="00373BAA">
                            <w:pPr>
                              <w:rPr>
                                <w:rFonts w:ascii="Arial" w:hAnsi="Arial"/>
                              </w:rPr>
                            </w:pPr>
                            <w:r w:rsidRPr="005469DB">
                              <w:rPr>
                                <w:rFonts w:ascii="Arial" w:hAnsi="Arial"/>
                              </w:rPr>
                              <w:t xml:space="preserve">-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</w:rPr>
                              <w:t>Gestion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</w:rPr>
                              <w:t xml:space="preserve"> de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</w:rPr>
                              <w:t>projet</w:t>
                            </w:r>
                            <w:proofErr w:type="spellEnd"/>
                          </w:p>
                          <w:p w:rsidR="00373BAA" w:rsidRPr="005469DB" w:rsidRDefault="00373BAA" w:rsidP="00373BAA">
                            <w:pPr>
                              <w:rPr>
                                <w:rFonts w:ascii="Arial" w:hAnsi="Arial"/>
                              </w:rPr>
                            </w:pPr>
                            <w:r w:rsidRPr="005469DB">
                              <w:rPr>
                                <w:rFonts w:ascii="Arial" w:hAnsi="Arial"/>
                              </w:rPr>
                              <w:t xml:space="preserve">- Management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</w:rPr>
                              <w:t>d’équipe</w:t>
                            </w:r>
                            <w:proofErr w:type="spellEnd"/>
                          </w:p>
                          <w:p w:rsidR="00373BAA" w:rsidRPr="005469DB" w:rsidRDefault="00373BAA" w:rsidP="00373BAA">
                            <w:pPr>
                              <w:rPr>
                                <w:rFonts w:ascii="Arial" w:hAnsi="Arial"/>
                              </w:rPr>
                            </w:pPr>
                            <w:r w:rsidRPr="005469DB">
                              <w:rPr>
                                <w:rFonts w:ascii="Arial" w:hAnsi="Arial"/>
                              </w:rPr>
                              <w:t xml:space="preserve">-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</w:rPr>
                              <w:t>Gestion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</w:rPr>
                              <w:t xml:space="preserve"> du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</w:rPr>
                              <w:t>temps</w:t>
                            </w:r>
                            <w:proofErr w:type="spellEnd"/>
                          </w:p>
                          <w:p w:rsidR="00373BAA" w:rsidRPr="005469DB" w:rsidRDefault="00373BAA" w:rsidP="00373BAA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productivité</w:t>
                            </w:r>
                            <w:proofErr w:type="spellEnd"/>
                          </w:p>
                          <w:p w:rsidR="00AD3A5C" w:rsidRPr="00B476C7" w:rsidRDefault="00AD3A5C" w:rsidP="00373BAA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1in;margin-top:111.95pt;width:180pt;height:1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" filled="f" stroked="f">
                <v:textbox inset=",7.2pt,,7.2pt">
                  <w:txbxContent>
                    <w:p w:rsidR="00AD3A5C" w:rsidRPr="00CD711D" w:rsidRDefault="00215619" w:rsidP="00AD3A5C">
                      <w:pPr>
                        <w:rPr>
                          <w:rFonts w:ascii="Arial" w:hAnsi="Arial"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>COMPETENCES</w:t>
                      </w:r>
                    </w:p>
                    <w:p w:rsidR="00AD3A5C" w:rsidRPr="00215619" w:rsidRDefault="00AD3A5C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373BAA" w:rsidRPr="005469DB" w:rsidRDefault="00373BAA" w:rsidP="00373BAA">
                      <w:pPr>
                        <w:rPr>
                          <w:rFonts w:ascii="Arial" w:hAnsi="Arial"/>
                        </w:rPr>
                      </w:pPr>
                      <w:r w:rsidRPr="005469DB">
                        <w:rPr>
                          <w:rFonts w:ascii="Arial" w:hAnsi="Arial"/>
                        </w:rPr>
                        <w:t xml:space="preserve">- </w:t>
                      </w:r>
                      <w:proofErr w:type="spellStart"/>
                      <w:r w:rsidRPr="005469DB">
                        <w:rPr>
                          <w:rFonts w:ascii="Arial" w:hAnsi="Arial"/>
                        </w:rPr>
                        <w:t>Gestion</w:t>
                      </w:r>
                      <w:proofErr w:type="spellEnd"/>
                      <w:r w:rsidRPr="005469DB">
                        <w:rPr>
                          <w:rFonts w:ascii="Arial" w:hAnsi="Arial"/>
                        </w:rPr>
                        <w:t xml:space="preserve"> de </w:t>
                      </w:r>
                      <w:proofErr w:type="spellStart"/>
                      <w:r w:rsidRPr="005469DB">
                        <w:rPr>
                          <w:rFonts w:ascii="Arial" w:hAnsi="Arial"/>
                        </w:rPr>
                        <w:t>projet</w:t>
                      </w:r>
                      <w:proofErr w:type="spellEnd"/>
                    </w:p>
                    <w:p w:rsidR="00373BAA" w:rsidRPr="005469DB" w:rsidRDefault="00373BAA" w:rsidP="00373BAA">
                      <w:pPr>
                        <w:rPr>
                          <w:rFonts w:ascii="Arial" w:hAnsi="Arial"/>
                        </w:rPr>
                      </w:pPr>
                      <w:r w:rsidRPr="005469DB">
                        <w:rPr>
                          <w:rFonts w:ascii="Arial" w:hAnsi="Arial"/>
                        </w:rPr>
                        <w:t xml:space="preserve">- Management </w:t>
                      </w:r>
                      <w:proofErr w:type="spellStart"/>
                      <w:r w:rsidRPr="005469DB">
                        <w:rPr>
                          <w:rFonts w:ascii="Arial" w:hAnsi="Arial"/>
                        </w:rPr>
                        <w:t>d’équipe</w:t>
                      </w:r>
                      <w:proofErr w:type="spellEnd"/>
                    </w:p>
                    <w:p w:rsidR="00373BAA" w:rsidRPr="005469DB" w:rsidRDefault="00373BAA" w:rsidP="00373BAA">
                      <w:pPr>
                        <w:rPr>
                          <w:rFonts w:ascii="Arial" w:hAnsi="Arial"/>
                        </w:rPr>
                      </w:pPr>
                      <w:r w:rsidRPr="005469DB">
                        <w:rPr>
                          <w:rFonts w:ascii="Arial" w:hAnsi="Arial"/>
                        </w:rPr>
                        <w:t xml:space="preserve">- </w:t>
                      </w:r>
                      <w:proofErr w:type="spellStart"/>
                      <w:r w:rsidRPr="005469DB">
                        <w:rPr>
                          <w:rFonts w:ascii="Arial" w:hAnsi="Arial"/>
                        </w:rPr>
                        <w:t>Gestion</w:t>
                      </w:r>
                      <w:proofErr w:type="spellEnd"/>
                      <w:r w:rsidRPr="005469DB">
                        <w:rPr>
                          <w:rFonts w:ascii="Arial" w:hAnsi="Arial"/>
                        </w:rPr>
                        <w:t xml:space="preserve"> du </w:t>
                      </w:r>
                      <w:proofErr w:type="spellStart"/>
                      <w:r w:rsidRPr="005469DB">
                        <w:rPr>
                          <w:rFonts w:ascii="Arial" w:hAnsi="Arial"/>
                        </w:rPr>
                        <w:t>temps</w:t>
                      </w:r>
                      <w:proofErr w:type="spellEnd"/>
                    </w:p>
                    <w:p w:rsidR="00373BAA" w:rsidRPr="005469DB" w:rsidRDefault="00373BAA" w:rsidP="00373BAA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5469DB">
                        <w:rPr>
                          <w:rFonts w:ascii="Arial" w:hAnsi="Arial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analyse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productivité</w:t>
                      </w:r>
                      <w:proofErr w:type="spellEnd"/>
                    </w:p>
                    <w:p w:rsidR="00AD3A5C" w:rsidRPr="00B476C7" w:rsidRDefault="00AD3A5C" w:rsidP="00373BAA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C842E5" wp14:editId="7EBB22B4">
                <wp:simplePos x="0" y="0"/>
                <wp:positionH relativeFrom="column">
                  <wp:posOffset>-1021080</wp:posOffset>
                </wp:positionH>
                <wp:positionV relativeFrom="paragraph">
                  <wp:posOffset>-299720</wp:posOffset>
                </wp:positionV>
                <wp:extent cx="7424420" cy="1537335"/>
                <wp:effectExtent l="0" t="0" r="0" b="5715"/>
                <wp:wrapThrough wrapText="bothSides">
                  <wp:wrapPolygon edited="0">
                    <wp:start x="111" y="0"/>
                    <wp:lineTo x="111" y="21413"/>
                    <wp:lineTo x="21393" y="21413"/>
                    <wp:lineTo x="21393" y="0"/>
                    <wp:lineTo x="111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53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373BAA" w:rsidRPr="00373BAA" w:rsidRDefault="00C813FF" w:rsidP="00373BAA">
                            <w:pPr>
                              <w:ind w:left="2124" w:firstLine="708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73BAA">
                              <w:rPr>
                                <w:color w:val="FFFFFF" w:themeColor="background1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r w:rsidR="00373BAA" w:rsidRPr="00373BA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Hamza</w:t>
                            </w:r>
                            <w:proofErr w:type="spellEnd"/>
                            <w:r w:rsidR="00373BAA" w:rsidRPr="00373BA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BRINIS</w:t>
                            </w:r>
                          </w:p>
                          <w:p w:rsidR="00373BAA" w:rsidRPr="00373BAA" w:rsidRDefault="00373BAA" w:rsidP="00373BA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36 ANS</w:t>
                            </w:r>
                          </w:p>
                          <w:p w:rsidR="00373BAA" w:rsidRPr="00373BAA" w:rsidRDefault="00373BAA" w:rsidP="00373BA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CI CITE 2500 LOGTS AADL SITE 2 </w:t>
                            </w:r>
                          </w:p>
                          <w:p w:rsidR="00373BAA" w:rsidRPr="00373BAA" w:rsidRDefault="00373BAA" w:rsidP="00373BA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-SENIA- SN ILOT A B/2-2-7             </w:t>
                            </w:r>
                          </w:p>
                          <w:p w:rsidR="00373BAA" w:rsidRPr="00373BAA" w:rsidRDefault="00373BAA" w:rsidP="00373BA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31039 AIN EL BEIDA</w:t>
                            </w:r>
                          </w:p>
                          <w:p w:rsidR="00373BAA" w:rsidRPr="00373BAA" w:rsidRDefault="00373BAA" w:rsidP="00373BA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ALGERIE</w:t>
                            </w:r>
                          </w:p>
                          <w:p w:rsidR="00373BAA" w:rsidRPr="00373BAA" w:rsidRDefault="00373BAA" w:rsidP="00373BA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373BAA" w:rsidRPr="00373BAA" w:rsidRDefault="00373BAA" w:rsidP="00373BA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proofErr w:type="spellStart"/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Tél</w:t>
                            </w:r>
                            <w:proofErr w:type="spellEnd"/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0550 09 09 71  / 0660  68 85 08                  </w:t>
                            </w:r>
                          </w:p>
                          <w:p w:rsidR="00373BAA" w:rsidRPr="00373BAA" w:rsidRDefault="00373BAA" w:rsidP="00373BAA">
                            <w:pPr>
                              <w:ind w:left="2124" w:firstLine="708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3BA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E-mail   brinis.hamza1982@gmail.com</w:t>
                            </w:r>
                          </w:p>
                          <w:p w:rsidR="00C813FF" w:rsidRPr="00373BAA" w:rsidRDefault="00C813FF" w:rsidP="00373BAA">
                            <w:pPr>
                              <w:rPr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80.4pt;margin-top:-23.6pt;width:584.6pt;height:121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" filled="f" stroked="f">
                <v:textbox>
                  <w:txbxContent>
                    <w:p w:rsidR="00373BAA" w:rsidRPr="00373BAA" w:rsidRDefault="00C813FF" w:rsidP="00373BAA">
                      <w:pPr>
                        <w:ind w:left="2124" w:firstLine="708"/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373BAA">
                        <w:rPr>
                          <w:color w:val="FFFFFF" w:themeColor="background1"/>
                          <w:lang w:val="fr-FR"/>
                        </w:rPr>
                        <w:t xml:space="preserve">        </w:t>
                      </w:r>
                      <w:proofErr w:type="spellStart"/>
                      <w:r w:rsidR="00373BAA" w:rsidRPr="00373BAA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>Hamza</w:t>
                      </w:r>
                      <w:proofErr w:type="spellEnd"/>
                      <w:r w:rsidR="00373BAA" w:rsidRPr="00373BAA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BRINIS</w:t>
                      </w:r>
                    </w:p>
                    <w:p w:rsidR="00373BAA" w:rsidRPr="00373BAA" w:rsidRDefault="00373BAA" w:rsidP="00373BAA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36 ANS</w:t>
                      </w:r>
                    </w:p>
                    <w:p w:rsidR="00373BAA" w:rsidRPr="00373BAA" w:rsidRDefault="00373BAA" w:rsidP="00373BAA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CI CITE 2500 LOGTS AADL SITE 2 </w:t>
                      </w:r>
                    </w:p>
                    <w:p w:rsidR="00373BAA" w:rsidRPr="00373BAA" w:rsidRDefault="00373BAA" w:rsidP="00373BAA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-SENIA- SN ILOT A B/2-2-7             </w:t>
                      </w:r>
                    </w:p>
                    <w:p w:rsidR="00373BAA" w:rsidRPr="00373BAA" w:rsidRDefault="00373BAA" w:rsidP="00373BAA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</w:t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31039 AIN EL BEIDA</w:t>
                      </w:r>
                    </w:p>
                    <w:p w:rsidR="00373BAA" w:rsidRPr="00373BAA" w:rsidRDefault="00373BAA" w:rsidP="00373BAA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ALGERIE</w:t>
                      </w:r>
                    </w:p>
                    <w:p w:rsidR="00373BAA" w:rsidRPr="00373BAA" w:rsidRDefault="00373BAA" w:rsidP="00373BAA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373BAA" w:rsidRPr="00373BAA" w:rsidRDefault="00373BAA" w:rsidP="00373BAA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proofErr w:type="spellStart"/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Tél</w:t>
                      </w:r>
                      <w:proofErr w:type="spellEnd"/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: 0550 09 09 71  / 0660  68 85 08                  </w:t>
                      </w:r>
                    </w:p>
                    <w:p w:rsidR="00373BAA" w:rsidRPr="00373BAA" w:rsidRDefault="00373BAA" w:rsidP="00373BAA">
                      <w:pPr>
                        <w:ind w:left="2124" w:firstLine="708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73BA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E-mail   brinis.hamza1982@gmail.com</w:t>
                      </w:r>
                    </w:p>
                    <w:p w:rsidR="00C813FF" w:rsidRPr="00373BAA" w:rsidRDefault="00C813FF" w:rsidP="00373BAA">
                      <w:pPr>
                        <w:rPr>
                          <w:color w:val="4F62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7485" behindDoc="0" locked="0" layoutInCell="1" allowOverlap="1" wp14:anchorId="6C2F5996" wp14:editId="6F8CB59E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-2142935</wp:posOffset>
                </wp:positionV>
                <wp:extent cx="5213268" cy="1009403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BB49565" wp14:editId="19D42374">
                                  <wp:extent cx="4821555" cy="795655"/>
                                  <wp:effectExtent l="0" t="0" r="0" b="444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1555" cy="79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8" type="#_x0000_t202" style="position:absolute;margin-left:-153.35pt;margin-top:-168.75pt;width:410.5pt;height:79.5pt;z-index:2516474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" fillcolor="white [3201]" stroked="f" strokeweight=".5pt">
                <v:textbox>
                  <w:txbxContent>
                    <w:p w:rsidR="00CD711D" w:rsidRDefault="00CD711D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BB49565" wp14:editId="19D42374">
                            <wp:extent cx="4821555" cy="795655"/>
                            <wp:effectExtent l="0" t="0" r="0" b="444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1555" cy="795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8510" behindDoc="0" locked="0" layoutInCell="1" allowOverlap="1" wp14:anchorId="04205E6C" wp14:editId="68D2F7A0">
                <wp:simplePos x="0" y="0"/>
                <wp:positionH relativeFrom="column">
                  <wp:posOffset>-2312035</wp:posOffset>
                </wp:positionH>
                <wp:positionV relativeFrom="paragraph">
                  <wp:posOffset>-1515935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9" type="#_x0000_t202" style="position:absolute;margin-left:-182.05pt;margin-top:-119.35pt;width:583.8pt;height:115.9pt;z-index:2516485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" fillcolor="#5a5a5a" stroked="f" strokeweight=".5pt">
                <v:textbox>
                  <w:txbxContent>
                    <w:p w:rsidR="00CD711D" w:rsidRDefault="00CD711D"/>
                  </w:txbxContent>
                </v:textbox>
              </v:shape>
            </w:pict>
          </mc:Fallback>
        </mc:AlternateContent>
      </w:r>
      <w:r w:rsidR="00C3073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F763C8" wp14:editId="3FBBD2E6">
                <wp:simplePos x="0" y="0"/>
                <wp:positionH relativeFrom="column">
                  <wp:posOffset>-452120</wp:posOffset>
                </wp:positionH>
                <wp:positionV relativeFrom="paragraph">
                  <wp:posOffset>-381000</wp:posOffset>
                </wp:positionV>
                <wp:extent cx="1361440" cy="1752600"/>
                <wp:effectExtent l="8890" t="13970" r="10795" b="5080"/>
                <wp:wrapThrough wrapText="bothSides">
                  <wp:wrapPolygon edited="0"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F55047" w:rsidP="00AD3A5C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2D49B11" wp14:editId="014D9E9E">
                                  <wp:extent cx="1154429" cy="1603375"/>
                                  <wp:effectExtent l="0" t="0" r="8255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4429" cy="160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30" style="position:absolute;margin-left:-35.6pt;margin-top:-30pt;width:107.2pt;height:138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" strokecolor="#d8d8d8">
                <v:shadow opacity="22936f" origin=",.5" offset="0,.63889mm"/>
                <v:textbox style="mso-fit-shape-to-text:t">
                  <w:txbxContent>
                    <w:p w:rsidR="00AD3A5C" w:rsidRDefault="00F55047" w:rsidP="00AD3A5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2D49B11" wp14:editId="014D9E9E">
                            <wp:extent cx="1154429" cy="1603375"/>
                            <wp:effectExtent l="0" t="0" r="8255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4429" cy="160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A70072" w:rsidP="00A70072">
      <w:bookmarkStart w:id="0" w:name="_GoBack"/>
      <w:bookmarkEnd w:id="0"/>
    </w:p>
    <w:p w:rsidR="00A70072" w:rsidRPr="00A70072" w:rsidRDefault="00F35137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3FCED4" wp14:editId="2BEE8D0F">
                <wp:simplePos x="0" y="0"/>
                <wp:positionH relativeFrom="column">
                  <wp:posOffset>2058035</wp:posOffset>
                </wp:positionH>
                <wp:positionV relativeFrom="paragraph">
                  <wp:posOffset>187960</wp:posOffset>
                </wp:positionV>
                <wp:extent cx="3044190" cy="1412875"/>
                <wp:effectExtent l="0" t="0" r="0" b="0"/>
                <wp:wrapThrough wrapText="bothSides">
                  <wp:wrapPolygon edited="0">
                    <wp:start x="270" y="874"/>
                    <wp:lineTo x="270" y="20678"/>
                    <wp:lineTo x="21086" y="20678"/>
                    <wp:lineTo x="21086" y="874"/>
                    <wp:lineTo x="270" y="874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190" cy="141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C670B" w:rsidRPr="005469DB" w:rsidRDefault="00AD3A5C" w:rsidP="002C670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Logiciels maîtrisés</w:t>
                            </w:r>
                            <w:r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:</w:t>
                            </w:r>
                            <w:r w:rsidR="002C670B" w:rsidRPr="005469DB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C670B" w:rsidRPr="005469DB">
                              <w:rPr>
                                <w:rFonts w:ascii="Arial" w:hAnsi="Arial"/>
                                <w:color w:val="000000"/>
                              </w:rPr>
                              <w:t>Exc</w:t>
                            </w:r>
                            <w:r w:rsidR="002C670B">
                              <w:rPr>
                                <w:rFonts w:ascii="Arial" w:hAnsi="Arial"/>
                                <w:color w:val="000000"/>
                              </w:rPr>
                              <w:t xml:space="preserve">el, PowerPoint, Word, Mac OS Photoshop, DMS, EBP, Clip, </w:t>
                            </w:r>
                            <w:proofErr w:type="spellStart"/>
                            <w:r w:rsidR="002C670B">
                              <w:rPr>
                                <w:rFonts w:ascii="Arial" w:hAnsi="Arial"/>
                                <w:color w:val="000000"/>
                              </w:rPr>
                              <w:t>Dialogys</w:t>
                            </w:r>
                            <w:proofErr w:type="spellEnd"/>
                            <w:r w:rsidR="002C670B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2C670B">
                              <w:rPr>
                                <w:rFonts w:ascii="Arial" w:hAnsi="Arial"/>
                                <w:color w:val="000000"/>
                              </w:rPr>
                              <w:t>Power</w:t>
                            </w:r>
                            <w:proofErr w:type="spellEnd"/>
                            <w:r w:rsidR="002C670B">
                              <w:rPr>
                                <w:rFonts w:ascii="Arial" w:hAnsi="Arial"/>
                                <w:color w:val="000000"/>
                              </w:rPr>
                              <w:t xml:space="preserve">.   </w:t>
                            </w:r>
                          </w:p>
                          <w:p w:rsidR="00AD3A5C" w:rsidRPr="00215619" w:rsidRDefault="00AD3A5C" w:rsidP="00AD3A5C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2C670B" w:rsidRDefault="00AD3A5C" w:rsidP="002C670B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15619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Connaisances</w:t>
                            </w:r>
                            <w:proofErr w:type="spellEnd"/>
                            <w:r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en:</w:t>
                            </w: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C670B" w:rsidRPr="000530FA"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>Mécanique</w:t>
                            </w:r>
                            <w:proofErr w:type="spellEnd"/>
                            <w:r w:rsidR="002C670B" w:rsidRPr="000530FA"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C670B" w:rsidRPr="000530FA"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>général</w:t>
                            </w:r>
                            <w:proofErr w:type="spellEnd"/>
                          </w:p>
                          <w:p w:rsidR="002C670B" w:rsidRDefault="002C670B" w:rsidP="002C670B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>applications</w:t>
                            </w:r>
                            <w:proofErr w:type="spellEnd"/>
                          </w:p>
                          <w:p w:rsidR="00AD3A5C" w:rsidRPr="00F35137" w:rsidRDefault="002C670B" w:rsidP="00F35137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 xml:space="preserve"> des blog et page web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31" type="#_x0000_t202" style="position:absolute;margin-left:162.05pt;margin-top:14.8pt;width:239.7pt;height:11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" filled="f" stroked="f">
                <v:shadow color="black" opacity="49150f" offset=".74833mm,.74833mm"/>
                <v:textbox inset=",7.2pt,,7.2pt">
                  <w:txbxContent>
                    <w:p w:rsidR="002C670B" w:rsidRPr="005469DB" w:rsidRDefault="00AD3A5C" w:rsidP="002C670B">
                      <w:pPr>
                        <w:rPr>
                          <w:rFonts w:ascii="Arial" w:hAnsi="Arial"/>
                          <w:b/>
                          <w:color w:val="000000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="00215619" w:rsidRPr="00215619">
                        <w:rPr>
                          <w:rFonts w:ascii="Arial" w:hAnsi="Arial"/>
                          <w:b/>
                          <w:lang w:val="fr-FR"/>
                        </w:rPr>
                        <w:t>Logiciels maîtrisés</w:t>
                      </w:r>
                      <w:r w:rsidRPr="00215619">
                        <w:rPr>
                          <w:rFonts w:ascii="Arial" w:hAnsi="Arial"/>
                          <w:b/>
                          <w:lang w:val="fr-FR"/>
                        </w:rPr>
                        <w:t>:</w:t>
                      </w:r>
                      <w:r w:rsidR="002C670B" w:rsidRPr="005469DB">
                        <w:rPr>
                          <w:rFonts w:ascii="Arial" w:hAnsi="Arial"/>
                          <w:b/>
                          <w:color w:val="000000"/>
                        </w:rPr>
                        <w:t xml:space="preserve"> </w:t>
                      </w:r>
                      <w:r w:rsidR="002C670B" w:rsidRPr="005469DB">
                        <w:rPr>
                          <w:rFonts w:ascii="Arial" w:hAnsi="Arial"/>
                          <w:color w:val="000000"/>
                        </w:rPr>
                        <w:t>Exc</w:t>
                      </w:r>
                      <w:r w:rsidR="002C670B">
                        <w:rPr>
                          <w:rFonts w:ascii="Arial" w:hAnsi="Arial"/>
                          <w:color w:val="000000"/>
                        </w:rPr>
                        <w:t xml:space="preserve">el, PowerPoint, Word, Mac OS Photoshop, DMS, EBP, Clip, </w:t>
                      </w:r>
                      <w:proofErr w:type="spellStart"/>
                      <w:r w:rsidR="002C670B">
                        <w:rPr>
                          <w:rFonts w:ascii="Arial" w:hAnsi="Arial"/>
                          <w:color w:val="000000"/>
                        </w:rPr>
                        <w:t>Dialogys</w:t>
                      </w:r>
                      <w:proofErr w:type="spellEnd"/>
                      <w:r w:rsidR="002C670B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2C670B">
                        <w:rPr>
                          <w:rFonts w:ascii="Arial" w:hAnsi="Arial"/>
                          <w:color w:val="000000"/>
                        </w:rPr>
                        <w:t>Power</w:t>
                      </w:r>
                      <w:proofErr w:type="spellEnd"/>
                      <w:r w:rsidR="002C670B">
                        <w:rPr>
                          <w:rFonts w:ascii="Arial" w:hAnsi="Arial"/>
                          <w:color w:val="000000"/>
                        </w:rPr>
                        <w:t xml:space="preserve">.   </w:t>
                      </w:r>
                    </w:p>
                    <w:p w:rsidR="00AD3A5C" w:rsidRPr="00215619" w:rsidRDefault="00AD3A5C" w:rsidP="00AD3A5C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2C670B" w:rsidRDefault="00AD3A5C" w:rsidP="002C670B">
                      <w:pPr>
                        <w:rPr>
                          <w:rFonts w:ascii="Arial" w:hAnsi="Arial"/>
                          <w:bCs/>
                          <w:color w:val="000000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proofErr w:type="spellStart"/>
                      <w:r w:rsidR="00215619" w:rsidRPr="00215619">
                        <w:rPr>
                          <w:rFonts w:ascii="Arial" w:hAnsi="Arial"/>
                          <w:b/>
                          <w:lang w:val="fr-FR"/>
                        </w:rPr>
                        <w:t>Connaisances</w:t>
                      </w:r>
                      <w:proofErr w:type="spellEnd"/>
                      <w:r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 en:</w:t>
                      </w:r>
                      <w:r w:rsidRPr="0021561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proofErr w:type="spellStart"/>
                      <w:r w:rsidR="002C670B" w:rsidRPr="000530FA">
                        <w:rPr>
                          <w:rFonts w:ascii="Arial" w:hAnsi="Arial"/>
                          <w:bCs/>
                          <w:color w:val="000000"/>
                        </w:rPr>
                        <w:t>Mécanique</w:t>
                      </w:r>
                      <w:proofErr w:type="spellEnd"/>
                      <w:r w:rsidR="002C670B" w:rsidRPr="000530FA">
                        <w:rPr>
                          <w:rFonts w:ascii="Arial" w:hAnsi="Arial"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="002C670B" w:rsidRPr="000530FA">
                        <w:rPr>
                          <w:rFonts w:ascii="Arial" w:hAnsi="Arial"/>
                          <w:bCs/>
                          <w:color w:val="000000"/>
                        </w:rPr>
                        <w:t>général</w:t>
                      </w:r>
                      <w:proofErr w:type="spellEnd"/>
                    </w:p>
                    <w:p w:rsidR="002C670B" w:rsidRDefault="002C670B" w:rsidP="002C670B">
                      <w:pPr>
                        <w:rPr>
                          <w:rFonts w:ascii="Arial" w:hAnsi="Arial"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Cs/>
                          <w:color w:val="000000"/>
                        </w:rPr>
                        <w:t>Création</w:t>
                      </w:r>
                      <w:proofErr w:type="spellEnd"/>
                      <w:r>
                        <w:rPr>
                          <w:rFonts w:ascii="Arial" w:hAnsi="Arial"/>
                          <w:bCs/>
                          <w:color w:val="000000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hAnsi="Arial"/>
                          <w:bCs/>
                          <w:color w:val="000000"/>
                        </w:rPr>
                        <w:t>applications</w:t>
                      </w:r>
                      <w:proofErr w:type="spellEnd"/>
                    </w:p>
                    <w:p w:rsidR="00AD3A5C" w:rsidRPr="00F35137" w:rsidRDefault="002C670B" w:rsidP="00F35137">
                      <w:pPr>
                        <w:rPr>
                          <w:rFonts w:ascii="Arial" w:hAnsi="Arial"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Cs/>
                          <w:color w:val="000000"/>
                        </w:rPr>
                        <w:t>Création</w:t>
                      </w:r>
                      <w:proofErr w:type="spellEnd"/>
                      <w:r>
                        <w:rPr>
                          <w:rFonts w:ascii="Arial" w:hAnsi="Arial"/>
                          <w:bCs/>
                          <w:color w:val="000000"/>
                        </w:rPr>
                        <w:t xml:space="preserve"> des blog et page web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FF4E29" wp14:editId="00667269">
                <wp:simplePos x="0" y="0"/>
                <wp:positionH relativeFrom="column">
                  <wp:posOffset>-2219968</wp:posOffset>
                </wp:positionH>
                <wp:positionV relativeFrom="paragraph">
                  <wp:posOffset>101600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4.8pt,8pt" to="392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PtGQ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" strokecolor="blue"/>
            </w:pict>
          </mc:Fallback>
        </mc:AlternateContent>
      </w:r>
    </w:p>
    <w:p w:rsidR="00A70072" w:rsidRPr="00A70072" w:rsidRDefault="002C670B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34FE7C" wp14:editId="5C13908B">
                <wp:simplePos x="0" y="0"/>
                <wp:positionH relativeFrom="column">
                  <wp:posOffset>72390</wp:posOffset>
                </wp:positionH>
                <wp:positionV relativeFrom="paragraph">
                  <wp:posOffset>15240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BAA" w:rsidRDefault="00373BAA" w:rsidP="00373BAA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</w:rPr>
                              <w:t>Arabe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Cs/>
                              </w:rPr>
                              <w:t>langue</w:t>
                            </w:r>
                            <w:proofErr w:type="spellEnd"/>
                            <w:r w:rsidRPr="00373BAA">
                              <w:rPr>
                                <w:rFonts w:ascii="Arial" w:hAnsi="Arial"/>
                                <w:bCs/>
                              </w:rPr>
                              <w:t xml:space="preserve"> natal</w:t>
                            </w:r>
                          </w:p>
                          <w:p w:rsidR="00373BAA" w:rsidRPr="005469DB" w:rsidRDefault="00373BAA" w:rsidP="00373BAA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5469DB">
                              <w:rPr>
                                <w:rFonts w:ascii="Arial" w:hAnsi="Arial"/>
                                <w:b/>
                              </w:rPr>
                              <w:t>Anglais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Pr="005469DB"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530FA">
                              <w:rPr>
                                <w:rFonts w:ascii="Arial" w:hAnsi="Arial"/>
                                <w:bCs/>
                              </w:rPr>
                              <w:t>moyen</w:t>
                            </w:r>
                            <w:proofErr w:type="spellEnd"/>
                            <w:r w:rsidRPr="000530FA">
                              <w:rPr>
                                <w:rFonts w:ascii="Arial" w:hAnsi="Arial"/>
                                <w:bCs/>
                              </w:rPr>
                              <w:t xml:space="preserve"> </w:t>
                            </w:r>
                          </w:p>
                          <w:p w:rsidR="00373BAA" w:rsidRPr="005469DB" w:rsidRDefault="00373BAA" w:rsidP="00373BAA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</w:rPr>
                              <w:t>Français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Pr="005469DB"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</w:rPr>
                              <w:t>Courant</w:t>
                            </w:r>
                            <w:proofErr w:type="spellEnd"/>
                          </w:p>
                          <w:p w:rsidR="00AD3A5C" w:rsidRPr="00FF50CA" w:rsidRDefault="00AD3A5C" w:rsidP="004835EE">
                            <w:pPr>
                              <w:rPr>
                                <w:rFonts w:ascii="Arial" w:hAnsi="Arial"/>
                                <w:b/>
                                <w:lang w:val="fr-FR"/>
                              </w:rPr>
                            </w:pPr>
                          </w:p>
                          <w:p w:rsidR="00AD3A5C" w:rsidRPr="00FF50CA" w:rsidRDefault="00AD3A5C" w:rsidP="00AD3A5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2" type="#_x0000_t202" style="position:absolute;margin-left:5.7pt;margin-top:1.2pt;width:180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" filled="f" stroked="f">
                <v:textbox inset=",7.2pt,,7.2pt">
                  <w:txbxContent>
                    <w:p w:rsidR="00373BAA" w:rsidRDefault="00373BAA" w:rsidP="00373BAA">
                      <w:pPr>
                        <w:rPr>
                          <w:rFonts w:ascii="Arial" w:hAnsi="Arial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b/>
                        </w:rPr>
                        <w:t>Arabe</w:t>
                      </w:r>
                      <w:proofErr w:type="spellEnd"/>
                      <w:r>
                        <w:rPr>
                          <w:rFonts w:ascii="Arial" w:hAnsi="Arial"/>
                          <w:b/>
                        </w:rPr>
                        <w:t xml:space="preserve"> ;</w:t>
                      </w:r>
                      <w:proofErr w:type="gramEnd"/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Cs/>
                        </w:rPr>
                        <w:t>langue</w:t>
                      </w:r>
                      <w:proofErr w:type="spellEnd"/>
                      <w:r w:rsidRPr="00373BAA">
                        <w:rPr>
                          <w:rFonts w:ascii="Arial" w:hAnsi="Arial"/>
                          <w:bCs/>
                        </w:rPr>
                        <w:t xml:space="preserve"> natal</w:t>
                      </w:r>
                    </w:p>
                    <w:p w:rsidR="00373BAA" w:rsidRPr="005469DB" w:rsidRDefault="00373BAA" w:rsidP="00373BAA">
                      <w:pPr>
                        <w:rPr>
                          <w:rFonts w:ascii="Arial" w:hAnsi="Arial"/>
                          <w:b/>
                        </w:rPr>
                      </w:pPr>
                      <w:proofErr w:type="spellStart"/>
                      <w:proofErr w:type="gramStart"/>
                      <w:r w:rsidRPr="005469DB">
                        <w:rPr>
                          <w:rFonts w:ascii="Arial" w:hAnsi="Arial"/>
                          <w:b/>
                        </w:rPr>
                        <w:t>Anglais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</w:rPr>
                        <w:t xml:space="preserve"> :</w:t>
                      </w:r>
                      <w:proofErr w:type="gramEnd"/>
                      <w:r w:rsidRPr="005469DB"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proofErr w:type="spellStart"/>
                      <w:r w:rsidRPr="000530FA">
                        <w:rPr>
                          <w:rFonts w:ascii="Arial" w:hAnsi="Arial"/>
                          <w:bCs/>
                        </w:rPr>
                        <w:t>moyen</w:t>
                      </w:r>
                      <w:proofErr w:type="spellEnd"/>
                      <w:r w:rsidRPr="000530FA">
                        <w:rPr>
                          <w:rFonts w:ascii="Arial" w:hAnsi="Arial"/>
                          <w:bCs/>
                        </w:rPr>
                        <w:t xml:space="preserve"> </w:t>
                      </w:r>
                    </w:p>
                    <w:p w:rsidR="00373BAA" w:rsidRPr="005469DB" w:rsidRDefault="00373BAA" w:rsidP="00373BAA">
                      <w:pPr>
                        <w:rPr>
                          <w:rFonts w:ascii="Arial" w:hAnsi="Arial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b/>
                        </w:rPr>
                        <w:t>Français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</w:rPr>
                        <w:t xml:space="preserve"> :</w:t>
                      </w:r>
                      <w:proofErr w:type="gramEnd"/>
                      <w:r w:rsidRPr="005469DB"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</w:rPr>
                        <w:t>Courant</w:t>
                      </w:r>
                      <w:proofErr w:type="spellEnd"/>
                    </w:p>
                    <w:p w:rsidR="00AD3A5C" w:rsidRPr="00FF50CA" w:rsidRDefault="00AD3A5C" w:rsidP="004835EE">
                      <w:pPr>
                        <w:rPr>
                          <w:rFonts w:ascii="Arial" w:hAnsi="Arial"/>
                          <w:b/>
                          <w:lang w:val="fr-FR"/>
                        </w:rPr>
                      </w:pPr>
                    </w:p>
                    <w:p w:rsidR="00AD3A5C" w:rsidRPr="00FF50CA" w:rsidRDefault="00AD3A5C" w:rsidP="00AD3A5C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D30051" w:rsidP="002C670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7C7650" wp14:editId="40D388C5">
                <wp:simplePos x="0" y="0"/>
                <wp:positionH relativeFrom="column">
                  <wp:posOffset>-1009650</wp:posOffset>
                </wp:positionH>
                <wp:positionV relativeFrom="paragraph">
                  <wp:posOffset>5978525</wp:posOffset>
                </wp:positionV>
                <wp:extent cx="7200900" cy="830580"/>
                <wp:effectExtent l="0" t="0" r="0" b="762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215619" w:rsidRPr="00CD711D" w:rsidRDefault="00C30736" w:rsidP="00215619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</w:rPr>
                              <w:t>CENTRES D’INTERETS</w:t>
                            </w:r>
                          </w:p>
                          <w:p w:rsidR="00215619" w:rsidRPr="00E02E0A" w:rsidRDefault="00215619" w:rsidP="0021561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77044" w:rsidRPr="005469DB" w:rsidRDefault="00677044" w:rsidP="00677044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Camping,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Natation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plongée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sous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-marine,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apiculture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jardinage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margin-left:-79.5pt;margin-top:470.75pt;width:567pt;height:65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" filled="f" stroked="f">
                <v:path arrowok="t"/>
                <v:textbox>
                  <w:txbxContent>
                    <w:p w:rsidR="00215619" w:rsidRPr="00CD711D" w:rsidRDefault="00C30736" w:rsidP="00215619">
                      <w:pPr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</w:rPr>
                      </w:pPr>
                      <w:r w:rsidRPr="00CD711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</w:rPr>
                        <w:t>CENTRES D’INTERETS</w:t>
                      </w:r>
                    </w:p>
                    <w:p w:rsidR="00215619" w:rsidRPr="00E02E0A" w:rsidRDefault="00215619" w:rsidP="0021561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677044" w:rsidRPr="005469DB" w:rsidRDefault="00677044" w:rsidP="00677044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Camping,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Natation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plongée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sous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-marine,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apiculture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jardinage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365E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F3074D" wp14:editId="186BDC75">
                <wp:simplePos x="0" y="0"/>
                <wp:positionH relativeFrom="column">
                  <wp:posOffset>-914400</wp:posOffset>
                </wp:positionH>
                <wp:positionV relativeFrom="paragraph">
                  <wp:posOffset>666750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52.5pt" to="49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" strokecolor="blue"/>
            </w:pict>
          </mc:Fallback>
        </mc:AlternateContent>
      </w:r>
      <w:r w:rsidR="00A365E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F532EA" wp14:editId="65AF46F9">
                <wp:simplePos x="0" y="0"/>
                <wp:positionH relativeFrom="column">
                  <wp:posOffset>-1006475</wp:posOffset>
                </wp:positionH>
                <wp:positionV relativeFrom="paragraph">
                  <wp:posOffset>2759710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25pt,217.3pt" to="487.75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" strokecolor="blue"/>
            </w:pict>
          </mc:Fallback>
        </mc:AlternateContent>
      </w:r>
      <w:r w:rsidR="00A365E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42A3FD" wp14:editId="6799D91B">
                <wp:simplePos x="0" y="0"/>
                <wp:positionH relativeFrom="column">
                  <wp:posOffset>-1019175</wp:posOffset>
                </wp:positionH>
                <wp:positionV relativeFrom="paragraph">
                  <wp:posOffset>6273800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0.25pt,494pt" to="486.75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" strokecolor="blue"/>
            </w:pict>
          </mc:Fallback>
        </mc:AlternateContent>
      </w:r>
      <w:r w:rsidR="00A365E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2AC37E" wp14:editId="479A74B7">
                <wp:simplePos x="0" y="0"/>
                <wp:positionH relativeFrom="column">
                  <wp:posOffset>-1021080</wp:posOffset>
                </wp:positionH>
                <wp:positionV relativeFrom="paragraph">
                  <wp:posOffset>2453005</wp:posOffset>
                </wp:positionV>
                <wp:extent cx="7424420" cy="3823335"/>
                <wp:effectExtent l="0" t="0" r="0" b="571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442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900FEA" w:rsidRDefault="00215619" w:rsidP="002610C1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>EXPERIENCES PROFESSIONNELLES</w:t>
                            </w:r>
                          </w:p>
                          <w:p w:rsidR="002610C1" w:rsidRPr="002610C1" w:rsidRDefault="002610C1" w:rsidP="002610C1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900FEA" w:rsidRPr="00900FEA" w:rsidRDefault="00900FEA" w:rsidP="00900FEA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Du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03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06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31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05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2018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SARL TABET DERRAZ FRERES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>Secteur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AUTOMOBILE</w:t>
                            </w:r>
                          </w:p>
                          <w:p w:rsidR="00900FEA" w:rsidRDefault="00900FEA" w:rsidP="00900FEA">
                            <w:pPr>
                              <w:ind w:left="4956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Poste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occupé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 w:rsidRPr="008C3217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RESPONSABLE APRES VENTE</w:t>
                            </w:r>
                          </w:p>
                          <w:p w:rsidR="00900FEA" w:rsidRDefault="00900FEA" w:rsidP="00900FEA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00FEA" w:rsidRPr="00900FEA" w:rsidRDefault="00900FEA" w:rsidP="00900FEA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Du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06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03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06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SARL TABET DERRAZ FRERES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>Secteur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AUTOMOBILE</w:t>
                            </w:r>
                          </w:p>
                          <w:p w:rsidR="00900FEA" w:rsidRDefault="00900FEA" w:rsidP="00900FEA">
                            <w:pPr>
                              <w:ind w:left="4248" w:firstLine="708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Poste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occupé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 w:rsidRPr="008C3217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 xml:space="preserve">RESPONSABLE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 xml:space="preserve">SERVICE </w:t>
                            </w:r>
                            <w:r w:rsidRPr="008C3217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GARANTIE</w:t>
                            </w:r>
                          </w:p>
                          <w:p w:rsidR="00A365E7" w:rsidRDefault="00A365E7" w:rsidP="00A365E7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A365E7" w:rsidRPr="00900FEA" w:rsidRDefault="00A365E7" w:rsidP="00A365E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Du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01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05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SARL TABET DERRAZ FRERES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>Secteur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AUTOMOBILE</w:t>
                            </w:r>
                          </w:p>
                          <w:p w:rsidR="00A365E7" w:rsidRDefault="00A365E7" w:rsidP="00A365E7">
                            <w:pPr>
                              <w:ind w:left="4248" w:firstLine="708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Poste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occupé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CONSELLIER SERVICE</w:t>
                            </w:r>
                          </w:p>
                          <w:p w:rsidR="00900FEA" w:rsidRDefault="00900FEA" w:rsidP="00900FEA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00FEA" w:rsidRPr="00900FEA" w:rsidRDefault="00900FEA" w:rsidP="00900FEA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Du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22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31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11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ETS TABET DERRAZ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>Secteur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AUTOMOBILE</w:t>
                            </w:r>
                          </w:p>
                          <w:p w:rsidR="00900FEA" w:rsidRDefault="00900FEA" w:rsidP="00900FEA">
                            <w:pPr>
                              <w:ind w:left="4248" w:firstLine="708"/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Poste </w:t>
                            </w:r>
                            <w:proofErr w:type="spellStart"/>
                            <w:proofErr w:type="gramStart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occupé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 w:rsidRPr="008C3217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MAGASINE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900FEA" w:rsidRDefault="00900FEA" w:rsidP="00900FEA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900FEA" w:rsidRPr="00900FEA" w:rsidRDefault="00900FEA" w:rsidP="00900FEA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Du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18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05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2005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21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01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YARUB SERVICE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>Secteur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AUTOMOBILE</w:t>
                            </w:r>
                          </w:p>
                          <w:p w:rsidR="00900FEA" w:rsidRDefault="00900FEA" w:rsidP="00900FEA">
                            <w:pPr>
                              <w:ind w:left="4248" w:firstLine="708"/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Poste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occupé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 w:rsidRPr="008C3217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RECEPTIONISTE / CAISSIER</w:t>
                            </w:r>
                          </w:p>
                          <w:p w:rsidR="00900FEA" w:rsidRDefault="00900FEA" w:rsidP="00900FEA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:rsidR="00900FEA" w:rsidRPr="00900FEA" w:rsidRDefault="00900FEA" w:rsidP="00900FEA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Du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08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2004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au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29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03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2005</w:t>
                            </w: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B775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RENAULT ORAN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 xml:space="preserve"> SERVICE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>Secteur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AUTOMOBILE</w:t>
                            </w:r>
                          </w:p>
                          <w:p w:rsidR="00900FEA" w:rsidRPr="00E02E0A" w:rsidRDefault="00900FEA" w:rsidP="00900FEA">
                            <w:pPr>
                              <w:ind w:left="4248" w:firstLine="708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Poste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occupé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 w:rsidRPr="008C3217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RECEPTIONISTE / CAISSIER</w:t>
                            </w:r>
                          </w:p>
                          <w:p w:rsidR="00900FEA" w:rsidRPr="00F14B87" w:rsidRDefault="00900FEA" w:rsidP="00900FEA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900FEA" w:rsidRPr="00CD711D" w:rsidRDefault="00900FEA" w:rsidP="00B102FC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4" type="#_x0000_t202" style="position:absolute;margin-left:-80.4pt;margin-top:193.15pt;width:584.6pt;height:301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" filled="f" stroked="f">
                <v:path arrowok="t"/>
                <v:textbox>
                  <w:txbxContent>
                    <w:p w:rsidR="00900FEA" w:rsidRDefault="00215619" w:rsidP="002610C1">
                      <w:pP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>EXPERIENCES PROFESSIONNELLES</w:t>
                      </w:r>
                    </w:p>
                    <w:p w:rsidR="002610C1" w:rsidRPr="002610C1" w:rsidRDefault="002610C1" w:rsidP="002610C1">
                      <w:pPr>
                        <w:rPr>
                          <w:rFonts w:ascii="Arial" w:hAnsi="Arial"/>
                          <w:b/>
                          <w:color w:val="0000FF"/>
                          <w:sz w:val="18"/>
                          <w:szCs w:val="18"/>
                          <w:lang w:val="fr-FR"/>
                        </w:rPr>
                      </w:pPr>
                    </w:p>
                    <w:p w:rsidR="00900FEA" w:rsidRPr="00900FEA" w:rsidRDefault="00900FEA" w:rsidP="00900FEA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Du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03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06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2015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31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05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2018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SARL TABET DERRAZ FRERES</w:t>
                      </w:r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</w:rPr>
                        <w:t>Secteur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AUTOMOBILE</w:t>
                      </w:r>
                    </w:p>
                    <w:p w:rsidR="00900FEA" w:rsidRDefault="00900FEA" w:rsidP="00900FEA">
                      <w:pPr>
                        <w:ind w:left="4956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Poste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>occupé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 w:rsidRPr="008C3217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RESPONSABLE APRES VENTE</w:t>
                      </w:r>
                    </w:p>
                    <w:p w:rsidR="00900FEA" w:rsidRDefault="00900FEA" w:rsidP="00900FEA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900FEA" w:rsidRPr="00900FEA" w:rsidRDefault="00900FEA" w:rsidP="00900FEA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Du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06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10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2010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03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06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2015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SARL TABET DERRAZ FRERES</w:t>
                      </w:r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</w:rPr>
                        <w:t>Secteur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AUTOMOBILE</w:t>
                      </w:r>
                    </w:p>
                    <w:p w:rsidR="00900FEA" w:rsidRDefault="00900FEA" w:rsidP="00900FEA">
                      <w:pPr>
                        <w:ind w:left="4248" w:firstLine="708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Poste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>occupé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 w:rsidRPr="008C3217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RESPONSABLE</w:t>
                      </w:r>
                      <w:r w:rsidRPr="008C3217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 xml:space="preserve">SERVICE </w:t>
                      </w:r>
                      <w:r w:rsidRPr="008C3217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GARANTIE</w:t>
                      </w:r>
                    </w:p>
                    <w:p w:rsidR="00A365E7" w:rsidRDefault="00A365E7" w:rsidP="00A365E7">
                      <w:pP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</w:p>
                    <w:p w:rsidR="00A365E7" w:rsidRPr="00900FEA" w:rsidRDefault="00A365E7" w:rsidP="00A365E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Du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01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06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05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10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SARL TABET DERRAZ FRERES</w:t>
                      </w:r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</w:rPr>
                        <w:t>Secteur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AUTOMOBILE</w:t>
                      </w:r>
                    </w:p>
                    <w:p w:rsidR="00A365E7" w:rsidRDefault="00A365E7" w:rsidP="00A365E7">
                      <w:pPr>
                        <w:ind w:left="4248" w:firstLine="708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Poste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>occupé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CONSELLIER SERVICE</w:t>
                      </w:r>
                    </w:p>
                    <w:p w:rsidR="00900FEA" w:rsidRDefault="00900FEA" w:rsidP="00900FEA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900FEA" w:rsidRPr="00900FEA" w:rsidRDefault="00900FEA" w:rsidP="00900FEA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Du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22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2006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31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11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2006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ETS TABET DERRAZ</w:t>
                      </w:r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</w:rPr>
                        <w:t>Secteur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AUTOMOBILE</w:t>
                      </w:r>
                    </w:p>
                    <w:p w:rsidR="00900FEA" w:rsidRDefault="00900FEA" w:rsidP="00900FEA">
                      <w:pPr>
                        <w:ind w:left="4248" w:firstLine="708"/>
                        <w:rPr>
                          <w:rFonts w:ascii="Arial" w:hAnsi="Arial"/>
                          <w:color w:val="000000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Poste </w:t>
                      </w:r>
                      <w:proofErr w:type="spellStart"/>
                      <w:proofErr w:type="gramStart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>occupé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 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 w:rsidRPr="008C3217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MAGASINE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900FEA" w:rsidRDefault="00900FEA" w:rsidP="00900FEA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900FEA" w:rsidRPr="00900FEA" w:rsidRDefault="00900FEA" w:rsidP="00900FEA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Du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18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05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2005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21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01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2006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YARUB SERVICE</w:t>
                      </w:r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</w:rPr>
                        <w:t>Secteur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AUTOMOBILE</w:t>
                      </w:r>
                    </w:p>
                    <w:p w:rsidR="00900FEA" w:rsidRDefault="00900FEA" w:rsidP="00900FEA">
                      <w:pPr>
                        <w:ind w:left="4248" w:firstLine="708"/>
                        <w:rPr>
                          <w:rFonts w:ascii="Arial" w:hAnsi="Arial"/>
                          <w:b/>
                          <w:bCs/>
                          <w:color w:val="000000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Poste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>occupé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 w:rsidRPr="008C3217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RECEPTIONISTE / CAISSIER</w:t>
                      </w:r>
                    </w:p>
                    <w:p w:rsidR="00900FEA" w:rsidRDefault="00900FEA" w:rsidP="00900FEA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:rsidR="00900FEA" w:rsidRPr="00900FEA" w:rsidRDefault="00900FEA" w:rsidP="00900FEA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Du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13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08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2004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au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29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03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2005</w:t>
                      </w: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B7750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RENAULT ORAN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 xml:space="preserve"> SERVICE</w:t>
                      </w:r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</w:rPr>
                        <w:t>Secteur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AUTOMOBILE</w:t>
                      </w:r>
                    </w:p>
                    <w:p w:rsidR="00900FEA" w:rsidRPr="00E02E0A" w:rsidRDefault="00900FEA" w:rsidP="00900FEA">
                      <w:pPr>
                        <w:ind w:left="4248" w:firstLine="708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Poste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>occupé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</w:t>
                      </w:r>
                      <w:r w:rsidRPr="008C3217"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RECEPTIONISTE / CAISSIER</w:t>
                      </w:r>
                    </w:p>
                    <w:p w:rsidR="00900FEA" w:rsidRPr="00F14B87" w:rsidRDefault="00900FEA" w:rsidP="00900FEA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900FEA" w:rsidRPr="00CD711D" w:rsidRDefault="00900FEA" w:rsidP="00B102FC">
                      <w:pP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494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793460" wp14:editId="5BDAF0E9">
                <wp:simplePos x="0" y="0"/>
                <wp:positionH relativeFrom="column">
                  <wp:posOffset>-914400</wp:posOffset>
                </wp:positionH>
                <wp:positionV relativeFrom="paragraph">
                  <wp:posOffset>350520</wp:posOffset>
                </wp:positionV>
                <wp:extent cx="7200900" cy="2101850"/>
                <wp:effectExtent l="0" t="0" r="0" b="0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10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CD711D" w:rsidRDefault="007E4944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 xml:space="preserve">DIPLOME ET </w:t>
                            </w:r>
                            <w:r w:rsidR="00215619" w:rsidRPr="00CD711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E4944" w:rsidRPr="00967ACA" w:rsidRDefault="007E4944" w:rsidP="00B85791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2016    </w:t>
                            </w:r>
                            <w:r w:rsidR="00B85791" w:rsidRPr="007E4944"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>MARKETING</w:t>
                            </w:r>
                            <w:r w:rsidR="00B85791"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 xml:space="preserve"> / </w:t>
                            </w:r>
                            <w:r w:rsidRPr="007E4944">
                              <w:rPr>
                                <w:rFonts w:ascii="Arial" w:hAnsi="Arial"/>
                                <w:bCs/>
                                <w:color w:val="000000"/>
                              </w:rPr>
                              <w:t>CHEF D’ATELIER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  <w:t>RENAULT ACADEMY</w:t>
                            </w:r>
                          </w:p>
                          <w:p w:rsidR="00AD3A5C" w:rsidRPr="007E4944" w:rsidRDefault="00AD3A5C" w:rsidP="00CE44D2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E4944" w:rsidRPr="00494DF1" w:rsidRDefault="007E4944" w:rsidP="007E494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2010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CHARGE DE GARANTIE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  <w:t>RENAULT ACADEMY</w:t>
                            </w:r>
                          </w:p>
                          <w:p w:rsidR="00AD3A5C" w:rsidRPr="007E4944" w:rsidRDefault="00AD3A5C" w:rsidP="00CE44D2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E4944" w:rsidRPr="00494DF1" w:rsidRDefault="007E4944" w:rsidP="007E494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2008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4DF1">
                              <w:rPr>
                                <w:rFonts w:ascii="Arial" w:hAnsi="Arial"/>
                                <w:color w:val="000000"/>
                              </w:rPr>
                              <w:t>CONSEILLE SERVICE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RENAULT ACADEMY </w:t>
                            </w:r>
                          </w:p>
                          <w:p w:rsidR="00AD3A5C" w:rsidRDefault="00AD3A5C" w:rsidP="00CE44D2"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  <w:p w:rsidR="007E4944" w:rsidRDefault="007E4944" w:rsidP="007E4944">
                            <w:pPr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2004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F50CA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D.E.S  BIOLOGIE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BIOCHIMIE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94DF1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494DF1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4DF1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senia</w:t>
                            </w:r>
                            <w:proofErr w:type="spellEnd"/>
                          </w:p>
                          <w:p w:rsidR="007E4944" w:rsidRDefault="007E4944" w:rsidP="007E4944">
                            <w:pPr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E4944" w:rsidRPr="00494DF1" w:rsidRDefault="007E4944" w:rsidP="007E494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2000     </w:t>
                            </w:r>
                            <w:r w:rsidRPr="007E4944">
                              <w:rPr>
                                <w:rFonts w:ascii="Arial" w:hAnsi="Arial"/>
                                <w:iCs/>
                                <w:color w:val="000000"/>
                              </w:rPr>
                              <w:t>BAC SIENCE NATURE ET VIE</w:t>
                            </w:r>
                            <w:r>
                              <w:rPr>
                                <w:rFonts w:ascii="Arial" w:hAnsi="Arial"/>
                                <w:i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Cs/>
                                <w:color w:val="000000"/>
                              </w:rPr>
                              <w:tab/>
                            </w:r>
                            <w:proofErr w:type="spellStart"/>
                            <w:r w:rsidR="006539FE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Lycee</w:t>
                            </w:r>
                            <w:proofErr w:type="spellEnd"/>
                            <w:r w:rsidR="006539FE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YAJOURI ABD</w:t>
                            </w:r>
                            <w:r w:rsidRPr="007E4944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EL</w:t>
                            </w:r>
                            <w:r w:rsidR="006539FE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4944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KADER</w:t>
                            </w:r>
                          </w:p>
                          <w:p w:rsidR="007E4944" w:rsidRPr="007E4944" w:rsidRDefault="007E4944" w:rsidP="00CE44D2">
                            <w:pPr>
                              <w:ind w:firstLine="142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1in;margin-top:27.6pt;width:567pt;height:16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" filled="f" stroked="f">
                <v:path arrowok="t"/>
                <v:textbox>
                  <w:txbxContent>
                    <w:p w:rsidR="00AD3A5C" w:rsidRPr="00CD711D" w:rsidRDefault="007E4944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 xml:space="preserve">DIPLOME ET </w:t>
                      </w:r>
                      <w:r w:rsidR="00215619" w:rsidRPr="00CD711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7E4944" w:rsidRPr="00967ACA" w:rsidRDefault="007E4944" w:rsidP="00B85791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2016    </w:t>
                      </w:r>
                      <w:r w:rsidR="00B85791" w:rsidRPr="007E4944">
                        <w:rPr>
                          <w:rFonts w:ascii="Arial" w:hAnsi="Arial"/>
                          <w:bCs/>
                          <w:color w:val="000000"/>
                        </w:rPr>
                        <w:t>MARKETING</w:t>
                      </w:r>
                      <w:r w:rsidR="00B85791">
                        <w:rPr>
                          <w:rFonts w:ascii="Arial" w:hAnsi="Arial"/>
                          <w:bCs/>
                          <w:color w:val="000000"/>
                        </w:rPr>
                        <w:t xml:space="preserve"> / </w:t>
                      </w:r>
                      <w:r w:rsidRPr="007E4944">
                        <w:rPr>
                          <w:rFonts w:ascii="Arial" w:hAnsi="Arial"/>
                          <w:bCs/>
                          <w:color w:val="000000"/>
                        </w:rPr>
                        <w:t>CHEF D’ATELIER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  <w:t>RENAULT ACADEMY</w:t>
                      </w:r>
                    </w:p>
                    <w:p w:rsidR="00AD3A5C" w:rsidRPr="007E4944" w:rsidRDefault="00AD3A5C" w:rsidP="00CE44D2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7E4944" w:rsidRPr="00494DF1" w:rsidRDefault="007E4944" w:rsidP="007E494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2010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CHARGE DE GARANTIE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  <w:t>RENAULT ACADEMY</w:t>
                      </w:r>
                    </w:p>
                    <w:p w:rsidR="00AD3A5C" w:rsidRPr="007E4944" w:rsidRDefault="00AD3A5C" w:rsidP="00CE44D2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7E4944" w:rsidRPr="00494DF1" w:rsidRDefault="007E4944" w:rsidP="007E494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2008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94DF1">
                        <w:rPr>
                          <w:rFonts w:ascii="Arial" w:hAnsi="Arial"/>
                          <w:color w:val="000000"/>
                        </w:rPr>
                        <w:t>CONSEILLE SERVICE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RENAULT ACADEMY </w:t>
                      </w:r>
                    </w:p>
                    <w:p w:rsidR="00AD3A5C" w:rsidRDefault="00AD3A5C" w:rsidP="00CE44D2"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</w:p>
                    <w:p w:rsidR="007E4944" w:rsidRDefault="007E4944" w:rsidP="007E4944">
                      <w:pPr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2004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FF50CA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D.E.S  BIOLOGIE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</w:rPr>
                        <w:t>option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</w:rPr>
                        <w:t xml:space="preserve"> BIOCHIMIE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94DF1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494DF1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4DF1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senia</w:t>
                      </w:r>
                      <w:proofErr w:type="spellEnd"/>
                    </w:p>
                    <w:p w:rsidR="007E4944" w:rsidRDefault="007E4944" w:rsidP="007E4944">
                      <w:pPr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:rsidR="007E4944" w:rsidRPr="00494DF1" w:rsidRDefault="007E4944" w:rsidP="007E494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2000     </w:t>
                      </w:r>
                      <w:r w:rsidRPr="007E4944">
                        <w:rPr>
                          <w:rFonts w:ascii="Arial" w:hAnsi="Arial"/>
                          <w:iCs/>
                          <w:color w:val="000000"/>
                        </w:rPr>
                        <w:t>BAC SIENCE NATURE ET VIE</w:t>
                      </w:r>
                      <w:r>
                        <w:rPr>
                          <w:rFonts w:ascii="Arial" w:hAnsi="Arial"/>
                          <w:iCs/>
                          <w:color w:val="000000"/>
                        </w:rPr>
                        <w:tab/>
                      </w:r>
                      <w:r>
                        <w:rPr>
                          <w:rFonts w:ascii="Arial" w:hAnsi="Arial"/>
                          <w:iCs/>
                          <w:color w:val="000000"/>
                        </w:rPr>
                        <w:tab/>
                      </w:r>
                      <w:r>
                        <w:rPr>
                          <w:rFonts w:ascii="Arial" w:hAnsi="Arial"/>
                          <w:iCs/>
                          <w:color w:val="000000"/>
                        </w:rPr>
                        <w:tab/>
                      </w:r>
                      <w:proofErr w:type="spellStart"/>
                      <w:r w:rsidR="006539FE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Lycee</w:t>
                      </w:r>
                      <w:proofErr w:type="spellEnd"/>
                      <w:r w:rsidR="006539FE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YAJOURI ABD</w:t>
                      </w:r>
                      <w:r w:rsidRPr="007E4944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EL</w:t>
                      </w:r>
                      <w:r w:rsidR="006539FE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Pr="007E4944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KADER</w:t>
                      </w:r>
                    </w:p>
                    <w:p w:rsidR="007E4944" w:rsidRPr="007E4944" w:rsidRDefault="007E4944" w:rsidP="00CE44D2">
                      <w:pPr>
                        <w:ind w:firstLine="142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A70072" w:rsidSect="00CD711D"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CE0" w:rsidRDefault="00046CE0" w:rsidP="00A70072">
      <w:r>
        <w:separator/>
      </w:r>
    </w:p>
  </w:endnote>
  <w:endnote w:type="continuationSeparator" w:id="0">
    <w:p w:rsidR="00046CE0" w:rsidRDefault="00046CE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CE0" w:rsidRDefault="00046CE0" w:rsidP="00A70072">
      <w:r>
        <w:separator/>
      </w:r>
    </w:p>
  </w:footnote>
  <w:footnote w:type="continuationSeparator" w:id="0">
    <w:p w:rsidR="00046CE0" w:rsidRDefault="00046CE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46CE0"/>
    <w:rsid w:val="00067BC0"/>
    <w:rsid w:val="000A6FC0"/>
    <w:rsid w:val="00215619"/>
    <w:rsid w:val="002610C1"/>
    <w:rsid w:val="002C670B"/>
    <w:rsid w:val="003361D5"/>
    <w:rsid w:val="00373BAA"/>
    <w:rsid w:val="003D68E7"/>
    <w:rsid w:val="003D787D"/>
    <w:rsid w:val="0044216C"/>
    <w:rsid w:val="004835EE"/>
    <w:rsid w:val="004B5558"/>
    <w:rsid w:val="004F25B4"/>
    <w:rsid w:val="006539FE"/>
    <w:rsid w:val="00665294"/>
    <w:rsid w:val="00677044"/>
    <w:rsid w:val="006B3EA1"/>
    <w:rsid w:val="007B3AE8"/>
    <w:rsid w:val="007E4944"/>
    <w:rsid w:val="008329C2"/>
    <w:rsid w:val="00852BC8"/>
    <w:rsid w:val="009009C0"/>
    <w:rsid w:val="00900FEA"/>
    <w:rsid w:val="00A220E8"/>
    <w:rsid w:val="00A365E7"/>
    <w:rsid w:val="00A70072"/>
    <w:rsid w:val="00AD3A5C"/>
    <w:rsid w:val="00AE39CE"/>
    <w:rsid w:val="00B07E9F"/>
    <w:rsid w:val="00B102FC"/>
    <w:rsid w:val="00B36DAE"/>
    <w:rsid w:val="00B476C7"/>
    <w:rsid w:val="00B85791"/>
    <w:rsid w:val="00BE1BDB"/>
    <w:rsid w:val="00C30736"/>
    <w:rsid w:val="00C813FF"/>
    <w:rsid w:val="00C9074F"/>
    <w:rsid w:val="00CD711D"/>
    <w:rsid w:val="00CE44D2"/>
    <w:rsid w:val="00D30051"/>
    <w:rsid w:val="00D860E1"/>
    <w:rsid w:val="00D95EC5"/>
    <w:rsid w:val="00DE61F4"/>
    <w:rsid w:val="00E02E0A"/>
    <w:rsid w:val="00E16F5F"/>
    <w:rsid w:val="00E41930"/>
    <w:rsid w:val="00E802FF"/>
    <w:rsid w:val="00ED4B46"/>
    <w:rsid w:val="00F15C60"/>
    <w:rsid w:val="00F16F89"/>
    <w:rsid w:val="00F35137"/>
    <w:rsid w:val="00F55047"/>
    <w:rsid w:val="00F721A0"/>
    <w:rsid w:val="00F739EC"/>
    <w:rsid w:val="00F84AC2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CAA72-9A1B-4E3D-8191-9FE613AD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HAMZA</cp:lastModifiedBy>
  <cp:revision>2</cp:revision>
  <dcterms:created xsi:type="dcterms:W3CDTF">2018-12-18T07:45:00Z</dcterms:created>
  <dcterms:modified xsi:type="dcterms:W3CDTF">2018-12-18T07:45:00Z</dcterms:modified>
</cp:coreProperties>
</file>