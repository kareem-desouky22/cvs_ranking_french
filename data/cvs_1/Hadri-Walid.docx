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8B4" w:rsidRDefault="00153D91" w:rsidP="003C28B4">
      <w:pPr>
        <w:pStyle w:val="Titre"/>
      </w:pPr>
      <w:r>
        <w:t>Curriculum Vitae</w:t>
      </w:r>
    </w:p>
    <w:p w:rsidR="003C28B4" w:rsidRDefault="003C28B4" w:rsidP="0054647F"/>
    <w:p w:rsidR="00153D91" w:rsidRDefault="003C4757" w:rsidP="003C28B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9.7pt;margin-top:3.45pt;width:98.25pt;height:132.75pt;z-index:-251658752;mso-position-horizontal-relative:text;mso-position-vertical-relative:text" wrapcoords="-165 0 -165 21478 21600 21478 21600 0 -165 0">
            <v:imagedata r:id="rId8" o:title="IMG_20190627_0001"/>
            <w10:wrap type="tight"/>
          </v:shape>
        </w:pict>
      </w:r>
      <w:r w:rsidR="00153D91">
        <w:t>Nom et Prénom : HADRI Walid</w:t>
      </w:r>
    </w:p>
    <w:p w:rsidR="00153D91" w:rsidRDefault="0054647F" w:rsidP="00153D91">
      <w:r>
        <w:t>Adresse : Lot N°08 Boulevard M</w:t>
      </w:r>
      <w:r w:rsidR="00153D91">
        <w:t xml:space="preserve">illénium, </w:t>
      </w:r>
    </w:p>
    <w:p w:rsidR="00141A4C" w:rsidRDefault="00153D91" w:rsidP="003C4757">
      <w:r>
        <w:t xml:space="preserve">Hai El </w:t>
      </w:r>
      <w:proofErr w:type="spellStart"/>
      <w:r>
        <w:t>Moustakbel</w:t>
      </w:r>
      <w:proofErr w:type="spellEnd"/>
      <w:r w:rsidR="003C4757">
        <w:t xml:space="preserve"> 3</w:t>
      </w:r>
      <w:r>
        <w:t xml:space="preserve">. </w:t>
      </w:r>
      <w:proofErr w:type="spellStart"/>
      <w:r>
        <w:t>B</w:t>
      </w:r>
      <w:r w:rsidR="0054647F">
        <w:t>ir</w:t>
      </w:r>
      <w:proofErr w:type="spellEnd"/>
      <w:r w:rsidR="0054647F">
        <w:t xml:space="preserve"> el </w:t>
      </w:r>
      <w:proofErr w:type="spellStart"/>
      <w:r w:rsidR="0054647F">
        <w:t>djir</w:t>
      </w:r>
      <w:proofErr w:type="spellEnd"/>
      <w:r>
        <w:t>.</w:t>
      </w:r>
      <w:r w:rsidR="0054647F">
        <w:t xml:space="preserve"> O</w:t>
      </w:r>
      <w:r>
        <w:t>RAN</w:t>
      </w:r>
    </w:p>
    <w:p w:rsidR="0054647F" w:rsidRDefault="0054647F" w:rsidP="0054647F">
      <w:r>
        <w:t>Tel : 0697112960</w:t>
      </w:r>
    </w:p>
    <w:p w:rsidR="0054647F" w:rsidRDefault="0054647F" w:rsidP="0054647F">
      <w:r>
        <w:t>Email </w:t>
      </w:r>
      <w:r w:rsidR="006D36EA">
        <w:t>: hadriwalid000@gmail.com</w:t>
      </w:r>
    </w:p>
    <w:p w:rsidR="0054647F" w:rsidRDefault="0054647F" w:rsidP="00153D91">
      <w:r>
        <w:t>Né Le</w:t>
      </w:r>
      <w:r w:rsidR="00153D91">
        <w:t> :</w:t>
      </w:r>
      <w:r>
        <w:t xml:space="preserve"> 27</w:t>
      </w:r>
      <w:r w:rsidR="00153D91">
        <w:t>-</w:t>
      </w:r>
      <w:r>
        <w:t>05</w:t>
      </w:r>
      <w:r w:rsidR="00153D91">
        <w:t>-</w:t>
      </w:r>
      <w:r>
        <w:t>1985 à Oran</w:t>
      </w:r>
    </w:p>
    <w:p w:rsidR="0032690F" w:rsidRDefault="003C4757" w:rsidP="003C4757">
      <w:r>
        <w:t xml:space="preserve">Marié. </w:t>
      </w:r>
      <w:r w:rsidR="0032690F">
        <w:t>01 enfant</w:t>
      </w:r>
    </w:p>
    <w:p w:rsidR="006270A9" w:rsidRDefault="003C4757" w:rsidP="00141A4C">
      <w:pPr>
        <w:pStyle w:val="Titre1"/>
      </w:pPr>
      <w:sdt>
        <w:sdtPr>
          <w:alias w:val="Objectif :"/>
          <w:tag w:val="Objectif :"/>
          <w:id w:val="-731932020"/>
          <w:placeholder>
            <w:docPart w:val="96DD1F5315A4432D83FB4E26DA6BAA87"/>
          </w:placeholder>
          <w:temporary/>
          <w:showingPlcHdr/>
        </w:sdtPr>
        <w:sdtEndPr/>
        <w:sdtContent>
          <w:r w:rsidR="009D5933">
            <w:rPr>
              <w:lang w:bidi="fr-FR"/>
            </w:rPr>
            <w:t>Objectif</w:t>
          </w:r>
        </w:sdtContent>
      </w:sdt>
    </w:p>
    <w:p w:rsidR="006270A9" w:rsidRDefault="0054647F" w:rsidP="0054647F">
      <w:r>
        <w:t xml:space="preserve">Je souhaite rejoindre une équipe dynamique avec laquelle je pourrais </w:t>
      </w:r>
      <w:r w:rsidR="006D36EA">
        <w:t>mettre à profit mes compétences et ma capacité de travail.</w:t>
      </w:r>
    </w:p>
    <w:sdt>
      <w:sdtPr>
        <w:alias w:val="Formation :"/>
        <w:tag w:val="Formation :"/>
        <w:id w:val="807127995"/>
        <w:placeholder>
          <w:docPart w:val="26ABE6C4A8B940CD9ACC19E06C01737A"/>
        </w:placeholder>
        <w:temporary/>
        <w:showingPlcHdr/>
      </w:sdtPr>
      <w:sdtEndPr/>
      <w:sdtContent>
        <w:p w:rsidR="006270A9" w:rsidRDefault="009D5933">
          <w:pPr>
            <w:pStyle w:val="Titre1"/>
          </w:pPr>
          <w:r>
            <w:rPr>
              <w:lang w:bidi="fr-FR"/>
            </w:rPr>
            <w:t>Formation</w:t>
          </w:r>
        </w:p>
      </w:sdtContent>
    </w:sdt>
    <w:p w:rsidR="006270A9" w:rsidRDefault="006D36EA" w:rsidP="006D36EA">
      <w:pPr>
        <w:pStyle w:val="Titre2"/>
      </w:pPr>
      <w:r>
        <w:rPr>
          <w:lang w:bidi="fr-FR"/>
        </w:rPr>
        <w:t>baccalauréat</w:t>
      </w:r>
      <w:r w:rsidR="009D5933">
        <w:rPr>
          <w:lang w:bidi="fr-FR"/>
        </w:rPr>
        <w:t> | </w:t>
      </w:r>
      <w:r>
        <w:t>2003</w:t>
      </w:r>
      <w:r>
        <w:rPr>
          <w:lang w:bidi="fr-FR"/>
        </w:rPr>
        <w:t> </w:t>
      </w:r>
    </w:p>
    <w:p w:rsidR="006270A9" w:rsidRDefault="009D5933" w:rsidP="006D36EA">
      <w:pPr>
        <w:pStyle w:val="Listepuces"/>
      </w:pPr>
      <w:r>
        <w:rPr>
          <w:lang w:bidi="fr-FR"/>
        </w:rPr>
        <w:t xml:space="preserve">Spécialisation : </w:t>
      </w:r>
      <w:r w:rsidR="006D36EA">
        <w:t>Science De Gestion.</w:t>
      </w:r>
    </w:p>
    <w:p w:rsidR="006270A9" w:rsidRDefault="006D36EA" w:rsidP="006D36EA">
      <w:pPr>
        <w:pStyle w:val="Titre2"/>
      </w:pPr>
      <w:r>
        <w:t>Licence</w:t>
      </w:r>
      <w:r w:rsidR="009D5933">
        <w:rPr>
          <w:lang w:bidi="fr-FR"/>
        </w:rPr>
        <w:t> | </w:t>
      </w:r>
      <w:r>
        <w:t>2009</w:t>
      </w:r>
    </w:p>
    <w:p w:rsidR="006270A9" w:rsidRDefault="009D5933" w:rsidP="006D36EA">
      <w:pPr>
        <w:pStyle w:val="Listepuces"/>
      </w:pPr>
      <w:r>
        <w:rPr>
          <w:lang w:bidi="fr-FR"/>
        </w:rPr>
        <w:t xml:space="preserve">Spécialisation : </w:t>
      </w:r>
      <w:r w:rsidR="006D36EA" w:rsidRPr="006D36EA">
        <w:rPr>
          <w:color w:val="auto"/>
        </w:rPr>
        <w:t>Science De Gestion.</w:t>
      </w:r>
    </w:p>
    <w:p w:rsidR="006270A9" w:rsidRDefault="009D5933" w:rsidP="006D36EA">
      <w:pPr>
        <w:pStyle w:val="Listepuces"/>
      </w:pPr>
      <w:r>
        <w:rPr>
          <w:lang w:bidi="fr-FR"/>
        </w:rPr>
        <w:t xml:space="preserve">Option : </w:t>
      </w:r>
      <w:r w:rsidR="006D36EA">
        <w:t>Commerce International.</w:t>
      </w:r>
    </w:p>
    <w:sdt>
      <w:sdtPr>
        <w:alias w:val="Compétences :"/>
        <w:tag w:val="Compétences :"/>
        <w:id w:val="458624136"/>
        <w:placeholder>
          <w:docPart w:val="3E34CACBAA8442EF9CF63D342F490FCE"/>
        </w:placeholder>
        <w:temporary/>
        <w:showingPlcHdr/>
      </w:sdtPr>
      <w:sdtEndPr/>
      <w:sdtContent>
        <w:p w:rsidR="006270A9" w:rsidRDefault="009D5933" w:rsidP="0006493F">
          <w:pPr>
            <w:pStyle w:val="Titre1"/>
          </w:pPr>
          <w:r>
            <w:rPr>
              <w:lang w:bidi="fr-FR"/>
            </w:rPr>
            <w:t>Compétences</w:t>
          </w:r>
        </w:p>
      </w:sdtContent>
    </w:sdt>
    <w:p w:rsidR="006270A9" w:rsidRDefault="0006493F" w:rsidP="006D36EA">
      <w:pPr>
        <w:pStyle w:val="Listepuces"/>
      </w:pPr>
      <w:r>
        <w:t>Métrise</w:t>
      </w:r>
      <w:r w:rsidR="006D36EA">
        <w:t xml:space="preserve"> Informatique : Word</w:t>
      </w:r>
      <w:r>
        <w:t>,Excel,Access, Power Point.</w:t>
      </w:r>
    </w:p>
    <w:p w:rsidR="006270A9" w:rsidRDefault="0006493F" w:rsidP="0006493F">
      <w:pPr>
        <w:pStyle w:val="Listepuces"/>
      </w:pPr>
      <w:r>
        <w:t>Langues : Arabe, Français.</w:t>
      </w:r>
    </w:p>
    <w:sdt>
      <w:sdtPr>
        <w:alias w:val="Expérience :"/>
        <w:tag w:val="Expérience :"/>
        <w:id w:val="171684534"/>
        <w:placeholder>
          <w:docPart w:val="FB5044554FC143BA997C34757E045D7E"/>
        </w:placeholder>
        <w:temporary/>
        <w:showingPlcHdr/>
      </w:sdtPr>
      <w:sdtEndPr/>
      <w:sdtContent>
        <w:p w:rsidR="006270A9" w:rsidRDefault="009D5933" w:rsidP="0006493F">
          <w:pPr>
            <w:pStyle w:val="Titre1"/>
          </w:pPr>
          <w:r>
            <w:rPr>
              <w:lang w:bidi="fr-FR"/>
            </w:rPr>
            <w:t>Expérience</w:t>
          </w:r>
        </w:p>
      </w:sdtContent>
    </w:sdt>
    <w:p w:rsidR="006270A9" w:rsidRDefault="00D772F3" w:rsidP="0006493F">
      <w:pPr>
        <w:pStyle w:val="Listepuces"/>
      </w:pPr>
      <w:r w:rsidRPr="00D772F3">
        <w:rPr>
          <w:b/>
          <w:bCs/>
          <w:sz w:val="24"/>
          <w:szCs w:val="24"/>
        </w:rPr>
        <w:t>Juin 2010 à Décembre 2012</w:t>
      </w:r>
      <w:r>
        <w:t> : Comptable</w:t>
      </w:r>
      <w:r w:rsidR="0006493F">
        <w:t xml:space="preserve"> matières auprès d’Entreprise Publique de Travaux Routier Oran EPTRO.</w:t>
      </w:r>
    </w:p>
    <w:p w:rsidR="00D772F3" w:rsidRDefault="00D772F3" w:rsidP="0006493F">
      <w:pPr>
        <w:pStyle w:val="Listepuces"/>
      </w:pPr>
      <w:r>
        <w:rPr>
          <w:b/>
          <w:bCs/>
          <w:sz w:val="24"/>
          <w:szCs w:val="24"/>
        </w:rPr>
        <w:t>Janvier 2013 au Juillet 2016 </w:t>
      </w:r>
      <w:r w:rsidRPr="00D772F3">
        <w:t>:</w:t>
      </w:r>
      <w:r>
        <w:t xml:space="preserve"> Responsable de production au sein de même entreprise.</w:t>
      </w:r>
    </w:p>
    <w:p w:rsidR="006270A9" w:rsidRDefault="00D772F3" w:rsidP="00B74A43">
      <w:pPr>
        <w:pStyle w:val="Listepuces"/>
      </w:pPr>
      <w:r>
        <w:rPr>
          <w:b/>
          <w:bCs/>
          <w:sz w:val="24"/>
          <w:szCs w:val="24"/>
        </w:rPr>
        <w:t>Aout 2016 au 30</w:t>
      </w:r>
      <w:r w:rsidRPr="00D772F3">
        <w:rPr>
          <w:b/>
          <w:bCs/>
          <w:sz w:val="24"/>
          <w:szCs w:val="24"/>
        </w:rPr>
        <w:t>Avril 2017</w:t>
      </w:r>
      <w:r w:rsidRPr="00D772F3">
        <w:rPr>
          <w:sz w:val="24"/>
          <w:szCs w:val="24"/>
        </w:rPr>
        <w:t> </w:t>
      </w:r>
      <w:r>
        <w:t xml:space="preserve">: </w:t>
      </w:r>
      <w:r w:rsidR="00B74A43">
        <w:t xml:space="preserve">Gestionnaire de stock de la SARL MISS </w:t>
      </w:r>
      <w:proofErr w:type="gramStart"/>
      <w:r w:rsidR="00B74A43">
        <w:t>MARIA .</w:t>
      </w:r>
      <w:proofErr w:type="gramEnd"/>
    </w:p>
    <w:p w:rsidR="00B74A43" w:rsidRDefault="00B74A43" w:rsidP="00B74A43">
      <w:pPr>
        <w:pStyle w:val="Titre1"/>
      </w:pPr>
      <w:r>
        <w:t>Divers</w:t>
      </w:r>
    </w:p>
    <w:p w:rsidR="00B74A43" w:rsidRDefault="00153D91" w:rsidP="00153D91">
      <w:pPr>
        <w:pStyle w:val="Listepuces"/>
      </w:pPr>
      <w:r>
        <w:t>Dégagé du service</w:t>
      </w:r>
      <w:r w:rsidR="00B74A43" w:rsidRPr="00B74A43">
        <w:t xml:space="preserve"> national</w:t>
      </w:r>
      <w:r w:rsidR="00B74A43">
        <w:t>.</w:t>
      </w:r>
    </w:p>
    <w:p w:rsidR="00B74A43" w:rsidRDefault="00B74A43" w:rsidP="00B74A43">
      <w:pPr>
        <w:pStyle w:val="Listepuces"/>
      </w:pPr>
      <w:r>
        <w:t>Titulaire de permis de conduire catégorie B.</w:t>
      </w:r>
    </w:p>
    <w:p w:rsidR="00B74A43" w:rsidRPr="003C4757" w:rsidRDefault="00B74A43" w:rsidP="007034A0">
      <w:pPr>
        <w:pStyle w:val="Listepuces"/>
      </w:pPr>
      <w:r>
        <w:t>Qualités personnelles : Sérieux, ponctuel, ayant le sens de la responsabilité, travail en groupe, grande faculté d’apprentissage.</w:t>
      </w:r>
      <w:bookmarkStart w:id="0" w:name="_GoBack"/>
      <w:bookmarkEnd w:id="0"/>
    </w:p>
    <w:p w:rsidR="001B29CF" w:rsidRPr="00B74A43" w:rsidRDefault="001B29CF" w:rsidP="00B74A43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sectPr w:rsidR="001B29CF" w:rsidRPr="00B74A43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9D4" w:rsidRDefault="005819D4">
      <w:pPr>
        <w:spacing w:after="0"/>
      </w:pPr>
      <w:r>
        <w:separator/>
      </w:r>
    </w:p>
  </w:endnote>
  <w:endnote w:type="continuationSeparator" w:id="0">
    <w:p w:rsidR="005819D4" w:rsidRDefault="005819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Pieddepage"/>
    </w:pPr>
    <w:r>
      <w:rPr>
        <w:lang w:bidi="fr-FR"/>
      </w:rPr>
      <w:t>Page </w:t>
    </w:r>
    <w:r w:rsidR="00A76C33"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 w:rsidR="00A76C33">
      <w:rPr>
        <w:lang w:bidi="fr-FR"/>
      </w:rPr>
      <w:fldChar w:fldCharType="separate"/>
    </w:r>
    <w:r w:rsidR="003C4757">
      <w:rPr>
        <w:noProof/>
        <w:lang w:bidi="fr-FR"/>
      </w:rPr>
      <w:t>2</w:t>
    </w:r>
    <w:r w:rsidR="00A76C33"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9D4" w:rsidRDefault="005819D4">
      <w:pPr>
        <w:spacing w:after="0"/>
      </w:pPr>
      <w:r>
        <w:separator/>
      </w:r>
    </w:p>
  </w:footnote>
  <w:footnote w:type="continuationSeparator" w:id="0">
    <w:p w:rsidR="005819D4" w:rsidRDefault="005819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47F"/>
    <w:rsid w:val="0006493F"/>
    <w:rsid w:val="000A4F59"/>
    <w:rsid w:val="00141A4C"/>
    <w:rsid w:val="00153D91"/>
    <w:rsid w:val="001B29CF"/>
    <w:rsid w:val="001F0C36"/>
    <w:rsid w:val="0028220F"/>
    <w:rsid w:val="0032690F"/>
    <w:rsid w:val="00356C14"/>
    <w:rsid w:val="003C28B4"/>
    <w:rsid w:val="003C4757"/>
    <w:rsid w:val="0054647F"/>
    <w:rsid w:val="005819D4"/>
    <w:rsid w:val="005B6E54"/>
    <w:rsid w:val="00617B26"/>
    <w:rsid w:val="006270A9"/>
    <w:rsid w:val="00675956"/>
    <w:rsid w:val="00681034"/>
    <w:rsid w:val="006D36EA"/>
    <w:rsid w:val="00816216"/>
    <w:rsid w:val="0087734B"/>
    <w:rsid w:val="008A5F36"/>
    <w:rsid w:val="009D5933"/>
    <w:rsid w:val="00A76C33"/>
    <w:rsid w:val="00B74A43"/>
    <w:rsid w:val="00BD768D"/>
    <w:rsid w:val="00C61F8E"/>
    <w:rsid w:val="00D36A3E"/>
    <w:rsid w:val="00D772F3"/>
    <w:rsid w:val="00E83E4B"/>
    <w:rsid w:val="00F82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8ADA4585-EA13-4A70-9FBB-F99B21B8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6C33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76C33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6C33"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sid w:val="00A76C33"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76C33"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76C3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76C33"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rik\AppData\Roaming\Microsoft\Templates\CV%20(cou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DD1F5315A4432D83FB4E26DA6BAA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777221-8019-47A4-AAB1-FA9F28298C6A}"/>
      </w:docPartPr>
      <w:docPartBody>
        <w:p w:rsidR="0027033E" w:rsidRDefault="00FB1B7A">
          <w:pPr>
            <w:pStyle w:val="96DD1F5315A4432D83FB4E26DA6BAA87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26ABE6C4A8B940CD9ACC19E06C0173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C0A3D8-2C61-434F-824E-FBBF2120F659}"/>
      </w:docPartPr>
      <w:docPartBody>
        <w:p w:rsidR="0027033E" w:rsidRDefault="00FB1B7A">
          <w:pPr>
            <w:pStyle w:val="26ABE6C4A8B940CD9ACC19E06C01737A"/>
          </w:pPr>
          <w:r>
            <w:rPr>
              <w:lang w:bidi="fr-FR"/>
            </w:rPr>
            <w:t>Formation</w:t>
          </w:r>
        </w:p>
      </w:docPartBody>
    </w:docPart>
    <w:docPart>
      <w:docPartPr>
        <w:name w:val="3E34CACBAA8442EF9CF63D342F490F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8DAA74-2535-4A01-8E2C-FD0D065D0F4A}"/>
      </w:docPartPr>
      <w:docPartBody>
        <w:p w:rsidR="0027033E" w:rsidRDefault="00FB1B7A">
          <w:pPr>
            <w:pStyle w:val="3E34CACBAA8442EF9CF63D342F490FCE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FB5044554FC143BA997C34757E045D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F4468F-92F0-42CC-BDD0-4B0F57D32253}"/>
      </w:docPartPr>
      <w:docPartBody>
        <w:p w:rsidR="0027033E" w:rsidRDefault="00FB1B7A">
          <w:pPr>
            <w:pStyle w:val="FB5044554FC143BA997C34757E045D7E"/>
          </w:pPr>
          <w:r>
            <w:rPr>
              <w:lang w:bidi="fr-FR"/>
            </w:rP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1310"/>
    <w:rsid w:val="00124919"/>
    <w:rsid w:val="0027033E"/>
    <w:rsid w:val="00EA1310"/>
    <w:rsid w:val="00FB1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9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00FDD195E74B2EB20A59A3A85E2D3F">
    <w:name w:val="4D00FDD195E74B2EB20A59A3A85E2D3F"/>
    <w:rsid w:val="00124919"/>
  </w:style>
  <w:style w:type="paragraph" w:customStyle="1" w:styleId="FBC55AD7F5B64AD1AB37AC7B6640E1F4">
    <w:name w:val="FBC55AD7F5B64AD1AB37AC7B6640E1F4"/>
    <w:rsid w:val="00124919"/>
  </w:style>
  <w:style w:type="paragraph" w:customStyle="1" w:styleId="B83D3E614595453E9EBF832B6D615E0B">
    <w:name w:val="B83D3E614595453E9EBF832B6D615E0B"/>
    <w:rsid w:val="00124919"/>
  </w:style>
  <w:style w:type="paragraph" w:customStyle="1" w:styleId="071895AFBF56471B9ADABC72F0EEFBC0">
    <w:name w:val="071895AFBF56471B9ADABC72F0EEFBC0"/>
    <w:rsid w:val="00124919"/>
  </w:style>
  <w:style w:type="paragraph" w:customStyle="1" w:styleId="96DD1F5315A4432D83FB4E26DA6BAA87">
    <w:name w:val="96DD1F5315A4432D83FB4E26DA6BAA87"/>
    <w:rsid w:val="00124919"/>
  </w:style>
  <w:style w:type="paragraph" w:customStyle="1" w:styleId="8A7075DAD00A4EA0BA7B9D8D272CE6C9">
    <w:name w:val="8A7075DAD00A4EA0BA7B9D8D272CE6C9"/>
    <w:rsid w:val="00124919"/>
  </w:style>
  <w:style w:type="paragraph" w:customStyle="1" w:styleId="26ABE6C4A8B940CD9ACC19E06C01737A">
    <w:name w:val="26ABE6C4A8B940CD9ACC19E06C01737A"/>
    <w:rsid w:val="00124919"/>
  </w:style>
  <w:style w:type="paragraph" w:customStyle="1" w:styleId="A931B23944224131BF4454533725B884">
    <w:name w:val="A931B23944224131BF4454533725B884"/>
    <w:rsid w:val="00124919"/>
  </w:style>
  <w:style w:type="paragraph" w:customStyle="1" w:styleId="4AA879C0B9BC4A909A8AD8E6E2848CE4">
    <w:name w:val="4AA879C0B9BC4A909A8AD8E6E2848CE4"/>
    <w:rsid w:val="00124919"/>
  </w:style>
  <w:style w:type="paragraph" w:customStyle="1" w:styleId="2B129DDE46BE4A5381FBAD9BDBD2A670">
    <w:name w:val="2B129DDE46BE4A5381FBAD9BDBD2A670"/>
    <w:rsid w:val="00124919"/>
  </w:style>
  <w:style w:type="paragraph" w:customStyle="1" w:styleId="4A89C83E5EF24B6BA91E0B06B3907229">
    <w:name w:val="4A89C83E5EF24B6BA91E0B06B3907229"/>
    <w:rsid w:val="00124919"/>
  </w:style>
  <w:style w:type="paragraph" w:customStyle="1" w:styleId="A3354026C0DC444797F73AF5EC5503B8">
    <w:name w:val="A3354026C0DC444797F73AF5EC5503B8"/>
    <w:rsid w:val="00124919"/>
  </w:style>
  <w:style w:type="paragraph" w:customStyle="1" w:styleId="53D6D33501AD4981A126F63199B04EC4">
    <w:name w:val="53D6D33501AD4981A126F63199B04EC4"/>
    <w:rsid w:val="00124919"/>
  </w:style>
  <w:style w:type="paragraph" w:customStyle="1" w:styleId="A2DD1E1395824B2CBC8E1457BA4B1899">
    <w:name w:val="A2DD1E1395824B2CBC8E1457BA4B1899"/>
    <w:rsid w:val="00124919"/>
  </w:style>
  <w:style w:type="paragraph" w:customStyle="1" w:styleId="5D5B8D30F82C47D08F9FF9AA75994C27">
    <w:name w:val="5D5B8D30F82C47D08F9FF9AA75994C27"/>
    <w:rsid w:val="00124919"/>
  </w:style>
  <w:style w:type="paragraph" w:customStyle="1" w:styleId="3E34CACBAA8442EF9CF63D342F490FCE">
    <w:name w:val="3E34CACBAA8442EF9CF63D342F490FCE"/>
    <w:rsid w:val="00124919"/>
  </w:style>
  <w:style w:type="paragraph" w:customStyle="1" w:styleId="CB73B44BE1B447308417367E25F0845C">
    <w:name w:val="CB73B44BE1B447308417367E25F0845C"/>
    <w:rsid w:val="00124919"/>
  </w:style>
  <w:style w:type="paragraph" w:customStyle="1" w:styleId="725070C9F7C545D690228FC5D8C07BA0">
    <w:name w:val="725070C9F7C545D690228FC5D8C07BA0"/>
    <w:rsid w:val="00124919"/>
  </w:style>
  <w:style w:type="paragraph" w:customStyle="1" w:styleId="43648C748BDA4F8593313F6375B97970">
    <w:name w:val="43648C748BDA4F8593313F6375B97970"/>
    <w:rsid w:val="00124919"/>
  </w:style>
  <w:style w:type="paragraph" w:customStyle="1" w:styleId="E4269553B20D4382A8FD33EE8C1EA171">
    <w:name w:val="E4269553B20D4382A8FD33EE8C1EA171"/>
    <w:rsid w:val="00124919"/>
  </w:style>
  <w:style w:type="paragraph" w:customStyle="1" w:styleId="0466762796904262B376E44FE7E42AA2">
    <w:name w:val="0466762796904262B376E44FE7E42AA2"/>
    <w:rsid w:val="00124919"/>
  </w:style>
  <w:style w:type="paragraph" w:customStyle="1" w:styleId="950CD6145032479F9B045066B65A09D5">
    <w:name w:val="950CD6145032479F9B045066B65A09D5"/>
    <w:rsid w:val="00124919"/>
  </w:style>
  <w:style w:type="paragraph" w:customStyle="1" w:styleId="2D9C9DE37CE9495092001795F3065D51">
    <w:name w:val="2D9C9DE37CE9495092001795F3065D51"/>
    <w:rsid w:val="00124919"/>
  </w:style>
  <w:style w:type="paragraph" w:customStyle="1" w:styleId="937B5C57CEEC44209AE49DB6F0E052B4">
    <w:name w:val="937B5C57CEEC44209AE49DB6F0E052B4"/>
    <w:rsid w:val="00124919"/>
  </w:style>
  <w:style w:type="paragraph" w:customStyle="1" w:styleId="FB5044554FC143BA997C34757E045D7E">
    <w:name w:val="FB5044554FC143BA997C34757E045D7E"/>
    <w:rsid w:val="00124919"/>
  </w:style>
  <w:style w:type="paragraph" w:customStyle="1" w:styleId="BCD09A31056943FBAF403FFBE5932DFE">
    <w:name w:val="BCD09A31056943FBAF403FFBE5932DFE"/>
    <w:rsid w:val="00124919"/>
  </w:style>
  <w:style w:type="paragraph" w:customStyle="1" w:styleId="90BDB2F881D249A4ADD99F272D60469C">
    <w:name w:val="90BDB2F881D249A4ADD99F272D60469C"/>
    <w:rsid w:val="00124919"/>
  </w:style>
  <w:style w:type="paragraph" w:customStyle="1" w:styleId="05747E7C12CE4EACA93E59378E9C1B19">
    <w:name w:val="05747E7C12CE4EACA93E59378E9C1B19"/>
    <w:rsid w:val="00124919"/>
  </w:style>
  <w:style w:type="paragraph" w:customStyle="1" w:styleId="A9040058D56B4D52903ABCAC71E2DF18">
    <w:name w:val="A9040058D56B4D52903ABCAC71E2DF18"/>
    <w:rsid w:val="00124919"/>
  </w:style>
  <w:style w:type="paragraph" w:customStyle="1" w:styleId="D7C29C27195C4A6A8D273FDB1A875ACD">
    <w:name w:val="D7C29C27195C4A6A8D273FDB1A875ACD"/>
    <w:rsid w:val="00124919"/>
  </w:style>
  <w:style w:type="paragraph" w:customStyle="1" w:styleId="74B1B4A5E66143ABA222C1412B11A6D2">
    <w:name w:val="74B1B4A5E66143ABA222C1412B11A6D2"/>
    <w:rsid w:val="00124919"/>
  </w:style>
  <w:style w:type="paragraph" w:customStyle="1" w:styleId="C18ABC65E5D4404D9F464685839F2F61">
    <w:name w:val="C18ABC65E5D4404D9F464685839F2F61"/>
    <w:rsid w:val="00124919"/>
  </w:style>
  <w:style w:type="paragraph" w:customStyle="1" w:styleId="650C6909CF8A43779F696483F4658865">
    <w:name w:val="650C6909CF8A43779F696483F4658865"/>
    <w:rsid w:val="00124919"/>
  </w:style>
  <w:style w:type="paragraph" w:customStyle="1" w:styleId="B15EA772FA274847ADD2F9036A40ED14">
    <w:name w:val="B15EA772FA274847ADD2F9036A40ED14"/>
    <w:rsid w:val="00EA1310"/>
  </w:style>
  <w:style w:type="paragraph" w:customStyle="1" w:styleId="23AF4C55BEB14A84832946DF4213DDEB">
    <w:name w:val="23AF4C55BEB14A84832946DF4213DDEB"/>
    <w:rsid w:val="00EA1310"/>
  </w:style>
  <w:style w:type="paragraph" w:customStyle="1" w:styleId="29CA3DAA349047178913C90E8A9FF371">
    <w:name w:val="29CA3DAA349047178913C90E8A9FF371"/>
    <w:rsid w:val="00EA1310"/>
  </w:style>
  <w:style w:type="paragraph" w:customStyle="1" w:styleId="A7C9DBD83214489EADED02459F4E0445">
    <w:name w:val="A7C9DBD83214489EADED02459F4E0445"/>
    <w:rsid w:val="00EA13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2954D-C439-40A6-8B07-61AE5701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</Template>
  <TotalTime>66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HADRI Kawther</dc:creator>
  <cp:keywords/>
  <cp:lastModifiedBy>HADRI Kawther</cp:lastModifiedBy>
  <cp:revision>6</cp:revision>
  <cp:lastPrinted>2019-06-27T11:27:00Z</cp:lastPrinted>
  <dcterms:created xsi:type="dcterms:W3CDTF">2019-06-26T18:06:00Z</dcterms:created>
  <dcterms:modified xsi:type="dcterms:W3CDTF">2019-08-01T07:43:00Z</dcterms:modified>
  <cp:version/>
</cp:coreProperties>
</file>