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4" o:title="Lienzo" type="tile"/>
    </v:background>
  </w:background>
  <w:body>
    <w:p w:rsidR="004A66C0" w:rsidRPr="00A70072" w:rsidRDefault="000749AC" w:rsidP="004A66C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5BDD0" wp14:editId="6B0F9513">
                <wp:simplePos x="0" y="0"/>
                <wp:positionH relativeFrom="column">
                  <wp:posOffset>-899160</wp:posOffset>
                </wp:positionH>
                <wp:positionV relativeFrom="paragraph">
                  <wp:posOffset>-690245</wp:posOffset>
                </wp:positionV>
                <wp:extent cx="7200900" cy="1524000"/>
                <wp:effectExtent l="0" t="0" r="19050" b="19050"/>
                <wp:wrapNone/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C31" w:rsidRPr="00320C31" w:rsidRDefault="00320C31" w:rsidP="004A66C0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4A66C0" w:rsidRPr="000749AC" w:rsidRDefault="000A0426" w:rsidP="00320C31">
                            <w:pPr>
                              <w:ind w:left="2832"/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749AC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                   DEGH</w:t>
                            </w:r>
                            <w:r w:rsidR="000E7FC1" w:rsidRPr="000749AC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IMA IKHLAS </w:t>
                            </w:r>
                          </w:p>
                          <w:p w:rsidR="004A66C0" w:rsidRPr="000A0426" w:rsidRDefault="004A66C0" w:rsidP="004A66C0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0A0426">
                              <w:rPr>
                                <w:rFonts w:ascii="Arial" w:hAnsi="Arial"/>
                                <w:lang w:val="fr-FR"/>
                              </w:rPr>
                              <w:t xml:space="preserve">                                                         </w:t>
                            </w:r>
                            <w:r w:rsidR="000E7FC1" w:rsidRPr="000A0426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="006C4738">
                              <w:rPr>
                                <w:rFonts w:ascii="Arial" w:hAnsi="Arial"/>
                                <w:lang w:val="fr-FR"/>
                              </w:rPr>
                              <w:t xml:space="preserve">       </w:t>
                            </w:r>
                            <w:r w:rsidR="000E7FC1" w:rsidRPr="000A0426">
                              <w:rPr>
                                <w:rFonts w:ascii="Arial" w:hAnsi="Arial"/>
                                <w:lang w:val="fr-FR"/>
                              </w:rPr>
                              <w:t xml:space="preserve">11 fev 1994 </w:t>
                            </w:r>
                          </w:p>
                          <w:p w:rsidR="004A66C0" w:rsidRPr="000A0426" w:rsidRDefault="004A66C0" w:rsidP="004A66C0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0A0426">
                              <w:rPr>
                                <w:rFonts w:ascii="Arial" w:hAnsi="Arial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Pr="006C4738">
                              <w:rPr>
                                <w:rFonts w:ascii="Arial" w:hAnsi="Arial"/>
                                <w:sz w:val="28"/>
                                <w:szCs w:val="28"/>
                                <w:lang w:val="fr-FR"/>
                              </w:rPr>
                              <w:t xml:space="preserve">Adresse </w:t>
                            </w:r>
                            <w:r w:rsidR="000E7FC1" w:rsidRPr="006C4738">
                              <w:rPr>
                                <w:rFonts w:ascii="Arial" w:hAnsi="Arial"/>
                                <w:sz w:val="28"/>
                                <w:szCs w:val="28"/>
                                <w:lang w:val="fr-FR"/>
                              </w:rPr>
                              <w:t>lots belayadi N74</w:t>
                            </w:r>
                            <w:r w:rsidRPr="000A0426">
                              <w:rPr>
                                <w:rFonts w:ascii="Arial" w:hAnsi="Arial"/>
                                <w:lang w:val="fr-FR"/>
                              </w:rPr>
                              <w:t xml:space="preserve">          </w:t>
                            </w:r>
                          </w:p>
                          <w:p w:rsidR="004A66C0" w:rsidRPr="000A0426" w:rsidRDefault="004A66C0" w:rsidP="000E7FC1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0A0426">
                              <w:rPr>
                                <w:rFonts w:ascii="Arial" w:hAnsi="Arial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0A0426">
                              <w:rPr>
                                <w:rFonts w:ascii="Arial" w:hAnsi="Arial"/>
                                <w:lang w:val="fr-FR"/>
                              </w:rPr>
                              <w:t>Bordj bou</w:t>
                            </w:r>
                            <w:r w:rsidR="000E7FC1" w:rsidRPr="000A0426">
                              <w:rPr>
                                <w:rFonts w:ascii="Arial" w:hAnsi="Arial"/>
                                <w:lang w:val="fr-FR"/>
                              </w:rPr>
                              <w:t xml:space="preserve"> arreridj – Algérie </w:t>
                            </w:r>
                          </w:p>
                          <w:p w:rsidR="004A66C0" w:rsidRPr="006C4738" w:rsidRDefault="004A66C0" w:rsidP="006C4738">
                            <w:pPr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</w:pPr>
                            <w:r w:rsidRPr="000A0426">
                              <w:rPr>
                                <w:rFonts w:ascii="Arial" w:hAnsi="Arial"/>
                                <w:lang w:val="fr-FR"/>
                              </w:rPr>
                              <w:t xml:space="preserve">                                          </w:t>
                            </w:r>
                            <w:r w:rsidR="000E7FC1" w:rsidRPr="000A0426">
                              <w:rPr>
                                <w:rFonts w:ascii="Arial" w:hAnsi="Arial"/>
                                <w:lang w:val="fr-FR"/>
                              </w:rPr>
                              <w:t xml:space="preserve">                </w:t>
                            </w:r>
                            <w:r w:rsidR="000E7FC1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Tél:</w:t>
                            </w:r>
                            <w:r w:rsidR="006C4738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+213/</w:t>
                            </w:r>
                            <w:r w:rsidR="000E7FC1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6</w:t>
                            </w:r>
                            <w:r w:rsidR="006C4738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/</w:t>
                            </w:r>
                            <w:r w:rsidR="000E7FC1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74</w:t>
                            </w:r>
                            <w:r w:rsidR="006C4738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/</w:t>
                            </w:r>
                            <w:r w:rsidR="000E7FC1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61</w:t>
                            </w:r>
                            <w:r w:rsidR="006C4738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/</w:t>
                            </w:r>
                            <w:r w:rsidR="000E7FC1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02</w:t>
                            </w:r>
                            <w:r w:rsidR="006C4738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/</w:t>
                            </w:r>
                            <w:r w:rsidR="000E7FC1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74</w:t>
                            </w:r>
                            <w:r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 xml:space="preserve">                                                            </w:t>
                            </w:r>
                          </w:p>
                          <w:p w:rsidR="004A66C0" w:rsidRPr="006C4738" w:rsidRDefault="004A66C0" w:rsidP="000E7FC1">
                            <w:pPr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</w:pPr>
                            <w:r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 xml:space="preserve">                                                          E-mail </w:t>
                            </w:r>
                            <w:r w:rsidR="006C4738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 xml:space="preserve">/ </w:t>
                            </w:r>
                            <w:r w:rsidR="000E7FC1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ikhlas.deghima</w:t>
                            </w:r>
                            <w:r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@</w:t>
                            </w:r>
                            <w:r w:rsidR="000E7FC1"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gmail</w:t>
                            </w:r>
                            <w:r w:rsidRPr="006C473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 xml:space="preserve">.com                          </w:t>
                            </w:r>
                          </w:p>
                          <w:p w:rsidR="004A66C0" w:rsidRPr="000A0426" w:rsidRDefault="004A66C0" w:rsidP="004A66C0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5BDD0" id="Rectángulo 1" o:spid="_x0000_s1026" style="position:absolute;margin-left:-70.8pt;margin-top:-54.35pt;width:567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" strokecolor="#76923c">
                <v:textbox>
                  <w:txbxContent>
                    <w:p w:rsidR="00320C31" w:rsidRPr="00320C31" w:rsidRDefault="00320C31" w:rsidP="004A66C0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</w:p>
                    <w:p w:rsidR="004A66C0" w:rsidRPr="000749AC" w:rsidRDefault="000A0426" w:rsidP="00320C31">
                      <w:pPr>
                        <w:ind w:left="2832"/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0749AC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                   DEGH</w:t>
                      </w:r>
                      <w:r w:rsidR="000E7FC1" w:rsidRPr="000749AC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IMA IKHLAS </w:t>
                      </w:r>
                    </w:p>
                    <w:p w:rsidR="004A66C0" w:rsidRPr="000A0426" w:rsidRDefault="004A66C0" w:rsidP="004A66C0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0A0426">
                        <w:rPr>
                          <w:rFonts w:ascii="Arial" w:hAnsi="Arial"/>
                          <w:lang w:val="fr-FR"/>
                        </w:rPr>
                        <w:t xml:space="preserve">                                                         </w:t>
                      </w:r>
                      <w:r w:rsidR="000E7FC1" w:rsidRPr="000A0426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r w:rsidR="006C4738">
                        <w:rPr>
                          <w:rFonts w:ascii="Arial" w:hAnsi="Arial"/>
                          <w:lang w:val="fr-FR"/>
                        </w:rPr>
                        <w:t xml:space="preserve">       </w:t>
                      </w:r>
                      <w:r w:rsidR="000E7FC1" w:rsidRPr="000A0426">
                        <w:rPr>
                          <w:rFonts w:ascii="Arial" w:hAnsi="Arial"/>
                          <w:lang w:val="fr-FR"/>
                        </w:rPr>
                        <w:t xml:space="preserve">11 fev 1994 </w:t>
                      </w:r>
                    </w:p>
                    <w:p w:rsidR="004A66C0" w:rsidRPr="000A0426" w:rsidRDefault="004A66C0" w:rsidP="004A66C0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0A0426">
                        <w:rPr>
                          <w:rFonts w:ascii="Arial" w:hAnsi="Arial"/>
                          <w:lang w:val="fr-FR"/>
                        </w:rPr>
                        <w:t xml:space="preserve">                                                          </w:t>
                      </w:r>
                      <w:r w:rsidRPr="006C4738">
                        <w:rPr>
                          <w:rFonts w:ascii="Arial" w:hAnsi="Arial"/>
                          <w:sz w:val="28"/>
                          <w:szCs w:val="28"/>
                          <w:lang w:val="fr-FR"/>
                        </w:rPr>
                        <w:t xml:space="preserve">Adresse </w:t>
                      </w:r>
                      <w:r w:rsidR="000E7FC1" w:rsidRPr="006C4738">
                        <w:rPr>
                          <w:rFonts w:ascii="Arial" w:hAnsi="Arial"/>
                          <w:sz w:val="28"/>
                          <w:szCs w:val="28"/>
                          <w:lang w:val="fr-FR"/>
                        </w:rPr>
                        <w:t>lots belayadi N74</w:t>
                      </w:r>
                      <w:r w:rsidRPr="000A0426">
                        <w:rPr>
                          <w:rFonts w:ascii="Arial" w:hAnsi="Arial"/>
                          <w:lang w:val="fr-FR"/>
                        </w:rPr>
                        <w:t xml:space="preserve">          </w:t>
                      </w:r>
                    </w:p>
                    <w:p w:rsidR="004A66C0" w:rsidRPr="000A0426" w:rsidRDefault="004A66C0" w:rsidP="000E7FC1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0A0426">
                        <w:rPr>
                          <w:rFonts w:ascii="Arial" w:hAnsi="Arial"/>
                          <w:lang w:val="fr-FR"/>
                        </w:rPr>
                        <w:t xml:space="preserve">                                                          </w:t>
                      </w:r>
                      <w:r w:rsidR="000A0426">
                        <w:rPr>
                          <w:rFonts w:ascii="Arial" w:hAnsi="Arial"/>
                          <w:lang w:val="fr-FR"/>
                        </w:rPr>
                        <w:t>Bordj bou</w:t>
                      </w:r>
                      <w:r w:rsidR="000E7FC1" w:rsidRPr="000A0426">
                        <w:rPr>
                          <w:rFonts w:ascii="Arial" w:hAnsi="Arial"/>
                          <w:lang w:val="fr-FR"/>
                        </w:rPr>
                        <w:t xml:space="preserve"> arreridj – Algérie </w:t>
                      </w:r>
                    </w:p>
                    <w:p w:rsidR="004A66C0" w:rsidRPr="006C4738" w:rsidRDefault="004A66C0" w:rsidP="006C4738">
                      <w:pPr>
                        <w:rPr>
                          <w:rFonts w:ascii="Arial" w:hAnsi="Arial"/>
                          <w:b/>
                          <w:bCs/>
                          <w:lang w:val="fr-FR"/>
                        </w:rPr>
                      </w:pPr>
                      <w:r w:rsidRPr="000A0426">
                        <w:rPr>
                          <w:rFonts w:ascii="Arial" w:hAnsi="Arial"/>
                          <w:lang w:val="fr-FR"/>
                        </w:rPr>
                        <w:t xml:space="preserve">                                          </w:t>
                      </w:r>
                      <w:r w:rsidR="000E7FC1" w:rsidRPr="000A0426">
                        <w:rPr>
                          <w:rFonts w:ascii="Arial" w:hAnsi="Arial"/>
                          <w:lang w:val="fr-FR"/>
                        </w:rPr>
                        <w:t xml:space="preserve">                </w:t>
                      </w:r>
                      <w:r w:rsidR="000E7FC1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Tél:</w:t>
                      </w:r>
                      <w:r w:rsidR="006C4738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+213/</w:t>
                      </w:r>
                      <w:r w:rsidR="000E7FC1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6</w:t>
                      </w:r>
                      <w:r w:rsidR="006C4738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/</w:t>
                      </w:r>
                      <w:r w:rsidR="000E7FC1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74</w:t>
                      </w:r>
                      <w:r w:rsidR="006C4738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/</w:t>
                      </w:r>
                      <w:r w:rsidR="000E7FC1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61</w:t>
                      </w:r>
                      <w:r w:rsidR="006C4738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/</w:t>
                      </w:r>
                      <w:r w:rsidR="000E7FC1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02</w:t>
                      </w:r>
                      <w:r w:rsidR="006C4738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/</w:t>
                      </w:r>
                      <w:r w:rsidR="000E7FC1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74</w:t>
                      </w:r>
                      <w:r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 xml:space="preserve">                                                            </w:t>
                      </w:r>
                    </w:p>
                    <w:p w:rsidR="004A66C0" w:rsidRPr="006C4738" w:rsidRDefault="004A66C0" w:rsidP="000E7FC1">
                      <w:pPr>
                        <w:rPr>
                          <w:rFonts w:ascii="Arial" w:hAnsi="Arial"/>
                          <w:b/>
                          <w:bCs/>
                          <w:lang w:val="fr-FR"/>
                        </w:rPr>
                      </w:pPr>
                      <w:r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 xml:space="preserve">                                                          E-mail </w:t>
                      </w:r>
                      <w:r w:rsidR="006C4738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 xml:space="preserve">/ </w:t>
                      </w:r>
                      <w:r w:rsidR="000E7FC1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ikhlas.deghima</w:t>
                      </w:r>
                      <w:r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@</w:t>
                      </w:r>
                      <w:r w:rsidR="000E7FC1"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gmail</w:t>
                      </w:r>
                      <w:r w:rsidRPr="006C473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 xml:space="preserve">.com                          </w:t>
                      </w:r>
                    </w:p>
                    <w:p w:rsidR="004A66C0" w:rsidRPr="000A0426" w:rsidRDefault="004A66C0" w:rsidP="004A66C0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042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632C2" wp14:editId="6AA61783">
                <wp:simplePos x="0" y="0"/>
                <wp:positionH relativeFrom="column">
                  <wp:posOffset>-795020</wp:posOffset>
                </wp:positionH>
                <wp:positionV relativeFrom="paragraph">
                  <wp:posOffset>-670560</wp:posOffset>
                </wp:positionV>
                <wp:extent cx="273050" cy="269875"/>
                <wp:effectExtent l="0" t="0" r="0" b="0"/>
                <wp:wrapNone/>
                <wp:docPr id="8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66C0" w:rsidRDefault="004A66C0" w:rsidP="004A66C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632C2" id="Rectángulo 3" o:spid="_x0000_s1027" style="position:absolute;margin-left:-62.6pt;margin-top:-52.8pt;width:21.5pt;height:21.2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" stroked="f" strokecolor="#d8d8d8">
                <v:shadow opacity="22936f" origin=",.5" offset="0,.63889mm"/>
                <v:textbox style="mso-fit-shape-to-text:t">
                  <w:txbxContent>
                    <w:p w:rsidR="004A66C0" w:rsidRDefault="004A66C0" w:rsidP="004A66C0"/>
                  </w:txbxContent>
                </v:textbox>
              </v:rect>
            </w:pict>
          </mc:Fallback>
        </mc:AlternateContent>
      </w:r>
    </w:p>
    <w:p w:rsidR="00A70072" w:rsidRDefault="00A70072"/>
    <w:p w:rsidR="00A70072" w:rsidRPr="00A70072" w:rsidRDefault="00D2403E" w:rsidP="00A7007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66BFD" wp14:editId="72498812">
                <wp:simplePos x="0" y="0"/>
                <wp:positionH relativeFrom="page">
                  <wp:posOffset>171450</wp:posOffset>
                </wp:positionH>
                <wp:positionV relativeFrom="paragraph">
                  <wp:posOffset>5305425</wp:posOffset>
                </wp:positionV>
                <wp:extent cx="2295525" cy="2600325"/>
                <wp:effectExtent l="0" t="0" r="28575" b="28575"/>
                <wp:wrapNone/>
                <wp:docPr id="1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C0" w:rsidRPr="000749AC" w:rsidRDefault="004A66C0" w:rsidP="004A66C0">
                            <w:pPr>
                              <w:rPr>
                                <w:rFonts w:ascii="Arial" w:hAnsi="Arial"/>
                                <w:b/>
                                <w:color w:val="76923C"/>
                                <w:sz w:val="28"/>
                                <w:szCs w:val="28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76923C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  <w:p w:rsidR="00806142" w:rsidRPr="00B30887" w:rsidRDefault="00806142" w:rsidP="0080614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06142" w:rsidRPr="00806142" w:rsidRDefault="00806142" w:rsidP="00806142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06142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Améliorer mes compétence   sur le </w:t>
                            </w:r>
                            <w:r w:rsidRPr="00806142">
                              <w:rPr>
                                <w:rFonts w:ascii="Arial" w:hAnsi="Arial"/>
                                <w:color w:val="000000"/>
                              </w:rPr>
                              <w:t>terrain</w:t>
                            </w:r>
                            <w:r w:rsidRPr="00806142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; organiser des </w:t>
                            </w:r>
                            <w:r w:rsidRPr="00806142">
                              <w:rPr>
                                <w:rFonts w:ascii="Arial" w:hAnsi="Arial"/>
                                <w:color w:val="000000"/>
                              </w:rPr>
                              <w:t>évènements pour</w:t>
                            </w:r>
                            <w:r w:rsidRPr="00806142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améliorer ma </w:t>
                            </w:r>
                            <w:r w:rsidRPr="00806142">
                              <w:rPr>
                                <w:rFonts w:ascii="Arial" w:hAnsi="Arial"/>
                                <w:color w:val="000000"/>
                              </w:rPr>
                              <w:t>communication</w:t>
                            </w:r>
                            <w:r w:rsidRPr="00806142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avec les autres ; </w:t>
                            </w:r>
                            <w:r w:rsidRPr="00806142">
                              <w:rPr>
                                <w:rFonts w:ascii="Arial" w:hAnsi="Arial"/>
                                <w:color w:val="000000"/>
                              </w:rPr>
                              <w:t>motivé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e</w:t>
                            </w:r>
                            <w:r w:rsidRPr="00806142">
                              <w:rPr>
                                <w:rFonts w:ascii="Arial" w:hAnsi="Arial"/>
                                <w:color w:val="000000"/>
                              </w:rPr>
                              <w:t> ;</w:t>
                            </w:r>
                            <w:r w:rsidRPr="00806142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A66C0" w:rsidRPr="00B30887" w:rsidRDefault="004A66C0" w:rsidP="004A66C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66BF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8" type="#_x0000_t202" style="position:absolute;margin-left:13.5pt;margin-top:417.75pt;width:180.75pt;height:20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" strokecolor="#76923c">
                <v:textbox>
                  <w:txbxContent>
                    <w:p w:rsidR="004A66C0" w:rsidRPr="000749AC" w:rsidRDefault="004A66C0" w:rsidP="004A66C0">
                      <w:pPr>
                        <w:rPr>
                          <w:rFonts w:ascii="Arial" w:hAnsi="Arial"/>
                          <w:b/>
                          <w:color w:val="76923C"/>
                          <w:sz w:val="28"/>
                          <w:szCs w:val="28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76923C"/>
                          <w:sz w:val="28"/>
                          <w:szCs w:val="28"/>
                        </w:rPr>
                        <w:t>CENTRES D’INTERETS</w:t>
                      </w:r>
                    </w:p>
                    <w:p w:rsidR="00806142" w:rsidRPr="00B30887" w:rsidRDefault="00806142" w:rsidP="0080614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806142" w:rsidRPr="00806142" w:rsidRDefault="00806142" w:rsidP="00806142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806142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Améliorer mes compétence   sur le </w:t>
                      </w:r>
                      <w:r w:rsidRPr="00806142">
                        <w:rPr>
                          <w:rFonts w:ascii="Arial" w:hAnsi="Arial"/>
                          <w:color w:val="000000"/>
                        </w:rPr>
                        <w:t>terrain</w:t>
                      </w:r>
                      <w:r w:rsidRPr="00806142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; organiser des </w:t>
                      </w:r>
                      <w:r w:rsidRPr="00806142">
                        <w:rPr>
                          <w:rFonts w:ascii="Arial" w:hAnsi="Arial"/>
                          <w:color w:val="000000"/>
                        </w:rPr>
                        <w:t>évènements pour</w:t>
                      </w:r>
                      <w:r w:rsidRPr="00806142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améliorer ma </w:t>
                      </w:r>
                      <w:r w:rsidRPr="00806142">
                        <w:rPr>
                          <w:rFonts w:ascii="Arial" w:hAnsi="Arial"/>
                          <w:color w:val="000000"/>
                        </w:rPr>
                        <w:t>communication</w:t>
                      </w:r>
                      <w:r w:rsidRPr="00806142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avec les autres ; </w:t>
                      </w:r>
                      <w:r w:rsidRPr="00806142">
                        <w:rPr>
                          <w:rFonts w:ascii="Arial" w:hAnsi="Arial"/>
                          <w:color w:val="000000"/>
                        </w:rPr>
                        <w:t>motivé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e</w:t>
                      </w:r>
                      <w:r w:rsidRPr="00806142">
                        <w:rPr>
                          <w:rFonts w:ascii="Arial" w:hAnsi="Arial"/>
                          <w:color w:val="000000"/>
                        </w:rPr>
                        <w:t> ;</w:t>
                      </w:r>
                      <w:r w:rsidRPr="00806142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A66C0" w:rsidRPr="00B30887" w:rsidRDefault="004A66C0" w:rsidP="004A66C0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749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35D5C" wp14:editId="3B01927A">
                <wp:simplePos x="0" y="0"/>
                <wp:positionH relativeFrom="column">
                  <wp:posOffset>-896620</wp:posOffset>
                </wp:positionH>
                <wp:positionV relativeFrom="paragraph">
                  <wp:posOffset>608330</wp:posOffset>
                </wp:positionV>
                <wp:extent cx="2286000" cy="4586605"/>
                <wp:effectExtent l="0" t="0" r="19050" b="23495"/>
                <wp:wrapNone/>
                <wp:docPr id="1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58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C0" w:rsidRPr="000749AC" w:rsidRDefault="004A66C0" w:rsidP="004A66C0">
                            <w:pPr>
                              <w:rPr>
                                <w:rFonts w:ascii="Arial" w:hAnsi="Arial"/>
                                <w:color w:val="76923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76923C"/>
                                <w:sz w:val="28"/>
                                <w:szCs w:val="28"/>
                                <w:lang w:val="fr-FR"/>
                              </w:rPr>
                              <w:t>COMPETENCES</w:t>
                            </w:r>
                          </w:p>
                          <w:p w:rsidR="004A66C0" w:rsidRPr="00AB477D" w:rsidRDefault="004A66C0" w:rsidP="004A66C0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0E7FC1" w:rsidRPr="00215619" w:rsidRDefault="004A66C0" w:rsidP="000E7FC1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lang w:val="fr-FR"/>
                              </w:rPr>
                              <w:t xml:space="preserve">- </w:t>
                            </w:r>
                            <w:r w:rsidR="000E7FC1" w:rsidRPr="00215619">
                              <w:rPr>
                                <w:rFonts w:ascii="Arial" w:hAnsi="Arial"/>
                                <w:lang w:val="fr-FR"/>
                              </w:rPr>
                              <w:t>Gestion de projet</w:t>
                            </w:r>
                          </w:p>
                          <w:p w:rsidR="000E7FC1" w:rsidRPr="00215619" w:rsidRDefault="000E7FC1" w:rsidP="000E7FC1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lang w:val="fr-FR"/>
                              </w:rPr>
                              <w:t>- M</w:t>
                            </w: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>anagement d’équipe</w:t>
                            </w:r>
                          </w:p>
                          <w:p w:rsidR="000E7FC1" w:rsidRPr="00215619" w:rsidRDefault="000E7FC1" w:rsidP="000E7FC1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lang w:val="fr-FR"/>
                              </w:rPr>
                              <w:t>- Gestion du temps</w:t>
                            </w:r>
                          </w:p>
                          <w:p w:rsidR="000E7FC1" w:rsidRPr="00215619" w:rsidRDefault="000E7FC1" w:rsidP="000E7FC1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 xml:space="preserve">- Capacité d intégration  </w:t>
                            </w:r>
                          </w:p>
                          <w:p w:rsidR="000E7FC1" w:rsidRPr="00FF50CA" w:rsidRDefault="000E7FC1" w:rsidP="000E7FC1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 xml:space="preserve"> Esprit de groupe et de communication</w:t>
                            </w:r>
                          </w:p>
                          <w:p w:rsidR="000E7FC1" w:rsidRDefault="000E7FC1" w:rsidP="000E7FC1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 xml:space="preserve">- Sens de responsabilité </w:t>
                            </w:r>
                          </w:p>
                          <w:p w:rsidR="004A66C0" w:rsidRPr="005469DB" w:rsidRDefault="004A66C0" w:rsidP="000E7FC1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F30078" w:rsidRDefault="00F30078" w:rsidP="00806142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3007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Arabe</w:t>
                            </w: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 : </w:t>
                            </w:r>
                            <w:r w:rsidR="000B0AB4">
                              <w:t>Native</w:t>
                            </w:r>
                          </w:p>
                          <w:p w:rsidR="00F30078" w:rsidRPr="00FF50CA" w:rsidRDefault="00F30078" w:rsidP="00806142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3007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Français</w:t>
                            </w: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 : </w:t>
                            </w:r>
                            <w:r w:rsidR="00806142">
                              <w:rPr>
                                <w:rFonts w:ascii="Arial" w:hAnsi="Arial"/>
                                <w:lang w:val="fr-FR"/>
                              </w:rPr>
                              <w:t>très bien</w:t>
                            </w:r>
                          </w:p>
                          <w:p w:rsidR="00F30078" w:rsidRPr="00E048E9" w:rsidRDefault="00F30078" w:rsidP="00806142">
                            <w:pPr>
                              <w:rPr>
                                <w:rFonts w:ascii="Arial" w:hAnsi="Arial"/>
                                <w:bCs/>
                                <w:lang w:val="fr-FR"/>
                              </w:rPr>
                            </w:pPr>
                            <w:r w:rsidRPr="00F30078">
                              <w:rPr>
                                <w:rFonts w:ascii="Arial" w:hAnsi="Arial"/>
                                <w:b/>
                                <w:bCs/>
                                <w:lang w:val="fr-FR"/>
                              </w:rPr>
                              <w:t>Anglais</w:t>
                            </w: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:</w:t>
                            </w:r>
                            <w:r w:rsidR="000B0AB4" w:rsidRPr="000B0AB4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="000B0AB4">
                              <w:rPr>
                                <w:rFonts w:ascii="Arial" w:hAnsi="Arial"/>
                                <w:lang w:val="fr-FR"/>
                              </w:rPr>
                              <w:t>très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</w:t>
                            </w:r>
                            <w:r w:rsidR="00806142">
                              <w:rPr>
                                <w:rFonts w:ascii="Arial" w:hAnsi="Arial"/>
                                <w:bCs/>
                                <w:lang w:val="fr-FR"/>
                              </w:rPr>
                              <w:t>bien</w:t>
                            </w:r>
                            <w:r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</w:t>
                            </w:r>
                          </w:p>
                          <w:p w:rsidR="004A66C0" w:rsidRPr="005469DB" w:rsidRDefault="004A66C0" w:rsidP="004A66C0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4A66C0" w:rsidRPr="005469DB" w:rsidRDefault="004A66C0" w:rsidP="004A66C0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4A66C0" w:rsidRPr="005469DB" w:rsidRDefault="004A66C0" w:rsidP="004A66C0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4A66C0" w:rsidRPr="005469DB" w:rsidRDefault="004A66C0" w:rsidP="000E7FC1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- Logiciels maîtrisés: 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Excel, PowerPoint, Word, </w:t>
                            </w:r>
                            <w:r w:rsidR="000E7FC1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prezi</w:t>
                            </w:r>
                            <w:r w:rsidR="00D0793F"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,</w:t>
                            </w:r>
                            <w:r w:rsidR="00D0793F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wix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.</w:t>
                            </w:r>
                          </w:p>
                          <w:p w:rsidR="004A66C0" w:rsidRPr="005469DB" w:rsidRDefault="004A66C0" w:rsidP="004A66C0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</w:p>
                          <w:p w:rsidR="004A66C0" w:rsidRPr="005469DB" w:rsidRDefault="004A66C0" w:rsidP="000E7FC1">
                            <w:pPr>
                              <w:rPr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- </w:t>
                            </w:r>
                            <w:r w:rsidR="000A0426" w:rsidRPr="005469D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Connaissances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en: </w:t>
                            </w:r>
                            <w:r w:rsidR="000E7FC1">
                              <w:rPr>
                                <w:rFonts w:ascii="Arial" w:hAnsi="Arial"/>
                                <w:lang w:val="fr-FR"/>
                              </w:rPr>
                              <w:t>entreprenariat</w:t>
                            </w:r>
                          </w:p>
                          <w:p w:rsidR="004A66C0" w:rsidRPr="005469DB" w:rsidRDefault="004A66C0" w:rsidP="004A66C0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35D5C" id="Cuadro de texto 5" o:spid="_x0000_s1029" type="#_x0000_t202" style="position:absolute;margin-left:-70.6pt;margin-top:47.9pt;width:180pt;height:36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" strokecolor="#76923c">
                <v:textbox inset=",7.2pt,,7.2pt">
                  <w:txbxContent>
                    <w:p w:rsidR="004A66C0" w:rsidRPr="000749AC" w:rsidRDefault="004A66C0" w:rsidP="004A66C0">
                      <w:pPr>
                        <w:rPr>
                          <w:rFonts w:ascii="Arial" w:hAnsi="Arial"/>
                          <w:color w:val="76923C"/>
                          <w:sz w:val="28"/>
                          <w:szCs w:val="28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76923C"/>
                          <w:sz w:val="28"/>
                          <w:szCs w:val="28"/>
                          <w:lang w:val="fr-FR"/>
                        </w:rPr>
                        <w:t>COMPETENCES</w:t>
                      </w:r>
                    </w:p>
                    <w:p w:rsidR="004A66C0" w:rsidRPr="00AB477D" w:rsidRDefault="004A66C0" w:rsidP="004A66C0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0E7FC1" w:rsidRPr="00215619" w:rsidRDefault="004A66C0" w:rsidP="000E7FC1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lang w:val="fr-FR"/>
                        </w:rPr>
                        <w:t xml:space="preserve">- </w:t>
                      </w:r>
                      <w:r w:rsidR="000E7FC1" w:rsidRPr="00215619">
                        <w:rPr>
                          <w:rFonts w:ascii="Arial" w:hAnsi="Arial"/>
                          <w:lang w:val="fr-FR"/>
                        </w:rPr>
                        <w:t>Gestion de projet</w:t>
                      </w:r>
                    </w:p>
                    <w:p w:rsidR="000E7FC1" w:rsidRPr="00215619" w:rsidRDefault="000E7FC1" w:rsidP="000E7FC1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lang w:val="fr-FR"/>
                        </w:rPr>
                        <w:t>- M</w:t>
                      </w:r>
                      <w:r>
                        <w:rPr>
                          <w:rFonts w:ascii="Arial" w:hAnsi="Arial"/>
                          <w:lang w:val="fr-FR"/>
                        </w:rPr>
                        <w:t>anagement d’équipe</w:t>
                      </w:r>
                    </w:p>
                    <w:p w:rsidR="000E7FC1" w:rsidRPr="00215619" w:rsidRDefault="000E7FC1" w:rsidP="000E7FC1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lang w:val="fr-FR"/>
                        </w:rPr>
                        <w:t>- Gestion du temps</w:t>
                      </w:r>
                    </w:p>
                    <w:p w:rsidR="000E7FC1" w:rsidRPr="00215619" w:rsidRDefault="000E7FC1" w:rsidP="000E7FC1">
                      <w:pPr>
                        <w:rPr>
                          <w:rFonts w:ascii="Arial" w:hAnsi="Arial"/>
                          <w:lang w:val="fr-FR"/>
                        </w:rPr>
                      </w:pPr>
                      <w:r>
                        <w:rPr>
                          <w:rFonts w:ascii="Arial" w:hAnsi="Arial"/>
                          <w:lang w:val="fr-FR"/>
                        </w:rPr>
                        <w:t xml:space="preserve">- Capacité d intégration  </w:t>
                      </w:r>
                    </w:p>
                    <w:p w:rsidR="000E7FC1" w:rsidRPr="00FF50CA" w:rsidRDefault="000E7FC1" w:rsidP="000E7FC1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lang w:val="fr-FR"/>
                        </w:rPr>
                        <w:t>-</w:t>
                      </w:r>
                      <w:r>
                        <w:rPr>
                          <w:rFonts w:ascii="Arial" w:hAnsi="Arial"/>
                          <w:lang w:val="fr-FR"/>
                        </w:rPr>
                        <w:t xml:space="preserve"> Esprit de groupe et de communication</w:t>
                      </w:r>
                    </w:p>
                    <w:p w:rsidR="000E7FC1" w:rsidRDefault="000E7FC1" w:rsidP="000E7FC1">
                      <w:pPr>
                        <w:rPr>
                          <w:rFonts w:ascii="Arial" w:hAnsi="Arial"/>
                          <w:lang w:val="fr-FR"/>
                        </w:rPr>
                      </w:pPr>
                      <w:r>
                        <w:rPr>
                          <w:rFonts w:ascii="Arial" w:hAnsi="Arial"/>
                          <w:lang w:val="fr-FR"/>
                        </w:rPr>
                        <w:t xml:space="preserve">- Sens de responsabilité </w:t>
                      </w:r>
                    </w:p>
                    <w:p w:rsidR="004A66C0" w:rsidRPr="005469DB" w:rsidRDefault="004A66C0" w:rsidP="000E7FC1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F30078" w:rsidRDefault="00F30078" w:rsidP="00806142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3007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Arabe</w:t>
                      </w:r>
                      <w:r w:rsidRPr="00FF50CA">
                        <w:rPr>
                          <w:rFonts w:ascii="Arial" w:hAnsi="Arial"/>
                          <w:lang w:val="fr-FR"/>
                        </w:rPr>
                        <w:t xml:space="preserve"> : </w:t>
                      </w:r>
                      <w:r w:rsidR="000B0AB4">
                        <w:t>Native</w:t>
                      </w:r>
                    </w:p>
                    <w:p w:rsidR="00F30078" w:rsidRPr="00FF50CA" w:rsidRDefault="00F30078" w:rsidP="00806142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3007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Français</w:t>
                      </w:r>
                      <w:r w:rsidRPr="00FF50CA">
                        <w:rPr>
                          <w:rFonts w:ascii="Arial" w:hAnsi="Arial"/>
                          <w:lang w:val="fr-FR"/>
                        </w:rPr>
                        <w:t xml:space="preserve"> : </w:t>
                      </w:r>
                      <w:r w:rsidR="00806142">
                        <w:rPr>
                          <w:rFonts w:ascii="Arial" w:hAnsi="Arial"/>
                          <w:lang w:val="fr-FR"/>
                        </w:rPr>
                        <w:t>très bien</w:t>
                      </w:r>
                    </w:p>
                    <w:p w:rsidR="00F30078" w:rsidRPr="00E048E9" w:rsidRDefault="00F30078" w:rsidP="00806142">
                      <w:pPr>
                        <w:rPr>
                          <w:rFonts w:ascii="Arial" w:hAnsi="Arial"/>
                          <w:bCs/>
                          <w:lang w:val="fr-FR"/>
                        </w:rPr>
                      </w:pPr>
                      <w:r w:rsidRPr="00F30078">
                        <w:rPr>
                          <w:rFonts w:ascii="Arial" w:hAnsi="Arial"/>
                          <w:b/>
                          <w:bCs/>
                          <w:lang w:val="fr-FR"/>
                        </w:rPr>
                        <w:t>Anglais</w:t>
                      </w:r>
                      <w:r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r w:rsidRPr="00FF50CA">
                        <w:rPr>
                          <w:rFonts w:ascii="Arial" w:hAnsi="Arial"/>
                          <w:b/>
                          <w:lang w:val="fr-FR"/>
                        </w:rPr>
                        <w:t>:</w:t>
                      </w:r>
                      <w:r w:rsidR="000B0AB4" w:rsidRPr="000B0AB4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r w:rsidR="000B0AB4">
                        <w:rPr>
                          <w:rFonts w:ascii="Arial" w:hAnsi="Arial"/>
                          <w:lang w:val="fr-FR"/>
                        </w:rPr>
                        <w:t>très</w:t>
                      </w:r>
                      <w:r w:rsidRPr="00FF50CA">
                        <w:rPr>
                          <w:rFonts w:ascii="Arial" w:hAnsi="Arial"/>
                          <w:b/>
                          <w:lang w:val="fr-FR"/>
                        </w:rPr>
                        <w:t xml:space="preserve"> </w:t>
                      </w:r>
                      <w:r w:rsidR="00806142">
                        <w:rPr>
                          <w:rFonts w:ascii="Arial" w:hAnsi="Arial"/>
                          <w:bCs/>
                          <w:lang w:val="fr-FR"/>
                        </w:rPr>
                        <w:t>bien</w:t>
                      </w:r>
                      <w:r>
                        <w:rPr>
                          <w:rFonts w:ascii="Arial" w:hAnsi="Arial"/>
                          <w:b/>
                          <w:lang w:val="fr-FR"/>
                        </w:rPr>
                        <w:t xml:space="preserve"> </w:t>
                      </w:r>
                    </w:p>
                    <w:p w:rsidR="004A66C0" w:rsidRPr="005469DB" w:rsidRDefault="004A66C0" w:rsidP="004A66C0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4A66C0" w:rsidRPr="005469DB" w:rsidRDefault="004A66C0" w:rsidP="004A66C0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4A66C0" w:rsidRPr="005469DB" w:rsidRDefault="004A66C0" w:rsidP="004A66C0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4A66C0" w:rsidRPr="005469DB" w:rsidRDefault="004A66C0" w:rsidP="000E7FC1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- Logiciels maîtrisés: </w:t>
                      </w:r>
                      <w:r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Excel, PowerPoint, Word, </w:t>
                      </w:r>
                      <w:r w:rsidR="000E7FC1">
                        <w:rPr>
                          <w:rFonts w:ascii="Arial" w:hAnsi="Arial"/>
                          <w:color w:val="000000"/>
                          <w:lang w:val="fr-FR"/>
                        </w:rPr>
                        <w:t>prezi</w:t>
                      </w:r>
                      <w:r w:rsidR="00D0793F"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>,</w:t>
                      </w:r>
                      <w:r w:rsidR="00D0793F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wix</w:t>
                      </w:r>
                      <w:r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>.</w:t>
                      </w:r>
                    </w:p>
                    <w:p w:rsidR="004A66C0" w:rsidRPr="005469DB" w:rsidRDefault="004A66C0" w:rsidP="004A66C0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</w:p>
                    <w:p w:rsidR="004A66C0" w:rsidRPr="005469DB" w:rsidRDefault="004A66C0" w:rsidP="000E7FC1">
                      <w:pPr>
                        <w:rPr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- </w:t>
                      </w:r>
                      <w:r w:rsidR="000A0426" w:rsidRPr="005469D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Connaissances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en: </w:t>
                      </w:r>
                      <w:r w:rsidR="000E7FC1">
                        <w:rPr>
                          <w:rFonts w:ascii="Arial" w:hAnsi="Arial"/>
                          <w:lang w:val="fr-FR"/>
                        </w:rPr>
                        <w:t>entreprenariat</w:t>
                      </w:r>
                    </w:p>
                    <w:p w:rsidR="004A66C0" w:rsidRPr="005469DB" w:rsidRDefault="004A66C0" w:rsidP="004A66C0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49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75F3E" wp14:editId="2A2DA724">
                <wp:simplePos x="0" y="0"/>
                <wp:positionH relativeFrom="column">
                  <wp:posOffset>1482090</wp:posOffset>
                </wp:positionH>
                <wp:positionV relativeFrom="paragraph">
                  <wp:posOffset>600075</wp:posOffset>
                </wp:positionV>
                <wp:extent cx="4781550" cy="7324725"/>
                <wp:effectExtent l="0" t="0" r="19050" b="28575"/>
                <wp:wrapNone/>
                <wp:docPr id="1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C0" w:rsidRPr="000749AC" w:rsidRDefault="004A66C0" w:rsidP="00F13491">
                            <w:pPr>
                              <w:rPr>
                                <w:rFonts w:ascii="Arial" w:hAnsi="Arial"/>
                                <w:b/>
                                <w:color w:val="76923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76923C"/>
                                <w:sz w:val="28"/>
                                <w:szCs w:val="28"/>
                                <w:lang w:val="fr-FR"/>
                              </w:rPr>
                              <w:t>EXPERIENCES PROFESSIONNELLES</w:t>
                            </w:r>
                          </w:p>
                          <w:p w:rsidR="004A66C0" w:rsidRPr="000A0426" w:rsidRDefault="00F30078" w:rsidP="00F3007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  <w:r w:rsidRPr="000A042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 xml:space="preserve">Du </w:t>
                            </w:r>
                            <w:r w:rsidR="004A66C0" w:rsidRPr="000A042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0</w:t>
                            </w:r>
                            <w:r w:rsidRPr="000A042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1/06</w:t>
                            </w:r>
                            <w:r w:rsidR="004A66C0" w:rsidRPr="000A042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/</w:t>
                            </w:r>
                            <w:r w:rsidRPr="000A042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2017 au 01/08</w:t>
                            </w:r>
                            <w:r w:rsidR="004A66C0" w:rsidRPr="000A042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/</w:t>
                            </w:r>
                            <w:r w:rsidRPr="000A042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2017</w:t>
                            </w:r>
                            <w:r w:rsidR="004A66C0" w:rsidRPr="000A042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:rsidR="004A66C0" w:rsidRPr="000749AC" w:rsidRDefault="00E33FF3" w:rsidP="00640F4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BBA</w:t>
                            </w:r>
                            <w:r w:rsidR="004A66C0"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- </w:t>
                            </w:r>
                            <w:r w:rsidR="00640F49"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Algérie</w:t>
                            </w:r>
                          </w:p>
                          <w:p w:rsidR="004A66C0" w:rsidRPr="000749AC" w:rsidRDefault="00F30078" w:rsidP="004A66C0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Polyclinique Mounia </w:t>
                            </w:r>
                            <w:r w:rsidR="004A66C0" w:rsidRPr="000749AC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, S</w:t>
                            </w:r>
                            <w:r w:rsidRPr="000749AC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ecteur santè publique </w:t>
                            </w:r>
                          </w:p>
                          <w:p w:rsidR="004A66C0" w:rsidRPr="000749AC" w:rsidRDefault="004A66C0" w:rsidP="00F30078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Poste occupé</w:t>
                            </w:r>
                            <w:r w:rsidR="00F30078" w:rsidRPr="000749AC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: laborantine </w:t>
                            </w:r>
                            <w:r w:rsidRPr="000749AC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:rsidR="004A66C0" w:rsidRPr="000749AC" w:rsidRDefault="004A66C0" w:rsidP="004A66C0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4A66C0" w:rsidRPr="000749AC" w:rsidRDefault="00F30078" w:rsidP="00E33FF3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Du 09/0</w:t>
                            </w:r>
                            <w:r w:rsidR="00E33FF3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5</w:t>
                            </w:r>
                            <w:r w:rsidR="004A66C0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/</w:t>
                            </w: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2018</w:t>
                            </w:r>
                            <w:r w:rsidR="004A66C0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 au </w:t>
                            </w:r>
                            <w:r w:rsidR="00E33FF3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12</w:t>
                            </w:r>
                            <w:r w:rsidR="004A66C0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/</w:t>
                            </w:r>
                            <w:r w:rsidR="00E33FF3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05</w:t>
                            </w:r>
                            <w:r w:rsidR="004A66C0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/</w:t>
                            </w:r>
                            <w:r w:rsidR="00E33FF3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2018</w:t>
                            </w:r>
                            <w:r w:rsidR="004A66C0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:rsidR="004A66C0" w:rsidRPr="000749AC" w:rsidRDefault="00E33FF3" w:rsidP="00640F4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BBA</w:t>
                            </w:r>
                            <w:r w:rsidR="004A66C0"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- </w:t>
                            </w:r>
                            <w:r w:rsidR="00640F49"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Algérie</w:t>
                            </w:r>
                          </w:p>
                          <w:p w:rsidR="004A66C0" w:rsidRPr="000749AC" w:rsidRDefault="00E33FF3" w:rsidP="004A66C0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 xml:space="preserve">Participante dans la </w:t>
                            </w:r>
                            <w:r w:rsidR="000749AC"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>compétition de</w:t>
                            </w:r>
                            <w:r w:rsid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>s</w:t>
                            </w:r>
                            <w:r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 xml:space="preserve"> meilleurs projets organisés par la maison d’entreprenariat ; classé parmi les 7 premier. </w:t>
                            </w:r>
                          </w:p>
                          <w:p w:rsidR="004A66C0" w:rsidRPr="000749AC" w:rsidRDefault="004A66C0" w:rsidP="004A66C0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4A66C0" w:rsidRPr="000749AC" w:rsidRDefault="004A66C0" w:rsidP="00E33FF3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Du </w:t>
                            </w:r>
                            <w:r w:rsidR="00F30078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31/06/2018 </w:t>
                            </w: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au </w:t>
                            </w:r>
                            <w:r w:rsidR="00E33FF3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10</w:t>
                            </w: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/</w:t>
                            </w:r>
                            <w:r w:rsidR="00E33FF3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07</w:t>
                            </w: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/</w:t>
                            </w:r>
                            <w:r w:rsidR="00E33FF3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2018</w:t>
                            </w: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:rsidR="004A66C0" w:rsidRPr="000749AC" w:rsidRDefault="00E33FF3" w:rsidP="00640F4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BBA</w:t>
                            </w:r>
                            <w:r w:rsidR="004A66C0"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- </w:t>
                            </w:r>
                            <w:r w:rsidR="00640F49"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Algérie</w:t>
                            </w:r>
                          </w:p>
                          <w:p w:rsidR="004A66C0" w:rsidRPr="000749AC" w:rsidRDefault="00640F49" w:rsidP="004A66C0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>Sélectionnée parmi les participant</w:t>
                            </w:r>
                            <w:r w:rsidR="000A0426"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>s</w:t>
                            </w:r>
                            <w:r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 xml:space="preserve"> au programme Elip « </w:t>
                            </w:r>
                            <w:r w:rsidR="000749AC"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>Entrpreneurship Leadership</w:t>
                            </w:r>
                            <w:r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 xml:space="preserve"> innovation program » pour une formation de dix jours ; qualification aux 2ém étape du programme Elip.</w:t>
                            </w:r>
                          </w:p>
                          <w:p w:rsidR="0064588B" w:rsidRPr="000749AC" w:rsidRDefault="0064588B" w:rsidP="004A66C0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</w:pPr>
                          </w:p>
                          <w:p w:rsidR="0064588B" w:rsidRPr="000749AC" w:rsidRDefault="0064588B" w:rsidP="0064588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Du 29/10/2018 au 31/10/2018 </w:t>
                            </w:r>
                          </w:p>
                          <w:p w:rsidR="0064588B" w:rsidRPr="000749AC" w:rsidRDefault="0064588B" w:rsidP="0064588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BBA - Algérie</w:t>
                            </w:r>
                          </w:p>
                          <w:p w:rsidR="000E7FC1" w:rsidRPr="000749AC" w:rsidRDefault="008B4000" w:rsidP="00806142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>A</w:t>
                            </w:r>
                            <w:r w:rsidR="0064588B"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 xml:space="preserve">ttestation de participation dans une formation intitulé: les principes de création d’une entreprise </w:t>
                            </w:r>
                          </w:p>
                          <w:p w:rsidR="00806142" w:rsidRPr="000749AC" w:rsidRDefault="00806142" w:rsidP="00806142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</w:pPr>
                          </w:p>
                          <w:p w:rsidR="0064588B" w:rsidRPr="000749AC" w:rsidRDefault="00F13491" w:rsidP="00640F4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21/10/2018</w:t>
                            </w:r>
                          </w:p>
                          <w:p w:rsidR="00F13491" w:rsidRPr="000749AC" w:rsidRDefault="00F13491" w:rsidP="00F13491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BBA - Algérie</w:t>
                            </w:r>
                          </w:p>
                          <w:p w:rsidR="000E7FC1" w:rsidRPr="000749AC" w:rsidRDefault="00F13491" w:rsidP="00806142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>Attestation de participation en « Google Devlopers Roadshow algeria »</w:t>
                            </w:r>
                          </w:p>
                          <w:p w:rsidR="00806142" w:rsidRPr="000749AC" w:rsidRDefault="00806142" w:rsidP="00806142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</w:pPr>
                          </w:p>
                          <w:p w:rsidR="00640F49" w:rsidRPr="000749AC" w:rsidRDefault="00640F49" w:rsidP="000A042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Du </w:t>
                            </w:r>
                            <w:r w:rsidR="000A0426" w:rsidRPr="000749AC">
                              <w:rPr>
                                <w:rFonts w:ascii="Arial" w:hAnsi="Arial" w:hint="cs"/>
                                <w:bCs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>27</w:t>
                            </w: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/</w:t>
                            </w:r>
                            <w:r w:rsidR="00F13491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12</w:t>
                            </w: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/2018 au </w:t>
                            </w:r>
                            <w:r w:rsidR="000A0426"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01/01/2019</w:t>
                            </w: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:rsidR="00640F49" w:rsidRPr="000749AC" w:rsidRDefault="00F2550F" w:rsidP="00640F4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Algie -</w:t>
                            </w:r>
                            <w:r w:rsidR="00640F49"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Algérie </w:t>
                            </w:r>
                          </w:p>
                          <w:p w:rsidR="00DB41CF" w:rsidRPr="000B0AB4" w:rsidRDefault="000A0426" w:rsidP="004A66C0">
                            <w:pPr>
                              <w:rPr>
                                <w:rFonts w:asciiTheme="minorBidi" w:hAnsiTheme="minorBidi" w:cstheme="minorBidi"/>
                                <w:bCs/>
                                <w:color w:val="000000"/>
                              </w:rPr>
                            </w:pPr>
                            <w:r w:rsidRPr="000B0AB4">
                              <w:rPr>
                                <w:rFonts w:asciiTheme="minorBidi" w:hAnsiTheme="minorBidi" w:cstheme="minorBidi"/>
                                <w:bCs/>
                                <w:color w:val="000000"/>
                              </w:rPr>
                              <w:t>Porte</w:t>
                            </w:r>
                            <w:bookmarkStart w:id="0" w:name="_GoBack"/>
                            <w:bookmarkEnd w:id="0"/>
                            <w:r w:rsidRPr="000B0AB4">
                              <w:rPr>
                                <w:rFonts w:asciiTheme="minorBidi" w:hAnsiTheme="minorBidi" w:cstheme="minorBidi"/>
                                <w:bCs/>
                                <w:color w:val="000000"/>
                              </w:rPr>
                              <w:t>use de projet aux sei</w:t>
                            </w:r>
                            <w:r w:rsidR="00F13491" w:rsidRPr="000B0AB4">
                              <w:rPr>
                                <w:rFonts w:asciiTheme="minorBidi" w:hAnsiTheme="minorBidi" w:cstheme="minorBidi"/>
                                <w:bCs/>
                                <w:color w:val="000000"/>
                              </w:rPr>
                              <w:t xml:space="preserve">n de programe Elip </w:t>
                            </w:r>
                          </w:p>
                          <w:p w:rsidR="00DB41CF" w:rsidRPr="000749AC" w:rsidRDefault="00D0793F" w:rsidP="00DB41CF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 w:rsidRPr="000749AC">
                              <w:rPr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:rsidR="00DB41CF" w:rsidRPr="000749AC" w:rsidRDefault="00DB41CF" w:rsidP="00DB41CF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Du 11/04/2019 au 13/04/2019</w:t>
                            </w:r>
                          </w:p>
                          <w:p w:rsidR="00DB41CF" w:rsidRPr="000749AC" w:rsidRDefault="00DB41CF" w:rsidP="00DB41CF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Batna - Algérie</w:t>
                            </w:r>
                          </w:p>
                          <w:p w:rsidR="00640F49" w:rsidRPr="000749AC" w:rsidRDefault="00DB41CF" w:rsidP="004A66C0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>A</w:t>
                            </w:r>
                            <w:r w:rsidR="00E05359"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>ttestation de participation en</w:t>
                            </w:r>
                            <w:r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 xml:space="preserve"> social media camp </w:t>
                            </w:r>
                          </w:p>
                          <w:p w:rsidR="00E05359" w:rsidRPr="000749AC" w:rsidRDefault="00E05359" w:rsidP="00E0535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:rsidR="00E05359" w:rsidRPr="000749AC" w:rsidRDefault="00E05359" w:rsidP="00E0535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Du 11/04/2019 au 13/04/2019</w:t>
                            </w:r>
                          </w:p>
                          <w:p w:rsidR="00E05359" w:rsidRPr="000749AC" w:rsidRDefault="00E05359" w:rsidP="00E0535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Batna - Algérie</w:t>
                            </w:r>
                          </w:p>
                          <w:p w:rsidR="00E05359" w:rsidRPr="000749AC" w:rsidRDefault="001A6103" w:rsidP="00E05359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  <w:t xml:space="preserve">Attestation de participation en formation des principes de marketing digital dans le cadre du programme Maharat Google créé en partenariat avec Injaz Al Arab </w:t>
                            </w:r>
                          </w:p>
                          <w:p w:rsidR="00DB41CF" w:rsidRPr="000749AC" w:rsidRDefault="00DB41CF" w:rsidP="004A66C0">
                            <w:pPr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:rsidR="00DB41CF" w:rsidRPr="000749AC" w:rsidRDefault="00DB41CF" w:rsidP="004A66C0">
                            <w:pPr>
                              <w:rPr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75F3E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0" type="#_x0000_t202" style="position:absolute;margin-left:116.7pt;margin-top:47.25pt;width:376.5pt;height:57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" strokecolor="#76923c">
                <v:textbox>
                  <w:txbxContent>
                    <w:p w:rsidR="004A66C0" w:rsidRPr="000749AC" w:rsidRDefault="004A66C0" w:rsidP="00F13491">
                      <w:pPr>
                        <w:rPr>
                          <w:rFonts w:ascii="Arial" w:hAnsi="Arial"/>
                          <w:b/>
                          <w:color w:val="76923C"/>
                          <w:sz w:val="28"/>
                          <w:szCs w:val="28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76923C"/>
                          <w:sz w:val="28"/>
                          <w:szCs w:val="28"/>
                          <w:lang w:val="fr-FR"/>
                        </w:rPr>
                        <w:t>EXPERIENCES PROFESSIONNELLES</w:t>
                      </w:r>
                    </w:p>
                    <w:p w:rsidR="004A66C0" w:rsidRPr="000A0426" w:rsidRDefault="00F30078" w:rsidP="00F30078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</w:pPr>
                      <w:r w:rsidRPr="000A042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  <w:t xml:space="preserve">Du </w:t>
                      </w:r>
                      <w:r w:rsidR="004A66C0" w:rsidRPr="000A042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  <w:t>0</w:t>
                      </w:r>
                      <w:r w:rsidRPr="000A042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  <w:t>1/06</w:t>
                      </w:r>
                      <w:r w:rsidR="004A66C0" w:rsidRPr="000A042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  <w:t>/</w:t>
                      </w:r>
                      <w:r w:rsidRPr="000A042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  <w:t>2017 au 01/08</w:t>
                      </w:r>
                      <w:r w:rsidR="004A66C0" w:rsidRPr="000A042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  <w:t>/</w:t>
                      </w:r>
                      <w:r w:rsidRPr="000A042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  <w:t>2017</w:t>
                      </w:r>
                      <w:r w:rsidR="004A66C0" w:rsidRPr="000A042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  <w:t xml:space="preserve"> </w:t>
                      </w:r>
                    </w:p>
                    <w:p w:rsidR="004A66C0" w:rsidRPr="000749AC" w:rsidRDefault="00E33FF3" w:rsidP="00640F49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BBA</w:t>
                      </w:r>
                      <w:r w:rsidR="004A66C0"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- </w:t>
                      </w:r>
                      <w:r w:rsidR="00640F49"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Algérie</w:t>
                      </w:r>
                    </w:p>
                    <w:p w:rsidR="004A66C0" w:rsidRPr="000749AC" w:rsidRDefault="00F30078" w:rsidP="004A66C0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Polyclinique Mounia </w:t>
                      </w:r>
                      <w:r w:rsidR="004A66C0" w:rsidRPr="000749AC">
                        <w:rPr>
                          <w:rFonts w:ascii="Arial" w:hAnsi="Arial"/>
                          <w:color w:val="000000"/>
                          <w:lang w:val="fr-FR"/>
                        </w:rPr>
                        <w:t>, S</w:t>
                      </w:r>
                      <w:r w:rsidRPr="000749AC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ecteur santè publique </w:t>
                      </w:r>
                    </w:p>
                    <w:p w:rsidR="004A66C0" w:rsidRPr="000749AC" w:rsidRDefault="004A66C0" w:rsidP="00F30078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Poste occupé</w:t>
                      </w:r>
                      <w:r w:rsidR="00F30078" w:rsidRPr="000749AC">
                        <w:rPr>
                          <w:rFonts w:ascii="Arial" w:hAnsi="Arial"/>
                          <w:b/>
                          <w:lang w:val="fr-FR"/>
                        </w:rPr>
                        <w:t xml:space="preserve">: laborantine </w:t>
                      </w:r>
                      <w:r w:rsidRPr="000749AC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 xml:space="preserve"> </w:t>
                      </w:r>
                    </w:p>
                    <w:p w:rsidR="004A66C0" w:rsidRPr="000749AC" w:rsidRDefault="004A66C0" w:rsidP="004A66C0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4A66C0" w:rsidRPr="000749AC" w:rsidRDefault="00F30078" w:rsidP="00E33FF3">
                      <w:pPr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Du 09/0</w:t>
                      </w:r>
                      <w:r w:rsidR="00E33FF3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5</w:t>
                      </w:r>
                      <w:r w:rsidR="004A66C0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/</w:t>
                      </w: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2018</w:t>
                      </w:r>
                      <w:r w:rsidR="004A66C0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 au </w:t>
                      </w:r>
                      <w:r w:rsidR="00E33FF3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12</w:t>
                      </w:r>
                      <w:r w:rsidR="004A66C0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/</w:t>
                      </w:r>
                      <w:r w:rsidR="00E33FF3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05</w:t>
                      </w:r>
                      <w:r w:rsidR="004A66C0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/</w:t>
                      </w:r>
                      <w:r w:rsidR="00E33FF3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2018</w:t>
                      </w:r>
                      <w:r w:rsidR="004A66C0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 </w:t>
                      </w:r>
                    </w:p>
                    <w:p w:rsidR="004A66C0" w:rsidRPr="000749AC" w:rsidRDefault="00E33FF3" w:rsidP="00640F49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BBA</w:t>
                      </w:r>
                      <w:r w:rsidR="004A66C0"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- </w:t>
                      </w:r>
                      <w:r w:rsidR="00640F49"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Algérie</w:t>
                      </w:r>
                    </w:p>
                    <w:p w:rsidR="004A66C0" w:rsidRPr="000749AC" w:rsidRDefault="00E33FF3" w:rsidP="004A66C0">
                      <w:pP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 xml:space="preserve">Participante dans la </w:t>
                      </w:r>
                      <w:r w:rsidR="000749AC"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>compétition de</w:t>
                      </w:r>
                      <w:r w:rsid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>s</w:t>
                      </w:r>
                      <w:r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 xml:space="preserve"> meilleurs projets organisés par la maison d’entreprenariat ; classé parmi les 7 premier. </w:t>
                      </w:r>
                    </w:p>
                    <w:p w:rsidR="004A66C0" w:rsidRPr="000749AC" w:rsidRDefault="004A66C0" w:rsidP="004A66C0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4A66C0" w:rsidRPr="000749AC" w:rsidRDefault="004A66C0" w:rsidP="00E33FF3">
                      <w:pPr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Du </w:t>
                      </w:r>
                      <w:r w:rsidR="00F30078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31/06/2018 </w:t>
                      </w: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au </w:t>
                      </w:r>
                      <w:r w:rsidR="00E33FF3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10</w:t>
                      </w: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/</w:t>
                      </w:r>
                      <w:r w:rsidR="00E33FF3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07</w:t>
                      </w: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/</w:t>
                      </w:r>
                      <w:r w:rsidR="00E33FF3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2018</w:t>
                      </w: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 </w:t>
                      </w:r>
                    </w:p>
                    <w:p w:rsidR="004A66C0" w:rsidRPr="000749AC" w:rsidRDefault="00E33FF3" w:rsidP="00640F49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BBA</w:t>
                      </w:r>
                      <w:r w:rsidR="004A66C0"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- </w:t>
                      </w:r>
                      <w:r w:rsidR="00640F49"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Algérie</w:t>
                      </w:r>
                    </w:p>
                    <w:p w:rsidR="004A66C0" w:rsidRPr="000749AC" w:rsidRDefault="00640F49" w:rsidP="004A66C0">
                      <w:pP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>Sélectionnée parmi les participant</w:t>
                      </w:r>
                      <w:r w:rsidR="000A0426"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>s</w:t>
                      </w:r>
                      <w:r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 xml:space="preserve"> au programme Elip « </w:t>
                      </w:r>
                      <w:r w:rsidR="000749AC"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>Entrpreneurship Leadership</w:t>
                      </w:r>
                      <w:r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 xml:space="preserve"> innovation program » pour une formation de dix jours ; qualification aux 2ém étape du programme Elip.</w:t>
                      </w:r>
                    </w:p>
                    <w:p w:rsidR="0064588B" w:rsidRPr="000749AC" w:rsidRDefault="0064588B" w:rsidP="004A66C0">
                      <w:pP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</w:pPr>
                    </w:p>
                    <w:p w:rsidR="0064588B" w:rsidRPr="000749AC" w:rsidRDefault="0064588B" w:rsidP="0064588B">
                      <w:pPr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Du 29/10/2018 au 31/10/2018 </w:t>
                      </w:r>
                    </w:p>
                    <w:p w:rsidR="0064588B" w:rsidRPr="000749AC" w:rsidRDefault="0064588B" w:rsidP="0064588B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BBA - Algérie</w:t>
                      </w:r>
                    </w:p>
                    <w:p w:rsidR="000E7FC1" w:rsidRPr="000749AC" w:rsidRDefault="008B4000" w:rsidP="00806142">
                      <w:pP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>A</w:t>
                      </w:r>
                      <w:r w:rsidR="0064588B"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 xml:space="preserve">ttestation de participation dans une formation intitulé: les principes de création d’une entreprise </w:t>
                      </w:r>
                    </w:p>
                    <w:p w:rsidR="00806142" w:rsidRPr="000749AC" w:rsidRDefault="00806142" w:rsidP="00806142">
                      <w:pP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</w:pPr>
                    </w:p>
                    <w:p w:rsidR="0064588B" w:rsidRPr="000749AC" w:rsidRDefault="00F13491" w:rsidP="00640F49">
                      <w:pPr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</w:t>
                      </w: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21/10/2018</w:t>
                      </w:r>
                    </w:p>
                    <w:p w:rsidR="00F13491" w:rsidRPr="000749AC" w:rsidRDefault="00F13491" w:rsidP="00F13491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BBA - Algérie</w:t>
                      </w:r>
                    </w:p>
                    <w:p w:rsidR="000E7FC1" w:rsidRPr="000749AC" w:rsidRDefault="00F13491" w:rsidP="00806142">
                      <w:pP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>Attestation de participation en « Google Devlopers Roadshow algeria »</w:t>
                      </w:r>
                    </w:p>
                    <w:p w:rsidR="00806142" w:rsidRPr="000749AC" w:rsidRDefault="00806142" w:rsidP="00806142">
                      <w:pP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</w:pPr>
                    </w:p>
                    <w:p w:rsidR="00640F49" w:rsidRPr="000749AC" w:rsidRDefault="00640F49" w:rsidP="000A0426">
                      <w:pPr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Du </w:t>
                      </w:r>
                      <w:r w:rsidR="000A0426" w:rsidRPr="000749AC">
                        <w:rPr>
                          <w:rFonts w:ascii="Arial" w:hAnsi="Arial" w:hint="cs"/>
                          <w:bCs/>
                          <w:color w:val="000000"/>
                          <w:u w:val="single"/>
                          <w:rtl/>
                          <w:lang w:val="fr-FR"/>
                        </w:rPr>
                        <w:t>27</w:t>
                      </w: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/</w:t>
                      </w:r>
                      <w:r w:rsidR="00F13491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12</w:t>
                      </w: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/2018 au </w:t>
                      </w:r>
                      <w:r w:rsidR="000A0426"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01/01/2019</w:t>
                      </w: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 xml:space="preserve"> </w:t>
                      </w:r>
                    </w:p>
                    <w:p w:rsidR="00640F49" w:rsidRPr="000749AC" w:rsidRDefault="00F2550F" w:rsidP="00640F49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Algie -</w:t>
                      </w:r>
                      <w:r w:rsidR="00640F49"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Algérie </w:t>
                      </w:r>
                    </w:p>
                    <w:p w:rsidR="00DB41CF" w:rsidRPr="000B0AB4" w:rsidRDefault="000A0426" w:rsidP="004A66C0">
                      <w:pPr>
                        <w:rPr>
                          <w:rFonts w:asciiTheme="minorBidi" w:hAnsiTheme="minorBidi" w:cstheme="minorBidi"/>
                          <w:bCs/>
                          <w:color w:val="000000"/>
                        </w:rPr>
                      </w:pPr>
                      <w:r w:rsidRPr="000B0AB4">
                        <w:rPr>
                          <w:rFonts w:asciiTheme="minorBidi" w:hAnsiTheme="minorBidi" w:cstheme="minorBidi"/>
                          <w:bCs/>
                          <w:color w:val="000000"/>
                        </w:rPr>
                        <w:t>Porte</w:t>
                      </w:r>
                      <w:bookmarkStart w:id="1" w:name="_GoBack"/>
                      <w:bookmarkEnd w:id="1"/>
                      <w:r w:rsidRPr="000B0AB4">
                        <w:rPr>
                          <w:rFonts w:asciiTheme="minorBidi" w:hAnsiTheme="minorBidi" w:cstheme="minorBidi"/>
                          <w:bCs/>
                          <w:color w:val="000000"/>
                        </w:rPr>
                        <w:t>use de projet aux sei</w:t>
                      </w:r>
                      <w:r w:rsidR="00F13491" w:rsidRPr="000B0AB4">
                        <w:rPr>
                          <w:rFonts w:asciiTheme="minorBidi" w:hAnsiTheme="minorBidi" w:cstheme="minorBidi"/>
                          <w:bCs/>
                          <w:color w:val="000000"/>
                        </w:rPr>
                        <w:t xml:space="preserve">n de programe Elip </w:t>
                      </w:r>
                    </w:p>
                    <w:p w:rsidR="00DB41CF" w:rsidRPr="000749AC" w:rsidRDefault="00D0793F" w:rsidP="00DB41CF">
                      <w:pPr>
                        <w:rPr>
                          <w:bCs/>
                          <w:color w:val="000000"/>
                        </w:rPr>
                      </w:pPr>
                      <w:r w:rsidRPr="000749AC">
                        <w:rPr>
                          <w:bCs/>
                          <w:color w:val="000000"/>
                        </w:rPr>
                        <w:t xml:space="preserve"> </w:t>
                      </w:r>
                    </w:p>
                    <w:p w:rsidR="00DB41CF" w:rsidRPr="000749AC" w:rsidRDefault="00DB41CF" w:rsidP="00DB41CF">
                      <w:pPr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Du 11/04/2019 au 13/04/2019</w:t>
                      </w:r>
                    </w:p>
                    <w:p w:rsidR="00DB41CF" w:rsidRPr="000749AC" w:rsidRDefault="00DB41CF" w:rsidP="00DB41CF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Batna - Algérie</w:t>
                      </w:r>
                    </w:p>
                    <w:p w:rsidR="00640F49" w:rsidRPr="000749AC" w:rsidRDefault="00DB41CF" w:rsidP="004A66C0">
                      <w:pPr>
                        <w:rPr>
                          <w:bCs/>
                          <w:color w:val="000000"/>
                        </w:rPr>
                      </w:pPr>
                      <w:r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>A</w:t>
                      </w:r>
                      <w:r w:rsidR="00E05359"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>ttestation de participation en</w:t>
                      </w:r>
                      <w:r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 xml:space="preserve"> social media camp </w:t>
                      </w:r>
                    </w:p>
                    <w:p w:rsidR="00E05359" w:rsidRPr="000749AC" w:rsidRDefault="00E05359" w:rsidP="00E05359">
                      <w:pPr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</w:pPr>
                    </w:p>
                    <w:p w:rsidR="00E05359" w:rsidRPr="000749AC" w:rsidRDefault="00E05359" w:rsidP="00E05359">
                      <w:pPr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u w:val="single"/>
                          <w:lang w:val="fr-FR"/>
                        </w:rPr>
                        <w:t>Du 11/04/2019 au 13/04/2019</w:t>
                      </w:r>
                    </w:p>
                    <w:p w:rsidR="00E05359" w:rsidRPr="000749AC" w:rsidRDefault="00E05359" w:rsidP="00E05359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Batna - Algérie</w:t>
                      </w:r>
                    </w:p>
                    <w:p w:rsidR="00E05359" w:rsidRPr="000749AC" w:rsidRDefault="001A6103" w:rsidP="00E05359">
                      <w:pP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  <w:t xml:space="preserve">Attestation de participation en formation des principes de marketing digital dans le cadre du programme Maharat Google créé en partenariat avec Injaz Al Arab </w:t>
                      </w:r>
                    </w:p>
                    <w:p w:rsidR="00DB41CF" w:rsidRPr="000749AC" w:rsidRDefault="00DB41CF" w:rsidP="004A66C0">
                      <w:pPr>
                        <w:rPr>
                          <w:bCs/>
                          <w:color w:val="000000"/>
                        </w:rPr>
                      </w:pPr>
                    </w:p>
                    <w:p w:rsidR="00DB41CF" w:rsidRPr="000749AC" w:rsidRDefault="00DB41CF" w:rsidP="004A66C0">
                      <w:pPr>
                        <w:rPr>
                          <w:bCs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49A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1CCD9" wp14:editId="0CCC603A">
                <wp:simplePos x="0" y="0"/>
                <wp:positionH relativeFrom="margin">
                  <wp:align>center</wp:align>
                </wp:positionH>
                <wp:positionV relativeFrom="paragraph">
                  <wp:posOffset>7990840</wp:posOffset>
                </wp:positionV>
                <wp:extent cx="7239000" cy="1405255"/>
                <wp:effectExtent l="0" t="0" r="19050" b="23495"/>
                <wp:wrapNone/>
                <wp:docPr id="1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C0" w:rsidRPr="000749AC" w:rsidRDefault="004A66C0" w:rsidP="004A66C0">
                            <w:pPr>
                              <w:rPr>
                                <w:rFonts w:ascii="Arial" w:hAnsi="Arial"/>
                                <w:b/>
                                <w:color w:val="76923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749AC">
                              <w:rPr>
                                <w:rFonts w:ascii="Arial" w:hAnsi="Arial"/>
                                <w:b/>
                                <w:color w:val="76923C"/>
                                <w:sz w:val="28"/>
                                <w:szCs w:val="28"/>
                                <w:lang w:val="fr-FR"/>
                              </w:rPr>
                              <w:t>FORMATIONS</w:t>
                            </w:r>
                          </w:p>
                          <w:p w:rsidR="004A66C0" w:rsidRPr="00AB477D" w:rsidRDefault="004A66C0" w:rsidP="004A66C0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F30078" w:rsidRPr="007202E0" w:rsidRDefault="00F30078" w:rsidP="00F30078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2012</w:t>
                            </w: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2013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Pr="00FF50C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Baccalauréat</w:t>
                            </w: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 xml:space="preserve">, série «science», au lycée Fares Hocine </w:t>
                            </w:r>
                          </w:p>
                          <w:p w:rsidR="00F30078" w:rsidRPr="00FF50CA" w:rsidRDefault="00F30078" w:rsidP="00F30078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F30078" w:rsidRDefault="00F30078" w:rsidP="00F3007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2013</w:t>
                            </w: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2016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Pr="00FF50C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Diplôme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: </w:t>
                            </w:r>
                            <w:r w:rsidRPr="007202E0">
                              <w:rPr>
                                <w:rFonts w:ascii="Arial" w:hAnsi="Arial"/>
                                <w:bCs/>
                                <w:lang w:val="fr-FR"/>
                              </w:rPr>
                              <w:t>licence</w:t>
                            </w:r>
                            <w:r>
                              <w:rPr>
                                <w:rFonts w:ascii="Arial" w:hAnsi="Arial"/>
                                <w:bCs/>
                                <w:lang w:val="fr-FR"/>
                              </w:rPr>
                              <w:t xml:space="preserve"> en biologie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Université  Mohamed bachir ibrahimi</w:t>
                            </w: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>, Bordj bou arreridj</w:t>
                            </w:r>
                          </w:p>
                          <w:p w:rsidR="00F30078" w:rsidRPr="00BC1556" w:rsidRDefault="00F30078" w:rsidP="00F30078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4A66C0" w:rsidRPr="00AB477D" w:rsidRDefault="00F30078" w:rsidP="00F30078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2016 </w:t>
                            </w: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2018</w:t>
                            </w:r>
                            <w:r w:rsidRPr="002156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 w:rsidRPr="00215619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</w:t>
                            </w:r>
                            <w:r w:rsidRPr="007202E0">
                              <w:rPr>
                                <w:rFonts w:ascii="Arial" w:hAnsi="Arial"/>
                                <w:bCs/>
                                <w:lang w:val="fr-FR"/>
                              </w:rPr>
                              <w:t>master</w:t>
                            </w:r>
                            <w:r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Cs/>
                                <w:lang w:val="fr-FR"/>
                              </w:rPr>
                              <w:t xml:space="preserve">en biochimie         </w:t>
                            </w:r>
                            <w:r w:rsidRPr="00215619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Université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Mohamed bachir ibrahimi</w:t>
                            </w: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>, Bordj bou arreridj</w:t>
                            </w:r>
                          </w:p>
                          <w:p w:rsidR="004A66C0" w:rsidRPr="00AB477D" w:rsidRDefault="004A66C0" w:rsidP="004A66C0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4A66C0" w:rsidRPr="00AB477D" w:rsidRDefault="004A66C0" w:rsidP="004A66C0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CCD9" id="_x0000_s1031" type="#_x0000_t202" style="position:absolute;margin-left:0;margin-top:629.2pt;width:570pt;height:110.6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" strokecolor="#76923c">
                <v:textbox>
                  <w:txbxContent>
                    <w:p w:rsidR="004A66C0" w:rsidRPr="000749AC" w:rsidRDefault="004A66C0" w:rsidP="004A66C0">
                      <w:pPr>
                        <w:rPr>
                          <w:rFonts w:ascii="Arial" w:hAnsi="Arial"/>
                          <w:b/>
                          <w:color w:val="76923C"/>
                          <w:sz w:val="28"/>
                          <w:szCs w:val="28"/>
                          <w:lang w:val="fr-FR"/>
                        </w:rPr>
                      </w:pPr>
                      <w:r w:rsidRPr="000749AC">
                        <w:rPr>
                          <w:rFonts w:ascii="Arial" w:hAnsi="Arial"/>
                          <w:b/>
                          <w:color w:val="76923C"/>
                          <w:sz w:val="28"/>
                          <w:szCs w:val="28"/>
                          <w:lang w:val="fr-FR"/>
                        </w:rPr>
                        <w:t>FORMATIONS</w:t>
                      </w:r>
                    </w:p>
                    <w:p w:rsidR="004A66C0" w:rsidRPr="00AB477D" w:rsidRDefault="004A66C0" w:rsidP="004A66C0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F30078" w:rsidRPr="007202E0" w:rsidRDefault="00F30078" w:rsidP="00F30078">
                      <w:pPr>
                        <w:rPr>
                          <w:rFonts w:ascii="Arial" w:hAnsi="Arial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2012</w:t>
                      </w:r>
                      <w:r w:rsidRPr="00FF50CA">
                        <w:rPr>
                          <w:rFonts w:ascii="Arial" w:hAnsi="Arial"/>
                          <w:lang w:val="fr-FR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2013</w:t>
                      </w: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r w:rsidRPr="00FF50C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>Baccalauréat</w:t>
                      </w:r>
                      <w:r>
                        <w:rPr>
                          <w:rFonts w:ascii="Arial" w:hAnsi="Arial"/>
                          <w:lang w:val="fr-FR"/>
                        </w:rPr>
                        <w:t xml:space="preserve">, série «science», au lycée Fares Hocine </w:t>
                      </w:r>
                    </w:p>
                    <w:p w:rsidR="00F30078" w:rsidRPr="00FF50CA" w:rsidRDefault="00F30078" w:rsidP="00F30078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F30078" w:rsidRDefault="00F30078" w:rsidP="00F3007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2013</w:t>
                      </w:r>
                      <w:r w:rsidRPr="00FF50CA">
                        <w:rPr>
                          <w:rFonts w:ascii="Arial" w:hAnsi="Arial"/>
                          <w:lang w:val="fr-FR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2016</w:t>
                      </w: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Pr="00FF50C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>Diplôme</w:t>
                      </w:r>
                      <w:r w:rsidRPr="00FF50CA">
                        <w:rPr>
                          <w:rFonts w:ascii="Arial" w:hAnsi="Arial"/>
                          <w:b/>
                          <w:lang w:val="fr-FR"/>
                        </w:rPr>
                        <w:t xml:space="preserve">: </w:t>
                      </w:r>
                      <w:r w:rsidRPr="007202E0">
                        <w:rPr>
                          <w:rFonts w:ascii="Arial" w:hAnsi="Arial"/>
                          <w:bCs/>
                          <w:lang w:val="fr-FR"/>
                        </w:rPr>
                        <w:t>licence</w:t>
                      </w:r>
                      <w:r>
                        <w:rPr>
                          <w:rFonts w:ascii="Arial" w:hAnsi="Arial"/>
                          <w:bCs/>
                          <w:lang w:val="fr-FR"/>
                        </w:rPr>
                        <w:t xml:space="preserve"> en biologie 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Université  Mohamed bachir ibrahimi</w:t>
                      </w:r>
                      <w:r>
                        <w:rPr>
                          <w:rFonts w:ascii="Arial" w:hAnsi="Arial"/>
                          <w:lang w:val="fr-FR"/>
                        </w:rPr>
                        <w:t>, Bordj bou arreridj</w:t>
                      </w:r>
                    </w:p>
                    <w:p w:rsidR="00F30078" w:rsidRPr="00BC1556" w:rsidRDefault="00F30078" w:rsidP="00F30078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4A66C0" w:rsidRPr="00AB477D" w:rsidRDefault="00F30078" w:rsidP="00F30078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2016 </w:t>
                      </w:r>
                      <w:r w:rsidRPr="00FF50CA">
                        <w:rPr>
                          <w:rFonts w:ascii="Arial" w:hAnsi="Arial"/>
                          <w:lang w:val="fr-FR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2018</w:t>
                      </w:r>
                      <w:r w:rsidRPr="002156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 w:rsidRPr="00215619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Diplôme </w:t>
                      </w:r>
                      <w:r w:rsidRPr="00FF50CA">
                        <w:rPr>
                          <w:rFonts w:ascii="Arial" w:hAnsi="Arial"/>
                          <w:b/>
                          <w:lang w:val="fr-FR"/>
                        </w:rPr>
                        <w:t>:</w:t>
                      </w:r>
                      <w:r>
                        <w:rPr>
                          <w:rFonts w:ascii="Arial" w:hAnsi="Arial"/>
                          <w:b/>
                          <w:lang w:val="fr-FR"/>
                        </w:rPr>
                        <w:t xml:space="preserve"> </w:t>
                      </w:r>
                      <w:r w:rsidRPr="007202E0">
                        <w:rPr>
                          <w:rFonts w:ascii="Arial" w:hAnsi="Arial"/>
                          <w:bCs/>
                          <w:lang w:val="fr-FR"/>
                        </w:rPr>
                        <w:t>master</w:t>
                      </w:r>
                      <w:r>
                        <w:rPr>
                          <w:rFonts w:ascii="Arial" w:hAnsi="Arial"/>
                          <w:b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Cs/>
                          <w:lang w:val="fr-FR"/>
                        </w:rPr>
                        <w:t xml:space="preserve">en biochimie         </w:t>
                      </w:r>
                      <w:r w:rsidRPr="00215619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Université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Mohamed bachir ibrahimi</w:t>
                      </w:r>
                      <w:r>
                        <w:rPr>
                          <w:rFonts w:ascii="Arial" w:hAnsi="Arial"/>
                          <w:lang w:val="fr-FR"/>
                        </w:rPr>
                        <w:t>, Bordj bou arreridj</w:t>
                      </w:r>
                    </w:p>
                    <w:p w:rsidR="004A66C0" w:rsidRPr="00AB477D" w:rsidRDefault="004A66C0" w:rsidP="004A66C0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4A66C0" w:rsidRPr="00AB477D" w:rsidRDefault="004A66C0" w:rsidP="004A66C0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4A4">
        <w:softHyphen/>
      </w:r>
      <w:r w:rsidR="001D04A4">
        <w:softHyphen/>
      </w:r>
    </w:p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04" w:rsidRDefault="00B36104" w:rsidP="00A70072">
      <w:r>
        <w:separator/>
      </w:r>
    </w:p>
  </w:endnote>
  <w:endnote w:type="continuationSeparator" w:id="0">
    <w:p w:rsidR="00B36104" w:rsidRDefault="00B3610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04" w:rsidRDefault="00B36104" w:rsidP="00A70072">
      <w:r>
        <w:separator/>
      </w:r>
    </w:p>
  </w:footnote>
  <w:footnote w:type="continuationSeparator" w:id="0">
    <w:p w:rsidR="00B36104" w:rsidRDefault="00B3610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C0"/>
    <w:rsid w:val="000614AC"/>
    <w:rsid w:val="000749AC"/>
    <w:rsid w:val="000A0426"/>
    <w:rsid w:val="000A6FC0"/>
    <w:rsid w:val="000B0AB4"/>
    <w:rsid w:val="000B1644"/>
    <w:rsid w:val="000E7FC1"/>
    <w:rsid w:val="000F3BB8"/>
    <w:rsid w:val="00120D14"/>
    <w:rsid w:val="001879A4"/>
    <w:rsid w:val="001A0C8B"/>
    <w:rsid w:val="001A6103"/>
    <w:rsid w:val="001D04A4"/>
    <w:rsid w:val="001E4355"/>
    <w:rsid w:val="002126E9"/>
    <w:rsid w:val="002E132A"/>
    <w:rsid w:val="002F4DE2"/>
    <w:rsid w:val="00320C31"/>
    <w:rsid w:val="00370E0A"/>
    <w:rsid w:val="003778BE"/>
    <w:rsid w:val="003C0E88"/>
    <w:rsid w:val="003D68E7"/>
    <w:rsid w:val="003D7355"/>
    <w:rsid w:val="004314E9"/>
    <w:rsid w:val="0044216C"/>
    <w:rsid w:val="004835EE"/>
    <w:rsid w:val="004A66C0"/>
    <w:rsid w:val="004B6791"/>
    <w:rsid w:val="004F25B4"/>
    <w:rsid w:val="004F2BFD"/>
    <w:rsid w:val="00573D01"/>
    <w:rsid w:val="005B7B02"/>
    <w:rsid w:val="005E44FF"/>
    <w:rsid w:val="00640F49"/>
    <w:rsid w:val="00645806"/>
    <w:rsid w:val="0064588B"/>
    <w:rsid w:val="006C4738"/>
    <w:rsid w:val="006D5DD6"/>
    <w:rsid w:val="00784EFA"/>
    <w:rsid w:val="007B3AE8"/>
    <w:rsid w:val="00806142"/>
    <w:rsid w:val="00833776"/>
    <w:rsid w:val="0087426A"/>
    <w:rsid w:val="008B4000"/>
    <w:rsid w:val="009F5CE7"/>
    <w:rsid w:val="00A174A7"/>
    <w:rsid w:val="00A70072"/>
    <w:rsid w:val="00AD3A5C"/>
    <w:rsid w:val="00B07E9F"/>
    <w:rsid w:val="00B149D3"/>
    <w:rsid w:val="00B30887"/>
    <w:rsid w:val="00B36104"/>
    <w:rsid w:val="00B476C7"/>
    <w:rsid w:val="00B82FC5"/>
    <w:rsid w:val="00B85351"/>
    <w:rsid w:val="00BD4E60"/>
    <w:rsid w:val="00BF62AA"/>
    <w:rsid w:val="00C42794"/>
    <w:rsid w:val="00C813FF"/>
    <w:rsid w:val="00C817D4"/>
    <w:rsid w:val="00C958DF"/>
    <w:rsid w:val="00CE04C9"/>
    <w:rsid w:val="00CE051C"/>
    <w:rsid w:val="00D0793F"/>
    <w:rsid w:val="00D15684"/>
    <w:rsid w:val="00D2403E"/>
    <w:rsid w:val="00D860E1"/>
    <w:rsid w:val="00DB41CF"/>
    <w:rsid w:val="00E05359"/>
    <w:rsid w:val="00E33FF3"/>
    <w:rsid w:val="00E360F9"/>
    <w:rsid w:val="00E50BAB"/>
    <w:rsid w:val="00E5456A"/>
    <w:rsid w:val="00E75AE1"/>
    <w:rsid w:val="00F13491"/>
    <w:rsid w:val="00F15C60"/>
    <w:rsid w:val="00F2550F"/>
    <w:rsid w:val="00F30078"/>
    <w:rsid w:val="00F721A0"/>
    <w:rsid w:val="00F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"/>
    </o:shapedefaults>
    <o:shapelayout v:ext="edit">
      <o:idmap v:ext="edit" data="1"/>
    </o:shapelayout>
  </w:shapeDefaults>
  <w:decimalSymbol w:val=","/>
  <w:listSeparator w:val=";"/>
  <w15:docId w15:val="{63E8222E-C18A-488A-9CA8-D9A3EA57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4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49D3"/>
    <w:rPr>
      <w:rFonts w:ascii="Courier New" w:eastAsia="Times New Roman" w:hAnsi="Courier New" w:cs="Courier New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D68D1A-3BF5-44D3-8B8B-28C9201A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Formato16</Template>
  <TotalTime>1175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</CharactersWithSpaces>
  <SharedDoc>false</SharedDoc>
  <HLinks>
    <vt:vector size="6" baseType="variant">
      <vt:variant>
        <vt:i4>50</vt:i4>
      </vt:variant>
      <vt:variant>
        <vt:i4>2699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deghima</cp:lastModifiedBy>
  <cp:revision>7</cp:revision>
  <dcterms:created xsi:type="dcterms:W3CDTF">2019-01-27T13:32:00Z</dcterms:created>
  <dcterms:modified xsi:type="dcterms:W3CDTF">2019-11-02T19:08:00Z</dcterms:modified>
</cp:coreProperties>
</file>