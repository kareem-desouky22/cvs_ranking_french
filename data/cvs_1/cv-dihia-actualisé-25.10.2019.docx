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alias w:val="Catégorie"/>
        <w:tag w:val=""/>
        <w:id w:val="1543715586"/>
        <w:placeholder>
          <w:docPart w:val="3A7A4C70E7F242A7BFEC798B6EF3705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E52305" w:rsidRDefault="00E17F7D">
          <w:pPr>
            <w:pStyle w:val="Coordonnes"/>
            <w:rPr>
              <w:noProof/>
            </w:rPr>
          </w:pPr>
          <w:r>
            <w:rPr>
              <w:noProof/>
            </w:rPr>
            <w:t>Béjaia,Algérie /Tighilt 06087</w:t>
          </w:r>
        </w:p>
      </w:sdtContent>
    </w:sdt>
    <w:sdt>
      <w:sdtPr>
        <w:rPr>
          <w:noProof/>
        </w:rPr>
        <w:alias w:val="Site web"/>
        <w:tag w:val="Site web"/>
        <w:id w:val="48967594"/>
        <w:placeholder>
          <w:docPart w:val="E1E032BBF3FF4EE0AD153B3C22AB219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52305" w:rsidRDefault="00AE4739">
          <w:pPr>
            <w:pStyle w:val="Coordonnes"/>
            <w:rPr>
              <w:noProof/>
            </w:rPr>
          </w:pPr>
          <w:r>
            <w:rPr>
              <w:noProof/>
            </w:rPr>
            <w:t>0</w:t>
          </w:r>
          <w:r w:rsidR="00A43974">
            <w:rPr>
              <w:noProof/>
            </w:rPr>
            <w:t>676024431</w:t>
          </w:r>
        </w:p>
      </w:sdtContent>
    </w:sdt>
    <w:sdt>
      <w:sdtPr>
        <w:rPr>
          <w:rStyle w:val="Accentuation"/>
          <w:noProof/>
        </w:rPr>
        <w:alias w:val="Courrier électronique"/>
        <w:tag w:val=""/>
        <w:id w:val="1889536063"/>
        <w:placeholder>
          <w:docPart w:val="71ACE475D15446698137B58538459D1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E52305" w:rsidRDefault="007E5E31">
          <w:pPr>
            <w:pStyle w:val="Coordonnes"/>
            <w:rPr>
              <w:rStyle w:val="Accentuation"/>
              <w:noProof/>
            </w:rPr>
          </w:pPr>
          <w:r>
            <w:rPr>
              <w:rStyle w:val="Accentuation"/>
              <w:noProof/>
            </w:rPr>
            <w:t>dihiaaabad@gmail.com</w:t>
          </w:r>
        </w:p>
      </w:sdtContent>
    </w:sdt>
    <w:p w:rsidR="00E52305" w:rsidRDefault="00CD09A8" w:rsidP="00905C29">
      <w:pPr>
        <w:pStyle w:val="Nom"/>
        <w:ind w:left="0"/>
        <w:rPr>
          <w:noProof/>
        </w:rPr>
      </w:pPr>
      <w:sdt>
        <w:sdtPr>
          <w:rPr>
            <w:noProof/>
            <w:color w:val="7E97AD" w:themeColor="accent1"/>
            <w:lang w:val="es-ES"/>
          </w:rPr>
          <w:alias w:val="Votre Nom"/>
          <w:tag w:val=""/>
          <w:id w:val="1197042864"/>
          <w:placeholder>
            <w:docPart w:val="8588DD20BDFA4773985898F329C48F3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ED6337">
            <w:rPr>
              <w:noProof/>
            </w:rPr>
            <w:t>Abad dihia</w:t>
          </w:r>
        </w:sdtContent>
      </w:sdt>
    </w:p>
    <w:tbl>
      <w:tblPr>
        <w:tblStyle w:val="TableaudeCV"/>
        <w:tblW w:w="5000" w:type="pct"/>
        <w:tblLook w:val="04A0"/>
      </w:tblPr>
      <w:tblGrid>
        <w:gridCol w:w="1920"/>
        <w:gridCol w:w="462"/>
        <w:gridCol w:w="7698"/>
      </w:tblGrid>
      <w:tr w:rsidR="00CA1177">
        <w:tc>
          <w:tcPr>
            <w:tcW w:w="1778" w:type="dxa"/>
          </w:tcPr>
          <w:p w:rsidR="00E52305" w:rsidRDefault="001257B1" w:rsidP="007E5E31">
            <w:pPr>
              <w:pStyle w:val="Titre1"/>
              <w:jc w:val="left"/>
              <w:rPr>
                <w:noProof/>
              </w:rPr>
            </w:pPr>
            <w:r>
              <w:rPr>
                <w:noProof/>
              </w:rPr>
              <w:t>Exp</w:t>
            </w:r>
            <w:r w:rsidR="002B7E86" w:rsidRPr="002B7E86">
              <w:rPr>
                <w:noProof/>
              </w:rPr>
              <w:t>É</w:t>
            </w:r>
            <w:r>
              <w:rPr>
                <w:noProof/>
              </w:rPr>
              <w:t>rience</w:t>
            </w:r>
          </w:p>
          <w:p w:rsidR="00AE4739" w:rsidRDefault="00CA1177" w:rsidP="00CA1177">
            <w:r w:rsidRPr="00CA1177">
              <w:rPr>
                <w:noProof/>
              </w:rPr>
              <w:drawing>
                <wp:inline distT="0" distB="0" distL="0" distR="0">
                  <wp:extent cx="1209675" cy="1866900"/>
                  <wp:effectExtent l="0" t="0" r="9525" b="0"/>
                  <wp:docPr id="1" name="Image 1" descr="C:\Users\Home\Desktop\p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me\Desktop\p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1177" w:rsidRDefault="00AE4739" w:rsidP="00AE4739">
            <w:r>
              <w:t>Née le : 16/07/1985</w:t>
            </w:r>
          </w:p>
          <w:p w:rsidR="00AE4739" w:rsidRDefault="00AE4739" w:rsidP="00AE4739">
            <w:r>
              <w:t>à Sidi-aich</w:t>
            </w:r>
          </w:p>
          <w:p w:rsidR="0082795D" w:rsidRPr="00AE4739" w:rsidRDefault="00E173E2" w:rsidP="00AE4739">
            <w:r>
              <w:t xml:space="preserve">Permis de conduire </w:t>
            </w:r>
            <w:r w:rsidR="0082795D">
              <w:t>(catégorie B)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  <w:p w:rsidR="00D80142" w:rsidRDefault="00D80142">
            <w:pPr>
              <w:rPr>
                <w:noProof/>
              </w:rPr>
            </w:pPr>
          </w:p>
          <w:p w:rsidR="007E5E31" w:rsidRDefault="007E5E31">
            <w:pPr>
              <w:rPr>
                <w:noProof/>
              </w:rPr>
            </w:pPr>
          </w:p>
          <w:p w:rsidR="007E5E31" w:rsidRDefault="007E5E31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  <w:placeholder>
                    <w:docPart w:val="791A2C0F67B843FD93332B1F6992CBD6"/>
                  </w:placeholder>
                </w:sdtPr>
                <w:sdtContent>
                  <w:p w:rsidR="00D80142" w:rsidRDefault="00D80142" w:rsidP="0065270C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D80142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Assistante Commerciale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, </w:t>
                    </w:r>
                    <w:r w:rsidR="00A43974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ND Electric 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Bejaia</w:t>
                    </w:r>
                  </w:p>
                  <w:p w:rsidR="00D80142" w:rsidRDefault="00196290" w:rsidP="00D80142">
                    <w:r>
                      <w:t xml:space="preserve">2018 /03/07 </w:t>
                    </w:r>
                  </w:p>
                  <w:p w:rsidR="00D80142" w:rsidRDefault="00A7255D" w:rsidP="0065270C">
                    <w:r w:rsidRPr="00D80142">
                      <w:rPr>
                        <w:b/>
                      </w:rPr>
                      <w:t>Commerciale, SARL fiducia tenders</w:t>
                    </w:r>
                    <w:r w:rsidR="00D75940">
                      <w:t xml:space="preserve">, </w:t>
                    </w:r>
                    <w:r w:rsidR="00D75940" w:rsidRPr="00D75940">
                      <w:rPr>
                        <w:highlight w:val="cyan"/>
                      </w:rPr>
                      <w:t>BEJAIA</w:t>
                    </w:r>
                    <w:bookmarkStart w:id="0" w:name="_GoBack"/>
                    <w:bookmarkEnd w:id="0"/>
                  </w:p>
                  <w:p w:rsidR="0065270C" w:rsidRPr="00AE61C3" w:rsidRDefault="00A7255D" w:rsidP="0065270C">
                    <w:r>
                      <w:t>2015-09-16 A 2017-05-28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8699791"/>
                  <w:placeholder>
                    <w:docPart w:val="791A2C0F67B843FD93332B1F6992CBD6"/>
                  </w:placeholder>
                </w:sdtPr>
                <w:sdtContent>
                  <w:p w:rsidR="0065270C" w:rsidRPr="00AE61C3" w:rsidRDefault="00905C29" w:rsidP="0065270C">
                    <w:pPr>
                      <w:pStyle w:val="Titre2"/>
                    </w:pPr>
                    <w:r>
                      <w:t xml:space="preserve">Attaché commerciale, SPC </w:t>
                    </w:r>
                    <w:r w:rsidRPr="00D75940">
                      <w:rPr>
                        <w:highlight w:val="cyan"/>
                      </w:rPr>
                      <w:t>béjaia</w:t>
                    </w:r>
                  </w:p>
                  <w:p w:rsidR="00905C29" w:rsidRPr="00893F17" w:rsidRDefault="00905C29" w:rsidP="00893F17">
                    <w:pPr>
                      <w:pStyle w:val="DateduCV"/>
                    </w:pPr>
                    <w:r>
                      <w:t>2014-01-15 A 2015-01-11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486297147"/>
                </w:sdtPr>
                <w:sdtContent>
                  <w:p w:rsidR="00905C29" w:rsidRPr="00AE61C3" w:rsidRDefault="00905C29" w:rsidP="0065270C">
                    <w:pPr>
                      <w:pStyle w:val="Titre2"/>
                    </w:pPr>
                    <w:r>
                      <w:t>formation sur la  fiscalité et la comptabilité, SARL trader line</w:t>
                    </w:r>
                    <w:r w:rsidR="00D75940">
                      <w:t xml:space="preserve">, </w:t>
                    </w:r>
                    <w:r w:rsidR="00D75940" w:rsidRPr="00D75940">
                      <w:rPr>
                        <w:highlight w:val="cyan"/>
                      </w:rPr>
                      <w:t>IGHZER</w:t>
                    </w:r>
                    <w:r w:rsidR="00B82A2F" w:rsidRPr="00D75940">
                      <w:rPr>
                        <w:highlight w:val="cyan"/>
                      </w:rPr>
                      <w:t xml:space="preserve"> amokrane</w:t>
                    </w:r>
                  </w:p>
                  <w:p w:rsidR="00905C29" w:rsidRPr="00893F17" w:rsidRDefault="00905C29" w:rsidP="00893F17">
                    <w:pPr>
                      <w:pStyle w:val="DateduCV"/>
                    </w:pPr>
                    <w:r>
                      <w:t>2012-04-10 A 2012-07-05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793047547"/>
                </w:sdtPr>
                <w:sdtContent>
                  <w:p w:rsidR="00905C29" w:rsidRPr="00AE61C3" w:rsidRDefault="00905C29" w:rsidP="0065270C">
                    <w:pPr>
                      <w:pStyle w:val="Titre2"/>
                    </w:pPr>
                    <w:r>
                      <w:t>enseignement vacataire, MODULE art graphique et sculpture, université abderrahman mira</w:t>
                    </w:r>
                  </w:p>
                  <w:p w:rsidR="00E52305" w:rsidRPr="00893F17" w:rsidRDefault="00905C29" w:rsidP="00893F17">
                    <w:pPr>
                      <w:pStyle w:val="DateduCV"/>
                    </w:pPr>
                    <w:r>
                      <w:t>2011-10-10 A 2012-03--12</w:t>
                    </w:r>
                  </w:p>
                </w:sdtContent>
              </w:sdt>
            </w:sdtContent>
          </w:sdt>
        </w:tc>
      </w:tr>
      <w:tr w:rsidR="00CA1177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Formation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</w:sdtPr>
                <w:sdtContent>
                  <w:p w:rsidR="000E7CE3" w:rsidRDefault="000E7CE3" w:rsidP="000E7CE3">
                    <w:pPr>
                      <w:pStyle w:val="Titre2"/>
                    </w:pPr>
                    <w:r>
                      <w:t>2009-2010 :</w:t>
                    </w:r>
                    <w:r w:rsidRPr="00E31299">
                      <w:rPr>
                        <w:b w:val="0"/>
                      </w:rPr>
                      <w:t>1ERE  Année master (mi) en management economique du territoire  et ENTREPREUNEURIAT.</w:t>
                    </w:r>
                  </w:p>
                  <w:p w:rsidR="000E7CE3" w:rsidRDefault="000E7CE3" w:rsidP="000E7CE3">
                    <w:r w:rsidRPr="00E31299">
                      <w:rPr>
                        <w:b/>
                      </w:rPr>
                      <w:t>Juin 2009 :</w:t>
                    </w:r>
                    <w:r>
                      <w:t xml:space="preserve"> Diplôme de licence LMD en management, mention tares bien.</w:t>
                    </w:r>
                  </w:p>
                  <w:p w:rsidR="00E31299" w:rsidRDefault="00E31299" w:rsidP="000E7CE3">
                    <w:r w:rsidRPr="00E31299">
                      <w:rPr>
                        <w:b/>
                      </w:rPr>
                      <w:t>2005 :</w:t>
                    </w:r>
                    <w:r>
                      <w:t xml:space="preserve"> Baccalauréat de l’enseignement secondaire (Assez Bien) série science de la nature </w:t>
                    </w:r>
                  </w:p>
                  <w:p w:rsidR="00E52305" w:rsidRPr="000E7CE3" w:rsidRDefault="00E31299" w:rsidP="000E7CE3">
                    <w:r>
                      <w:t>Et de la vie.</w:t>
                    </w:r>
                  </w:p>
                </w:sdtContent>
              </w:sdt>
            </w:sdtContent>
          </w:sdt>
        </w:tc>
      </w:tr>
    </w:tbl>
    <w:p w:rsidR="0033092A" w:rsidRPr="00CD6DBA" w:rsidRDefault="0033092A" w:rsidP="00161A91">
      <w:pPr>
        <w:pStyle w:val="Titre2"/>
        <w:numPr>
          <w:ilvl w:val="0"/>
          <w:numId w:val="1"/>
        </w:numPr>
      </w:pPr>
      <w:r>
        <w:t xml:space="preserve">CONNAISSANCES  LINGUSTIQUES   Français : </w:t>
      </w:r>
      <w:r w:rsidRPr="0033092A">
        <w:rPr>
          <w:b w:val="0"/>
        </w:rPr>
        <w:t>niveau avancé</w:t>
      </w:r>
    </w:p>
    <w:p w:rsidR="0033092A" w:rsidRDefault="0033092A" w:rsidP="00161A91">
      <w:pPr>
        <w:pStyle w:val="Paragraphedeliste"/>
        <w:numPr>
          <w:ilvl w:val="4"/>
          <w:numId w:val="1"/>
        </w:numPr>
      </w:pPr>
      <w:r w:rsidRPr="00161A91">
        <w:rPr>
          <w:b/>
        </w:rPr>
        <w:t xml:space="preserve">Anglais : </w:t>
      </w:r>
      <w:r>
        <w:t>lu, écrit, parlé.</w:t>
      </w:r>
    </w:p>
    <w:p w:rsidR="0033092A" w:rsidRDefault="0033092A" w:rsidP="00161A91">
      <w:pPr>
        <w:pStyle w:val="Paragraphedeliste"/>
        <w:numPr>
          <w:ilvl w:val="4"/>
          <w:numId w:val="1"/>
        </w:numPr>
      </w:pPr>
      <w:r w:rsidRPr="00161A91">
        <w:rPr>
          <w:b/>
        </w:rPr>
        <w:t>Arabe :</w:t>
      </w:r>
      <w:r>
        <w:t xml:space="preserve"> courant</w:t>
      </w:r>
    </w:p>
    <w:p w:rsidR="0033092A" w:rsidRDefault="0033092A" w:rsidP="00161A91">
      <w:pPr>
        <w:pStyle w:val="Paragraphedeliste"/>
        <w:numPr>
          <w:ilvl w:val="4"/>
          <w:numId w:val="1"/>
        </w:numPr>
      </w:pPr>
      <w:r w:rsidRPr="00161A91">
        <w:rPr>
          <w:b/>
        </w:rPr>
        <w:t>Kabyle :</w:t>
      </w:r>
      <w:r>
        <w:t xml:space="preserve"> langue maternelle.</w:t>
      </w:r>
    </w:p>
    <w:p w:rsidR="00CD6DBA" w:rsidRDefault="007E5E31" w:rsidP="0033092A">
      <w:pPr>
        <w:rPr>
          <w:b/>
        </w:rPr>
      </w:pPr>
      <w:r>
        <w:rPr>
          <w:b/>
        </w:rPr>
        <w:t xml:space="preserve">Compétences Informatiques      Microsoft world, Microsoft Excel, power point et internet. </w:t>
      </w:r>
    </w:p>
    <w:p w:rsidR="007E5E31" w:rsidRPr="00CD6DBA" w:rsidRDefault="007E5E31" w:rsidP="0033092A">
      <w:pPr>
        <w:rPr>
          <w:b/>
        </w:rPr>
      </w:pPr>
      <w:r>
        <w:rPr>
          <w:b/>
        </w:rPr>
        <w:t xml:space="preserve">Qualité Personnelles                      adaptabilité, sérieux, dynamiques, créativité, et organisation. </w:t>
      </w:r>
    </w:p>
    <w:p w:rsidR="0033092A" w:rsidRPr="0033092A" w:rsidRDefault="0033092A" w:rsidP="0033092A"/>
    <w:p w:rsidR="0033092A" w:rsidRDefault="0033092A" w:rsidP="0033092A">
      <w:pPr>
        <w:spacing w:after="40"/>
      </w:pPr>
    </w:p>
    <w:p w:rsidR="00E52305" w:rsidRDefault="00E52305" w:rsidP="00052C66"/>
    <w:sectPr w:rsidR="00E52305" w:rsidSect="006302E3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837" w:rsidRDefault="00117837">
      <w:pPr>
        <w:spacing w:before="0" w:after="0" w:line="240" w:lineRule="auto"/>
      </w:pPr>
      <w:r>
        <w:separator/>
      </w:r>
    </w:p>
  </w:endnote>
  <w:endnote w:type="continuationSeparator" w:id="1">
    <w:p w:rsidR="00117837" w:rsidRDefault="001178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55D" w:rsidRDefault="00A7255D">
    <w:pPr>
      <w:pStyle w:val="Pieddepage"/>
      <w:rPr>
        <w:noProof/>
      </w:rPr>
    </w:pPr>
    <w:r>
      <w:rPr>
        <w:noProof/>
      </w:rPr>
      <w:t xml:space="preserve">Page </w:t>
    </w:r>
    <w:r w:rsidR="00CD09A8">
      <w:rPr>
        <w:noProof/>
      </w:rPr>
      <w:fldChar w:fldCharType="begin"/>
    </w:r>
    <w:r>
      <w:rPr>
        <w:noProof/>
      </w:rPr>
      <w:instrText>PAGE</w:instrText>
    </w:r>
    <w:r w:rsidR="00CD09A8">
      <w:rPr>
        <w:noProof/>
      </w:rPr>
      <w:fldChar w:fldCharType="separate"/>
    </w:r>
    <w:r w:rsidR="00D80142">
      <w:rPr>
        <w:noProof/>
      </w:rPr>
      <w:t>2</w:t>
    </w:r>
    <w:r w:rsidR="00CD09A8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837" w:rsidRDefault="00117837">
      <w:pPr>
        <w:spacing w:before="0" w:after="0" w:line="240" w:lineRule="auto"/>
      </w:pPr>
      <w:r>
        <w:separator/>
      </w:r>
    </w:p>
  </w:footnote>
  <w:footnote w:type="continuationSeparator" w:id="1">
    <w:p w:rsidR="00117837" w:rsidRDefault="0011783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40071"/>
    <w:multiLevelType w:val="hybridMultilevel"/>
    <w:tmpl w:val="57BC4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232293"/>
    <w:rsid w:val="00052C66"/>
    <w:rsid w:val="000E7CE3"/>
    <w:rsid w:val="00117837"/>
    <w:rsid w:val="00120A7A"/>
    <w:rsid w:val="001257B1"/>
    <w:rsid w:val="00161A91"/>
    <w:rsid w:val="00196290"/>
    <w:rsid w:val="00232293"/>
    <w:rsid w:val="002A22EB"/>
    <w:rsid w:val="002B7E86"/>
    <w:rsid w:val="002F4186"/>
    <w:rsid w:val="0033092A"/>
    <w:rsid w:val="003B4825"/>
    <w:rsid w:val="00435DF8"/>
    <w:rsid w:val="004A3EE3"/>
    <w:rsid w:val="004D35B6"/>
    <w:rsid w:val="004F6BE6"/>
    <w:rsid w:val="005B2082"/>
    <w:rsid w:val="005B21A4"/>
    <w:rsid w:val="005B7173"/>
    <w:rsid w:val="006210ED"/>
    <w:rsid w:val="006302E3"/>
    <w:rsid w:val="00633A46"/>
    <w:rsid w:val="0064191B"/>
    <w:rsid w:val="0065270C"/>
    <w:rsid w:val="006555C6"/>
    <w:rsid w:val="006C3803"/>
    <w:rsid w:val="006C3EF3"/>
    <w:rsid w:val="00717DE0"/>
    <w:rsid w:val="007E5E31"/>
    <w:rsid w:val="0082795D"/>
    <w:rsid w:val="0083235B"/>
    <w:rsid w:val="00842FD9"/>
    <w:rsid w:val="00893F17"/>
    <w:rsid w:val="008940CF"/>
    <w:rsid w:val="008A641D"/>
    <w:rsid w:val="008E7825"/>
    <w:rsid w:val="008F480A"/>
    <w:rsid w:val="00905C29"/>
    <w:rsid w:val="00971F54"/>
    <w:rsid w:val="009918FC"/>
    <w:rsid w:val="00A231E2"/>
    <w:rsid w:val="00A43974"/>
    <w:rsid w:val="00A6255B"/>
    <w:rsid w:val="00A7255D"/>
    <w:rsid w:val="00AE4739"/>
    <w:rsid w:val="00B17066"/>
    <w:rsid w:val="00B35960"/>
    <w:rsid w:val="00B82A2F"/>
    <w:rsid w:val="00C7644F"/>
    <w:rsid w:val="00CA1177"/>
    <w:rsid w:val="00CB78F3"/>
    <w:rsid w:val="00CD09A8"/>
    <w:rsid w:val="00CD6DBA"/>
    <w:rsid w:val="00D13FA9"/>
    <w:rsid w:val="00D75940"/>
    <w:rsid w:val="00D80142"/>
    <w:rsid w:val="00DD0E2B"/>
    <w:rsid w:val="00E173E2"/>
    <w:rsid w:val="00E17F7D"/>
    <w:rsid w:val="00E31299"/>
    <w:rsid w:val="00E41590"/>
    <w:rsid w:val="00E52305"/>
    <w:rsid w:val="00E542DC"/>
    <w:rsid w:val="00E5478F"/>
    <w:rsid w:val="00E756F4"/>
    <w:rsid w:val="00EA4765"/>
    <w:rsid w:val="00ED6337"/>
    <w:rsid w:val="00F72306"/>
    <w:rsid w:val="00FA032A"/>
    <w:rsid w:val="00FA2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E3"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rsid w:val="006302E3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6302E3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2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02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2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2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2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2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2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rsid w:val="006302E3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sid w:val="006302E3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rsid w:val="006302E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sid w:val="006302E3"/>
    <w:rPr>
      <w:kern w:val="20"/>
    </w:rPr>
  </w:style>
  <w:style w:type="paragraph" w:customStyle="1" w:styleId="DateduCV">
    <w:name w:val="Date du C.V."/>
    <w:basedOn w:val="Normal"/>
    <w:qFormat/>
    <w:rsid w:val="006302E3"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sid w:val="006302E3"/>
    <w:rPr>
      <w:color w:val="808080"/>
    </w:rPr>
  </w:style>
  <w:style w:type="table" w:styleId="Grilledutableau">
    <w:name w:val="Table Grid"/>
    <w:basedOn w:val="TableauNormal"/>
    <w:uiPriority w:val="59"/>
    <w:rsid w:val="00630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1"/>
    <w:rsid w:val="006302E3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sid w:val="006302E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Titre3Car">
    <w:name w:val="Titre 3 Car"/>
    <w:basedOn w:val="Policepardfaut"/>
    <w:link w:val="Titre3"/>
    <w:uiPriority w:val="9"/>
    <w:rsid w:val="006302E3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302E3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6302E3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302E3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302E3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302E3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2E3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rsid w:val="006302E3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rsid w:val="006302E3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rsid w:val="006302E3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sid w:val="006302E3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rsid w:val="006302E3"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rsid w:val="006302E3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sid w:val="006302E3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rsid w:val="006302E3"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sid w:val="006302E3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rsid w:val="006302E3"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sid w:val="006302E3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sid w:val="006302E3"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rsid w:val="006302E3"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rsid w:val="006302E3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61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C.V.%20(Intempor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7A4C70E7F242A7BFEC798B6EF370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81DCF3-628F-4133-B41F-0A0A2EADA501}"/>
      </w:docPartPr>
      <w:docPartBody>
        <w:p w:rsidR="0097138D" w:rsidRDefault="00BD1945">
          <w:pPr>
            <w:pStyle w:val="3A7A4C70E7F242A7BFEC798B6EF3705E"/>
          </w:pPr>
          <w:r>
            <w:rPr>
              <w:noProof/>
            </w:rPr>
            <w:t>[Ville, Pays/région, Code postal]</w:t>
          </w:r>
        </w:p>
      </w:docPartBody>
    </w:docPart>
    <w:docPart>
      <w:docPartPr>
        <w:name w:val="E1E032BBF3FF4EE0AD153B3C22AB2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430D5-E702-4B19-8B32-A373D0FD027B}"/>
      </w:docPartPr>
      <w:docPartBody>
        <w:p w:rsidR="0097138D" w:rsidRDefault="00BD1945">
          <w:pPr>
            <w:pStyle w:val="E1E032BBF3FF4EE0AD153B3C22AB219B"/>
          </w:pPr>
          <w:r>
            <w:rPr>
              <w:noProof/>
            </w:rPr>
            <w:t>[Site web]</w:t>
          </w:r>
        </w:p>
      </w:docPartBody>
    </w:docPart>
    <w:docPart>
      <w:docPartPr>
        <w:name w:val="71ACE475D15446698137B58538459D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06AE5D-1694-48DD-BDC9-0F4330C60A43}"/>
      </w:docPartPr>
      <w:docPartBody>
        <w:p w:rsidR="0097138D" w:rsidRDefault="00BD1945">
          <w:pPr>
            <w:pStyle w:val="71ACE475D15446698137B58538459D16"/>
          </w:pPr>
          <w:r>
            <w:rPr>
              <w:rStyle w:val="Accentuation"/>
              <w:noProof/>
            </w:rPr>
            <w:t>[Courrier électronique]</w:t>
          </w:r>
        </w:p>
      </w:docPartBody>
    </w:docPart>
    <w:docPart>
      <w:docPartPr>
        <w:name w:val="8588DD20BDFA4773985898F329C48F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D92792-EF38-4D6B-8CA9-8E1E8D81CC06}"/>
      </w:docPartPr>
      <w:docPartBody>
        <w:p w:rsidR="0097138D" w:rsidRDefault="00BD1945">
          <w:pPr>
            <w:pStyle w:val="8588DD20BDFA4773985898F329C48F34"/>
          </w:pPr>
          <w:r>
            <w:rPr>
              <w:noProof/>
            </w:rPr>
            <w:t>[Votre nom]</w:t>
          </w:r>
        </w:p>
      </w:docPartBody>
    </w:docPart>
    <w:docPart>
      <w:docPartPr>
        <w:name w:val="791A2C0F67B843FD93332B1F6992C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B53A40-645C-4837-B877-A22CF017D65B}"/>
      </w:docPartPr>
      <w:docPartBody>
        <w:p w:rsidR="0097138D" w:rsidRDefault="00BD1945">
          <w:pPr>
            <w:pStyle w:val="791A2C0F67B843FD93332B1F6992CBD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15AD7"/>
    <w:rsid w:val="0009493E"/>
    <w:rsid w:val="000F0C70"/>
    <w:rsid w:val="00145235"/>
    <w:rsid w:val="00181627"/>
    <w:rsid w:val="00217A49"/>
    <w:rsid w:val="003154C5"/>
    <w:rsid w:val="00401117"/>
    <w:rsid w:val="004A71B0"/>
    <w:rsid w:val="00515AD7"/>
    <w:rsid w:val="0076338B"/>
    <w:rsid w:val="007A270C"/>
    <w:rsid w:val="007E4EED"/>
    <w:rsid w:val="008D5FBD"/>
    <w:rsid w:val="0097138D"/>
    <w:rsid w:val="009950EF"/>
    <w:rsid w:val="009E4FB2"/>
    <w:rsid w:val="00BD1945"/>
    <w:rsid w:val="00EE3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85BED36515543F5BF1733688610B04C">
    <w:name w:val="985BED36515543F5BF1733688610B04C"/>
    <w:rsid w:val="00401117"/>
  </w:style>
  <w:style w:type="paragraph" w:customStyle="1" w:styleId="3A7A4C70E7F242A7BFEC798B6EF3705E">
    <w:name w:val="3A7A4C70E7F242A7BFEC798B6EF3705E"/>
    <w:rsid w:val="00401117"/>
  </w:style>
  <w:style w:type="paragraph" w:customStyle="1" w:styleId="2C55729DFDCE495D904D9812F0ADAE4A">
    <w:name w:val="2C55729DFDCE495D904D9812F0ADAE4A"/>
    <w:rsid w:val="00401117"/>
  </w:style>
  <w:style w:type="paragraph" w:customStyle="1" w:styleId="E1E032BBF3FF4EE0AD153B3C22AB219B">
    <w:name w:val="E1E032BBF3FF4EE0AD153B3C22AB219B"/>
    <w:rsid w:val="00401117"/>
  </w:style>
  <w:style w:type="character" w:styleId="Accentuation">
    <w:name w:val="Emphasis"/>
    <w:basedOn w:val="Policepardfaut"/>
    <w:uiPriority w:val="2"/>
    <w:unhideWhenUsed/>
    <w:qFormat/>
    <w:rsid w:val="00401117"/>
    <w:rPr>
      <w:color w:val="4F81BD" w:themeColor="accent1"/>
    </w:rPr>
  </w:style>
  <w:style w:type="paragraph" w:customStyle="1" w:styleId="71ACE475D15446698137B58538459D16">
    <w:name w:val="71ACE475D15446698137B58538459D16"/>
    <w:rsid w:val="00401117"/>
  </w:style>
  <w:style w:type="paragraph" w:customStyle="1" w:styleId="8588DD20BDFA4773985898F329C48F34">
    <w:name w:val="8588DD20BDFA4773985898F329C48F34"/>
    <w:rsid w:val="00401117"/>
  </w:style>
  <w:style w:type="paragraph" w:customStyle="1" w:styleId="A2533229B3E74B54A8547E856300C920">
    <w:name w:val="A2533229B3E74B54A8547E856300C920"/>
    <w:rsid w:val="00401117"/>
  </w:style>
  <w:style w:type="paragraph" w:customStyle="1" w:styleId="DateduCV">
    <w:name w:val="Date du C.V."/>
    <w:basedOn w:val="Normal"/>
    <w:qFormat/>
    <w:rsid w:val="00401117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CE4174791679477EB2BA54764174863F">
    <w:name w:val="CE4174791679477EB2BA54764174863F"/>
    <w:rsid w:val="00401117"/>
  </w:style>
  <w:style w:type="character" w:styleId="Textedelespacerserv">
    <w:name w:val="Placeholder Text"/>
    <w:basedOn w:val="Policepardfaut"/>
    <w:uiPriority w:val="99"/>
    <w:semiHidden/>
    <w:rsid w:val="007E4EED"/>
    <w:rPr>
      <w:color w:val="808080"/>
    </w:rPr>
  </w:style>
  <w:style w:type="paragraph" w:customStyle="1" w:styleId="791A2C0F67B843FD93332B1F6992CBD6">
    <w:name w:val="791A2C0F67B843FD93332B1F6992CBD6"/>
    <w:rsid w:val="00401117"/>
  </w:style>
  <w:style w:type="paragraph" w:customStyle="1" w:styleId="AEE2C42DB3B14172B5DB541CDCAE8EEB">
    <w:name w:val="AEE2C42DB3B14172B5DB541CDCAE8EEB"/>
    <w:rsid w:val="00401117"/>
  </w:style>
  <w:style w:type="paragraph" w:customStyle="1" w:styleId="AC107967FE55455ABF1D28D10ECC561F">
    <w:name w:val="AC107967FE55455ABF1D28D10ECC561F"/>
    <w:rsid w:val="00401117"/>
  </w:style>
  <w:style w:type="paragraph" w:customStyle="1" w:styleId="54BE7A2F5B014EDDABF450908F293041">
    <w:name w:val="54BE7A2F5B014EDDABF450908F293041"/>
    <w:rsid w:val="00401117"/>
  </w:style>
  <w:style w:type="paragraph" w:customStyle="1" w:styleId="49D2FDA6DE704F2194E2A4308826EFAE">
    <w:name w:val="49D2FDA6DE704F2194E2A4308826EFAE"/>
    <w:rsid w:val="00401117"/>
  </w:style>
  <w:style w:type="paragraph" w:customStyle="1" w:styleId="53B257D0EB5A4558AC5D810D7364B7BF">
    <w:name w:val="53B257D0EB5A4558AC5D810D7364B7BF"/>
    <w:rsid w:val="00401117"/>
  </w:style>
  <w:style w:type="paragraph" w:customStyle="1" w:styleId="F3523F2F5D06425BA727406B60547702">
    <w:name w:val="F3523F2F5D06425BA727406B60547702"/>
    <w:rsid w:val="00401117"/>
  </w:style>
  <w:style w:type="paragraph" w:customStyle="1" w:styleId="56BE0B04616F4C8BB231E2C8C0A2476F">
    <w:name w:val="56BE0B04616F4C8BB231E2C8C0A2476F"/>
    <w:rsid w:val="00401117"/>
  </w:style>
  <w:style w:type="paragraph" w:customStyle="1" w:styleId="EA52E71623F8499FA8DB62235ECD8B38">
    <w:name w:val="EA52E71623F8499FA8DB62235ECD8B38"/>
    <w:rsid w:val="00401117"/>
  </w:style>
  <w:style w:type="paragraph" w:customStyle="1" w:styleId="FBC0C693927B49E698B788BA40628AA6">
    <w:name w:val="FBC0C693927B49E698B788BA40628AA6"/>
    <w:rsid w:val="00401117"/>
  </w:style>
  <w:style w:type="paragraph" w:customStyle="1" w:styleId="C80182BBB2C543FCB4388D20734BF900">
    <w:name w:val="C80182BBB2C543FCB4388D20734BF900"/>
    <w:rsid w:val="00401117"/>
  </w:style>
  <w:style w:type="paragraph" w:customStyle="1" w:styleId="547942D6D0A34B228927DCEA56E13009">
    <w:name w:val="547942D6D0A34B228927DCEA56E13009"/>
    <w:rsid w:val="00401117"/>
  </w:style>
  <w:style w:type="paragraph" w:customStyle="1" w:styleId="D5C5EA8D63C74DE3B980B2350AEAB98D">
    <w:name w:val="D5C5EA8D63C74DE3B980B2350AEAB98D"/>
    <w:rsid w:val="00401117"/>
  </w:style>
  <w:style w:type="paragraph" w:customStyle="1" w:styleId="5251EAF83C07484A9F29F5262129AC5E">
    <w:name w:val="5251EAF83C07484A9F29F5262129AC5E"/>
    <w:rsid w:val="00515AD7"/>
  </w:style>
  <w:style w:type="paragraph" w:customStyle="1" w:styleId="EC349D5E75AF4F89B8E1EBB2A4152280">
    <w:name w:val="EC349D5E75AF4F89B8E1EBB2A4152280"/>
    <w:rsid w:val="00515AD7"/>
  </w:style>
  <w:style w:type="paragraph" w:customStyle="1" w:styleId="97AA09BB3251425A9286641D8E60FF39">
    <w:name w:val="97AA09BB3251425A9286641D8E60FF39"/>
    <w:rsid w:val="00515AD7"/>
  </w:style>
  <w:style w:type="paragraph" w:customStyle="1" w:styleId="1BD6F0D4D5664C698C383FA60DBEDA0C">
    <w:name w:val="1BD6F0D4D5664C698C383FA60DBEDA0C"/>
    <w:rsid w:val="00515AD7"/>
  </w:style>
  <w:style w:type="paragraph" w:customStyle="1" w:styleId="EF79A022B4844661BA457EEC725730BA">
    <w:name w:val="EF79A022B4844661BA457EEC725730BA"/>
    <w:rsid w:val="0097138D"/>
  </w:style>
  <w:style w:type="paragraph" w:customStyle="1" w:styleId="8D26EA7ACAC54BD1B2397CFB12ABC4D7">
    <w:name w:val="8D26EA7ACAC54BD1B2397CFB12ABC4D7"/>
    <w:rsid w:val="0097138D"/>
  </w:style>
  <w:style w:type="paragraph" w:customStyle="1" w:styleId="987713574B4A4DAC83D8F5D4727C15B1">
    <w:name w:val="987713574B4A4DAC83D8F5D4727C15B1"/>
    <w:rsid w:val="0097138D"/>
  </w:style>
  <w:style w:type="paragraph" w:customStyle="1" w:styleId="52BCD9A2710D4683B7A22BD59DE76979">
    <w:name w:val="52BCD9A2710D4683B7A22BD59DE76979"/>
    <w:rsid w:val="0097138D"/>
  </w:style>
  <w:style w:type="paragraph" w:customStyle="1" w:styleId="08B615F5233344B496B639C8F853831F">
    <w:name w:val="08B615F5233344B496B639C8F853831F"/>
    <w:rsid w:val="0097138D"/>
  </w:style>
  <w:style w:type="paragraph" w:customStyle="1" w:styleId="D88434D6D168422B81DA18FC80D5547B">
    <w:name w:val="D88434D6D168422B81DA18FC80D5547B"/>
    <w:rsid w:val="0097138D"/>
  </w:style>
  <w:style w:type="paragraph" w:customStyle="1" w:styleId="31AC81A9E64746A991D85D818B16E284">
    <w:name w:val="31AC81A9E64746A991D85D818B16E284"/>
    <w:rsid w:val="0097138D"/>
  </w:style>
  <w:style w:type="paragraph" w:customStyle="1" w:styleId="72C7182B0DBF44AAB5CAB7E558AE7374">
    <w:name w:val="72C7182B0DBF44AAB5CAB7E558AE7374"/>
    <w:rsid w:val="0097138D"/>
  </w:style>
  <w:style w:type="paragraph" w:customStyle="1" w:styleId="4C10FEAC43D3469FA4D0815587FD6992">
    <w:name w:val="4C10FEAC43D3469FA4D0815587FD6992"/>
    <w:rsid w:val="0097138D"/>
  </w:style>
  <w:style w:type="paragraph" w:customStyle="1" w:styleId="3A9594E8CAE748AD96C4747F7B3C9739">
    <w:name w:val="3A9594E8CAE748AD96C4747F7B3C9739"/>
    <w:rsid w:val="0097138D"/>
  </w:style>
  <w:style w:type="paragraph" w:customStyle="1" w:styleId="A972E2D93E234E5FBDBE249FD2F71C2B">
    <w:name w:val="A972E2D93E234E5FBDBE249FD2F71C2B"/>
    <w:rsid w:val="003154C5"/>
  </w:style>
  <w:style w:type="paragraph" w:customStyle="1" w:styleId="F2B16BE0EC72461E85768AD836FDF511">
    <w:name w:val="F2B16BE0EC72461E85768AD836FDF511"/>
    <w:rsid w:val="007E4E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dihiaaabad@gmail.com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arentAssetId xmlns="6d93d202-47fc-4405-873a-cab67cc5f1b2" xsi:nil="true"/>
    <PublishStatusLookup xmlns="6d93d202-47fc-4405-873a-cab67cc5f1b2">
      <Value>455884</Value>
      <Value>455885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APDescription xmlns="6d93d202-47fc-4405-873a-cab67cc5f1b2">Use this clean and elegant resume for a professional look. Accompany it with a cover letter from the Timeless design set to make a great impression.
</APDescription>
    <TPInstallLoca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FriendlyTitle xmlns="6d93d202-47fc-4405-873a-cab67cc5f1b2" xsi:nil="true"/>
    <AcquiredFrom xmlns="6d93d202-47fc-4405-873a-cab67cc5f1b2">Internal MS</AcquiredFrom>
    <AssetStart xmlns="6d93d202-47fc-4405-873a-cab67cc5f1b2">2012-03-08T00:28:00+00:00</AssetStart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SubmitterId xmlns="6d93d202-47fc-4405-873a-cab67cc5f1b2" xsi:nil="true"/>
    <EditorialTags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>1000</RecommendationsModifier>
    <Component xmlns="64acb2c5-0a2b-4bda-bd34-58e36cbb80d2" xsi:nil="true"/>
    <Description0 xmlns="64acb2c5-0a2b-4bda-bd34-58e36cbb80d2" xsi:nil="true"/>
    <AssetId xmlns="6d93d202-47fc-4405-873a-cab67cc5f1b2">TP102835054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827850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REDMOND\sheilad</DisplayName>
        <AccountId>81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02DC7-857C-4B95-A627-FBA1109C632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0842F57-A15A-4113-AEED-A8ACAFA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(Intemporel)</Template>
  <TotalTime>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 dihia</dc:creator>
  <cp:keywords>0676024431</cp:keywords>
  <cp:lastModifiedBy>HP</cp:lastModifiedBy>
  <cp:revision>8</cp:revision>
  <dcterms:created xsi:type="dcterms:W3CDTF">2019-09-30T18:01:00Z</dcterms:created>
  <dcterms:modified xsi:type="dcterms:W3CDTF">2019-10-25T14:48:00Z</dcterms:modified>
  <cp:category>Béjaia,Algérie /Tighilt 06087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9262200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