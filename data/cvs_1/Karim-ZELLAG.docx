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2E7F2" w14:textId="37A322D4" w:rsidR="005B5ED3" w:rsidRPr="00A63991" w:rsidRDefault="00A134AC" w:rsidP="00D34A97">
      <w:pPr>
        <w:spacing w:after="0"/>
        <w:rPr>
          <w:color w:val="B1A089" w:themeColor="accent6"/>
          <w:sz w:val="28"/>
          <w:szCs w:val="32"/>
          <w:lang w:val="fr-FR"/>
        </w:rPr>
      </w:pPr>
      <w:r>
        <w:rPr>
          <w:rFonts w:ascii="Tahoma" w:hAnsi="Tahoma" w:cs="Tahoma"/>
          <w:noProof/>
          <w:color w:val="333333"/>
          <w:sz w:val="18"/>
          <w:szCs w:val="18"/>
          <w:shd w:val="clear" w:color="auto" w:fill="FFFFFF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2EA2D989" wp14:editId="7DB07F88">
            <wp:simplePos x="0" y="0"/>
            <wp:positionH relativeFrom="column">
              <wp:posOffset>4165600</wp:posOffset>
            </wp:positionH>
            <wp:positionV relativeFrom="paragraph">
              <wp:posOffset>-112395</wp:posOffset>
            </wp:positionV>
            <wp:extent cx="1519555" cy="1765935"/>
            <wp:effectExtent l="0" t="0" r="4445" b="12065"/>
            <wp:wrapSquare wrapText="bothSides"/>
            <wp:docPr id="2" name="Image 2" descr="C:\Users\Karim\Desktop\Exportation sans titre\02042013-557903_4894455473073_9506699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m\Desktop\Exportation sans titre\02042013-557903_4894455473073_950669928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DE">
        <w:rPr>
          <w:color w:val="B1A089" w:themeColor="accent6"/>
          <w:sz w:val="28"/>
          <w:szCs w:val="32"/>
          <w:lang w:val="fr-FR"/>
        </w:rPr>
        <w:t>ZELLAG Mohamed Abde</w:t>
      </w:r>
      <w:r w:rsidR="00390BAB">
        <w:rPr>
          <w:color w:val="B1A089" w:themeColor="accent6"/>
          <w:sz w:val="28"/>
          <w:szCs w:val="32"/>
          <w:lang w:val="fr-FR"/>
        </w:rPr>
        <w:t xml:space="preserve">l </w:t>
      </w:r>
      <w:proofErr w:type="spellStart"/>
      <w:r w:rsidR="00390BAB">
        <w:rPr>
          <w:color w:val="B1A089" w:themeColor="accent6"/>
          <w:sz w:val="28"/>
          <w:szCs w:val="32"/>
          <w:lang w:val="fr-FR"/>
        </w:rPr>
        <w:t>K</w:t>
      </w:r>
      <w:r w:rsidR="003B7FAA">
        <w:rPr>
          <w:color w:val="B1A089" w:themeColor="accent6"/>
          <w:sz w:val="28"/>
          <w:szCs w:val="32"/>
          <w:lang w:val="fr-FR"/>
        </w:rPr>
        <w:t>rim</w:t>
      </w:r>
      <w:proofErr w:type="spellEnd"/>
    </w:p>
    <w:p w14:paraId="3E4912DE" w14:textId="7EB9A256" w:rsidR="00D34A97" w:rsidRPr="00D468F1" w:rsidRDefault="00D34A97" w:rsidP="003B7FAA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 xml:space="preserve">Date </w:t>
      </w:r>
      <w:r w:rsidR="00390BAB">
        <w:rPr>
          <w:sz w:val="22"/>
          <w:szCs w:val="24"/>
          <w:lang w:val="fr-FR"/>
        </w:rPr>
        <w:t xml:space="preserve">et Lieu </w:t>
      </w:r>
      <w:r w:rsidRPr="00D468F1">
        <w:rPr>
          <w:sz w:val="22"/>
          <w:szCs w:val="24"/>
          <w:lang w:val="fr-FR"/>
        </w:rPr>
        <w:t xml:space="preserve">de </w:t>
      </w:r>
      <w:r w:rsidR="000B210F" w:rsidRPr="00D468F1">
        <w:rPr>
          <w:sz w:val="22"/>
          <w:szCs w:val="24"/>
          <w:lang w:val="fr-FR"/>
        </w:rPr>
        <w:t>Naissance :</w:t>
      </w:r>
      <w:r w:rsidRPr="00D468F1">
        <w:rPr>
          <w:sz w:val="22"/>
          <w:szCs w:val="24"/>
          <w:lang w:val="fr-FR"/>
        </w:rPr>
        <w:t xml:space="preserve"> </w:t>
      </w:r>
      <w:r w:rsidR="003B7FAA" w:rsidRPr="00D468F1">
        <w:rPr>
          <w:sz w:val="22"/>
          <w:szCs w:val="24"/>
          <w:lang w:val="fr-FR"/>
        </w:rPr>
        <w:t>07</w:t>
      </w:r>
      <w:r w:rsidRPr="00D468F1">
        <w:rPr>
          <w:sz w:val="22"/>
          <w:szCs w:val="24"/>
          <w:lang w:val="fr-FR"/>
        </w:rPr>
        <w:t>/0</w:t>
      </w:r>
      <w:r w:rsidR="003B7FAA" w:rsidRPr="00D468F1">
        <w:rPr>
          <w:sz w:val="22"/>
          <w:szCs w:val="24"/>
          <w:lang w:val="fr-FR"/>
        </w:rPr>
        <w:t>3</w:t>
      </w:r>
      <w:r w:rsidRPr="00D468F1">
        <w:rPr>
          <w:sz w:val="22"/>
          <w:szCs w:val="24"/>
          <w:lang w:val="fr-FR"/>
        </w:rPr>
        <w:t>/19</w:t>
      </w:r>
      <w:r w:rsidR="003B7FAA" w:rsidRPr="00D468F1">
        <w:rPr>
          <w:sz w:val="22"/>
          <w:szCs w:val="24"/>
          <w:lang w:val="fr-FR"/>
        </w:rPr>
        <w:t>92</w:t>
      </w:r>
      <w:r w:rsidR="00390BAB">
        <w:rPr>
          <w:sz w:val="22"/>
          <w:szCs w:val="24"/>
          <w:lang w:val="fr-FR"/>
        </w:rPr>
        <w:t xml:space="preserve"> à Alger </w:t>
      </w:r>
    </w:p>
    <w:p w14:paraId="1465B454" w14:textId="3295AD09" w:rsidR="00D34A97" w:rsidRPr="00D468F1" w:rsidRDefault="00D34A97" w:rsidP="003B7FAA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>Adresse :</w:t>
      </w:r>
      <w:r w:rsidRPr="00D468F1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 xml:space="preserve">11, Rue Mohamed </w:t>
      </w:r>
      <w:proofErr w:type="spellStart"/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>Bouldoum</w:t>
      </w:r>
      <w:proofErr w:type="spellEnd"/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 xml:space="preserve">, </w:t>
      </w:r>
      <w:proofErr w:type="spellStart"/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>B</w:t>
      </w:r>
      <w:r w:rsidR="000B210F">
        <w:rPr>
          <w:rFonts w:ascii="Tahoma" w:hAnsi="Tahoma" w:cs="Tahoma"/>
          <w:sz w:val="18"/>
          <w:szCs w:val="18"/>
          <w:shd w:val="clear" w:color="auto" w:fill="FFFFFF"/>
          <w:lang w:val="fr-FR"/>
        </w:rPr>
        <w:t>e</w:t>
      </w:r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>louizdad</w:t>
      </w:r>
      <w:proofErr w:type="spellEnd"/>
      <w:r w:rsidR="003B7FAA" w:rsidRPr="00390BAB">
        <w:rPr>
          <w:rFonts w:ascii="Tahoma" w:hAnsi="Tahoma" w:cs="Tahoma"/>
          <w:sz w:val="18"/>
          <w:szCs w:val="18"/>
          <w:shd w:val="clear" w:color="auto" w:fill="FFFFFF"/>
          <w:lang w:val="fr-FR"/>
        </w:rPr>
        <w:t xml:space="preserve">, Alger </w:t>
      </w:r>
    </w:p>
    <w:p w14:paraId="1CC3C0A7" w14:textId="77777777" w:rsidR="00D34A97" w:rsidRPr="00D468F1" w:rsidRDefault="00D34A97" w:rsidP="003B7FAA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>Email </w:t>
      </w:r>
      <w:r w:rsidR="00CE6B0C" w:rsidRPr="00D468F1">
        <w:rPr>
          <w:sz w:val="22"/>
          <w:szCs w:val="24"/>
          <w:lang w:val="fr-FR"/>
        </w:rPr>
        <w:t>:</w:t>
      </w:r>
      <w:r w:rsidR="00CE6B0C" w:rsidRPr="00D468F1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hyperlink r:id="rId12" w:history="1">
        <w:r w:rsidR="003B7FAA" w:rsidRPr="00D468F1">
          <w:rPr>
            <w:rStyle w:val="Lienhypertexte"/>
            <w:rFonts w:ascii="Tahoma" w:hAnsi="Tahoma" w:cs="Tahoma"/>
            <w:color w:val="FF0000"/>
            <w:sz w:val="18"/>
            <w:szCs w:val="18"/>
            <w:shd w:val="clear" w:color="auto" w:fill="FFFFFF"/>
            <w:lang w:val="fr-FR"/>
          </w:rPr>
          <w:t>zak.magler@gmail.com</w:t>
        </w:r>
      </w:hyperlink>
      <w:r w:rsidR="003B7FAA" w:rsidRPr="00D468F1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/ </w:t>
      </w:r>
      <w:r w:rsidR="001E33FC">
        <w:rPr>
          <w:rFonts w:ascii="Tahoma" w:hAnsi="Tahoma" w:cs="Tahoma"/>
          <w:color w:val="FF0000"/>
          <w:sz w:val="18"/>
          <w:szCs w:val="18"/>
          <w:u w:val="single"/>
          <w:shd w:val="clear" w:color="auto" w:fill="FFFFFF"/>
          <w:lang w:val="fr-FR"/>
        </w:rPr>
        <w:t>enkazom</w:t>
      </w:r>
      <w:r w:rsidR="003B7FAA" w:rsidRPr="00D468F1">
        <w:rPr>
          <w:rFonts w:ascii="Tahoma" w:hAnsi="Tahoma" w:cs="Tahoma"/>
          <w:color w:val="FF0000"/>
          <w:sz w:val="18"/>
          <w:szCs w:val="18"/>
          <w:u w:val="single"/>
          <w:shd w:val="clear" w:color="auto" w:fill="FFFFFF"/>
          <w:lang w:val="fr-FR"/>
        </w:rPr>
        <w:t>@gmail.com</w:t>
      </w:r>
    </w:p>
    <w:p w14:paraId="1CC27ABF" w14:textId="2353850A" w:rsidR="00D34A97" w:rsidRPr="00D468F1" w:rsidRDefault="00D34A97" w:rsidP="000B210F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>Téléphone :</w:t>
      </w:r>
      <w:r w:rsidRPr="00D468F1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+213</w:t>
      </w:r>
      <w:r w:rsidR="00C7747A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795</w:t>
      </w:r>
      <w:r w:rsidR="00C7747A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505</w:t>
      </w:r>
      <w:r w:rsidR="00C7747A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236 </w:t>
      </w:r>
      <w:r w:rsidR="000B210F" w:rsidRPr="00D468F1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/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+213 </w:t>
      </w:r>
      <w:r w:rsidR="00DC2D4B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556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DC2D4B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625</w:t>
      </w:r>
      <w:r w:rsidR="000B210F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DC2D4B">
        <w:rPr>
          <w:rFonts w:ascii="Tahoma" w:hAnsi="Tahoma" w:cs="Tahoma"/>
          <w:color w:val="333333"/>
          <w:sz w:val="18"/>
          <w:szCs w:val="18"/>
          <w:shd w:val="clear" w:color="auto" w:fill="FFFFFF"/>
          <w:lang w:val="fr-FR"/>
        </w:rPr>
        <w:t>638</w:t>
      </w:r>
    </w:p>
    <w:p w14:paraId="6BEBAE14" w14:textId="77777777" w:rsidR="00D34A97" w:rsidRPr="00D468F1" w:rsidRDefault="00D34A97" w:rsidP="00D34A97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 xml:space="preserve">Nationalité : Algérienne </w:t>
      </w:r>
    </w:p>
    <w:p w14:paraId="4B82140D" w14:textId="77777777" w:rsidR="00D34A97" w:rsidRPr="00D468F1" w:rsidRDefault="00D34A97" w:rsidP="00D34A97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>Statut marital : Célibataire</w:t>
      </w:r>
      <w:r w:rsidR="00EE6778" w:rsidRPr="00D468F1">
        <w:rPr>
          <w:sz w:val="22"/>
          <w:szCs w:val="24"/>
          <w:lang w:val="fr-FR"/>
        </w:rPr>
        <w:t>.</w:t>
      </w:r>
    </w:p>
    <w:p w14:paraId="5E6884BA" w14:textId="20E01274" w:rsidR="00EE6778" w:rsidRPr="001255B6" w:rsidRDefault="00EE6778" w:rsidP="001255B6">
      <w:pPr>
        <w:spacing w:after="0"/>
        <w:rPr>
          <w:sz w:val="22"/>
          <w:szCs w:val="24"/>
          <w:lang w:val="fr-FR"/>
        </w:rPr>
      </w:pPr>
      <w:r w:rsidRPr="00D468F1">
        <w:rPr>
          <w:sz w:val="22"/>
          <w:szCs w:val="24"/>
          <w:lang w:val="fr-FR"/>
        </w:rPr>
        <w:t xml:space="preserve">Permis de conduire : Catégorie B </w:t>
      </w:r>
    </w:p>
    <w:p w14:paraId="4B3A574C" w14:textId="77815479" w:rsidR="00D00ABF" w:rsidRPr="00ED1FBD" w:rsidRDefault="00D34A97" w:rsidP="00ED1FBD">
      <w:pPr>
        <w:spacing w:after="0"/>
        <w:rPr>
          <w:color w:val="B1A089" w:themeColor="accent6"/>
          <w:sz w:val="32"/>
          <w:szCs w:val="36"/>
          <w:u w:val="single"/>
          <w:lang w:val="fr-FR"/>
        </w:rPr>
      </w:pPr>
      <w:r w:rsidRPr="00A63991">
        <w:rPr>
          <w:color w:val="B1A089" w:themeColor="accent6"/>
          <w:sz w:val="32"/>
          <w:szCs w:val="36"/>
          <w:u w:val="single"/>
          <w:lang w:val="fr-FR"/>
        </w:rPr>
        <w:t>Titres Et Diplômes</w:t>
      </w:r>
    </w:p>
    <w:p w14:paraId="1833DC33" w14:textId="37E3CC86" w:rsidR="00F147B4" w:rsidRPr="00390BAB" w:rsidRDefault="00214D09" w:rsidP="00390BAB">
      <w:pPr>
        <w:spacing w:after="0"/>
        <w:rPr>
          <w:rFonts w:ascii="Tahoma" w:hAnsi="Tahoma" w:cs="Tahoma"/>
          <w:sz w:val="20"/>
          <w:szCs w:val="20"/>
          <w:shd w:val="clear" w:color="auto" w:fill="FFFFFF"/>
          <w:lang w:val="fr-FR"/>
        </w:rPr>
      </w:pP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20</w:t>
      </w:r>
      <w:r w:rsidR="003B7FAA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09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-</w:t>
      </w:r>
      <w:r w:rsidR="001255B6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2010 :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Baccalauréat de l’enseignement </w:t>
      </w:r>
      <w:r w:rsidR="001255B6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secondaire Série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</w:t>
      </w:r>
      <w:r w:rsidR="003B7FAA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Science de la nature et de la </w:t>
      </w:r>
      <w:r w:rsidR="00390BAB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vie.</w:t>
      </w:r>
    </w:p>
    <w:p w14:paraId="5F5315E1" w14:textId="117B3713" w:rsidR="004F3D24" w:rsidRPr="00ED1FBD" w:rsidRDefault="00DC2D4B" w:rsidP="00ED1FBD">
      <w:pPr>
        <w:spacing w:after="0"/>
        <w:rPr>
          <w:rFonts w:ascii="Tahoma" w:hAnsi="Tahoma" w:cs="Tahoma"/>
          <w:sz w:val="20"/>
          <w:szCs w:val="20"/>
          <w:shd w:val="clear" w:color="auto" w:fill="FFFFFF"/>
          <w:lang w:val="fr-FR"/>
        </w:rPr>
      </w:pP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2014-2015</w:t>
      </w:r>
      <w:r w:rsidR="001255B6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</w:t>
      </w:r>
      <w:r w:rsidR="00F147B4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: 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L</w:t>
      </w:r>
      <w:r w:rsidR="00390BAB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icence </w:t>
      </w:r>
      <w:r w:rsidR="00F147B4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en Génie </w:t>
      </w:r>
      <w:r w:rsidR="00390BAB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Civil.</w:t>
      </w:r>
      <w:r w:rsidR="000D2837">
        <w:rPr>
          <w:rFonts w:ascii="Tahoma" w:hAnsi="Tahoma" w:cs="Tahoma"/>
          <w:sz w:val="20"/>
          <w:szCs w:val="20"/>
          <w:shd w:val="clear" w:color="auto" w:fill="FFFFFF"/>
          <w:lang w:val="fr-FR"/>
        </w:rPr>
        <w:br/>
        <w:t xml:space="preserve">2015-2017 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: </w:t>
      </w:r>
      <w:r w:rsidR="00AD1DDE">
        <w:rPr>
          <w:rFonts w:ascii="Tahoma" w:hAnsi="Tahoma" w:cs="Tahoma"/>
          <w:sz w:val="20"/>
          <w:szCs w:val="20"/>
          <w:shd w:val="clear" w:color="auto" w:fill="FFFFFF"/>
          <w:lang w:val="fr-FR"/>
        </w:rPr>
        <w:t>Diplôme en</w:t>
      </w:r>
      <w:r w:rsidR="000D2837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master II 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Génie Civil, option : Travaux </w:t>
      </w:r>
      <w:r w:rsidR="00ED1FBD">
        <w:rPr>
          <w:rFonts w:ascii="Tahoma" w:hAnsi="Tahoma" w:cs="Tahoma"/>
          <w:sz w:val="20"/>
          <w:szCs w:val="20"/>
          <w:shd w:val="clear" w:color="auto" w:fill="FFFFFF"/>
          <w:lang w:val="fr-FR"/>
        </w:rPr>
        <w:t>publics.</w:t>
      </w:r>
    </w:p>
    <w:p w14:paraId="3FFAF7FC" w14:textId="77777777" w:rsidR="00390BAB" w:rsidRPr="00A63991" w:rsidRDefault="00D34A97" w:rsidP="000D2837">
      <w:pPr>
        <w:spacing w:after="0"/>
        <w:rPr>
          <w:color w:val="B1A089" w:themeColor="accent6"/>
          <w:sz w:val="32"/>
          <w:szCs w:val="32"/>
          <w:u w:val="single"/>
          <w:lang w:val="fr-FR"/>
        </w:rPr>
      </w:pPr>
      <w:r w:rsidRPr="00A63991">
        <w:rPr>
          <w:color w:val="B1A089" w:themeColor="accent6"/>
          <w:sz w:val="32"/>
          <w:szCs w:val="32"/>
          <w:u w:val="single"/>
          <w:lang w:val="fr-FR"/>
        </w:rPr>
        <w:t xml:space="preserve">Expérience Professionnelle </w:t>
      </w:r>
      <w:r w:rsidR="00ED0A80" w:rsidRPr="00A63991">
        <w:rPr>
          <w:color w:val="B1A089" w:themeColor="accent6"/>
          <w:sz w:val="32"/>
          <w:szCs w:val="32"/>
          <w:u w:val="single"/>
          <w:lang w:val="fr-FR"/>
        </w:rPr>
        <w:t xml:space="preserve"> </w:t>
      </w:r>
    </w:p>
    <w:p w14:paraId="2FCE9856" w14:textId="77777777" w:rsidR="001255B6" w:rsidRDefault="001255B6" w:rsidP="001255B6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Juin </w:t>
      </w:r>
      <w:r w:rsidR="00997924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>2008-</w:t>
      </w:r>
      <w:r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Aout </w:t>
      </w:r>
      <w:r w:rsidR="00997924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>20</w:t>
      </w:r>
      <w:r>
        <w:rPr>
          <w:rFonts w:ascii="Tahoma" w:eastAsia="Times New Roman" w:hAnsi="Tahoma" w:cs="Tahoma"/>
          <w:sz w:val="20"/>
          <w:szCs w:val="20"/>
          <w:lang w:val="fr-FR" w:eastAsia="fr-FR"/>
        </w:rPr>
        <w:t>08</w:t>
      </w:r>
      <w:r w:rsidR="00390BAB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 </w:t>
      </w:r>
      <w:r w:rsidR="00160FF5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: </w:t>
      </w:r>
      <w:r w:rsidR="003B7FAA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Commercial dans une boite de </w:t>
      </w:r>
      <w:r w:rsidR="009B319F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>communication, fonction</w:t>
      </w:r>
      <w:r w:rsidR="00160FF5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 : </w:t>
      </w:r>
      <w:r w:rsidR="00300342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>E</w:t>
      </w:r>
      <w:r w:rsidR="003B7FAA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>tude de marché</w:t>
      </w:r>
      <w:r w:rsidR="00300342" w:rsidRPr="00390BA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. </w:t>
      </w:r>
    </w:p>
    <w:p w14:paraId="4A8D2333" w14:textId="23E3DA10" w:rsidR="00FD2628" w:rsidRPr="00ED1FBD" w:rsidRDefault="00DC2D4B" w:rsidP="00ED1FBD">
      <w:pPr>
        <w:shd w:val="clear" w:color="auto" w:fill="FFFFFF"/>
        <w:spacing w:after="45" w:line="210" w:lineRule="atLeast"/>
        <w:rPr>
          <w:rFonts w:ascii="Tahoma" w:hAnsi="Tahoma" w:cs="Tahoma"/>
          <w:sz w:val="20"/>
          <w:szCs w:val="20"/>
          <w:shd w:val="clear" w:color="auto" w:fill="FFFFFF"/>
          <w:lang w:val="fr-FR"/>
        </w:rPr>
      </w:pP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br/>
        <w:t xml:space="preserve">Mars 2014 : Hôte d’accueil Chez Nissan Algérie (Salon international de </w:t>
      </w:r>
      <w:r w:rsidR="009B319F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l’automobile 2014).</w:t>
      </w:r>
      <w:r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br/>
        <w:t>Mars 2015 : Hôte d’accueil Chez Nissan Algérie (Salon international de l’</w:t>
      </w:r>
      <w:r w:rsidR="009B319F" w:rsidRPr="00390BAB">
        <w:rPr>
          <w:rFonts w:ascii="Tahoma" w:hAnsi="Tahoma" w:cs="Tahoma"/>
          <w:sz w:val="20"/>
          <w:szCs w:val="20"/>
          <w:shd w:val="clear" w:color="auto" w:fill="FFFFFF"/>
          <w:lang w:val="fr-FR"/>
        </w:rPr>
        <w:t>automobile 2015).</w:t>
      </w:r>
    </w:p>
    <w:p w14:paraId="643514A8" w14:textId="77777777" w:rsidR="001255B6" w:rsidRDefault="001255B6" w:rsidP="000D2837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</w:p>
    <w:p w14:paraId="07123C9A" w14:textId="77777777" w:rsidR="000D2837" w:rsidRDefault="000D2837" w:rsidP="000D2837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Juillet 2016 : Agent polyvalent Chez TLS Contact Algérie (Alger).</w:t>
      </w:r>
    </w:p>
    <w:p w14:paraId="63666D7C" w14:textId="77777777" w:rsidR="001255B6" w:rsidRDefault="001255B6" w:rsidP="000D2837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</w:p>
    <w:p w14:paraId="50CEB3FC" w14:textId="24DB9F5E" w:rsidR="00E75B5A" w:rsidRDefault="000D2837" w:rsidP="00E75B5A">
      <w:pPr>
        <w:spacing w:after="0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Février 2017-Avril 2017 : Stage pratique au niveau de laboratoire central </w:t>
      </w:r>
      <w:r w:rsidR="001255B6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des matériaux </w:t>
      </w:r>
      <w:proofErr w:type="spellStart"/>
      <w:r w:rsidR="001255B6">
        <w:rPr>
          <w:rFonts w:ascii="Tahoma" w:eastAsia="Times New Roman" w:hAnsi="Tahoma" w:cs="Tahoma"/>
          <w:sz w:val="20"/>
          <w:szCs w:val="20"/>
          <w:lang w:val="fr-FR" w:eastAsia="fr-FR"/>
        </w:rPr>
        <w:t>Cosider</w:t>
      </w:r>
      <w:proofErr w:type="spellEnd"/>
      <w:r w:rsidR="001255B6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 Dar Beida, dans le Cadre de la présentation du mémoire de fin d’étude. (Master II) </w:t>
      </w:r>
    </w:p>
    <w:p w14:paraId="6EECC78A" w14:textId="2E3C056F" w:rsidR="001255B6" w:rsidRPr="00390BAB" w:rsidRDefault="001255B6" w:rsidP="00ED1FBD">
      <w:pPr>
        <w:spacing w:after="0"/>
        <w:rPr>
          <w:rFonts w:ascii="Tahoma" w:hAnsi="Tahoma" w:cs="Tahoma"/>
          <w:sz w:val="20"/>
          <w:szCs w:val="20"/>
          <w:shd w:val="clear" w:color="auto" w:fill="FFFFFF"/>
          <w:lang w:val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Le Mémoire avait pour thème principalement 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>une analyse</w:t>
      </w:r>
      <w:r w:rsidR="00E75B5A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d’une série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</w:t>
      </w:r>
      <w:r w:rsidR="00E75B5A">
        <w:rPr>
          <w:rFonts w:ascii="Tahoma" w:hAnsi="Tahoma" w:cs="Tahoma"/>
          <w:sz w:val="20"/>
          <w:szCs w:val="20"/>
          <w:shd w:val="clear" w:color="auto" w:fill="FFFFFF"/>
          <w:lang w:val="fr-FR"/>
        </w:rPr>
        <w:t>de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recherches</w:t>
      </w:r>
      <w:r w:rsidR="00E75B5A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et essais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 effectué </w:t>
      </w:r>
      <w:r w:rsidR="00E75B5A"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par nous même 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 xml:space="preserve">au laboratoire </w:t>
      </w:r>
      <w:r w:rsidR="00ED1FBD">
        <w:rPr>
          <w:rFonts w:ascii="Tahoma" w:hAnsi="Tahoma" w:cs="Tahoma"/>
          <w:sz w:val="20"/>
          <w:szCs w:val="20"/>
          <w:shd w:val="clear" w:color="auto" w:fill="FFFFFF"/>
          <w:lang w:val="fr-FR"/>
        </w:rPr>
        <w:t>afin d’étudier le c</w:t>
      </w:r>
      <w:r w:rsidRPr="001976C1">
        <w:rPr>
          <w:rFonts w:ascii="Tahoma" w:hAnsi="Tahoma" w:cs="Tahoma"/>
          <w:sz w:val="20"/>
          <w:szCs w:val="20"/>
          <w:shd w:val="clear" w:color="auto" w:fill="FFFFFF"/>
          <w:lang w:val="fr-FR"/>
        </w:rPr>
        <w:t>omportement mécanique des enrobés modifiés drainants</w:t>
      </w:r>
      <w:r>
        <w:rPr>
          <w:rFonts w:ascii="Tahoma" w:hAnsi="Tahoma" w:cs="Tahoma"/>
          <w:sz w:val="20"/>
          <w:szCs w:val="20"/>
          <w:shd w:val="clear" w:color="auto" w:fill="FFFFFF"/>
          <w:lang w:val="fr-FR"/>
        </w:rPr>
        <w:t>.</w:t>
      </w:r>
    </w:p>
    <w:p w14:paraId="6B8322EF" w14:textId="77777777" w:rsidR="001255B6" w:rsidRDefault="001255B6" w:rsidP="001255B6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</w:p>
    <w:p w14:paraId="00892226" w14:textId="77777777" w:rsidR="00E75B5A" w:rsidRDefault="001255B6" w:rsidP="001255B6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Depuis Avril 2018 : Chef de projet génie civil au niveau de l’unité de production de l’entreprise nationale de communication d’édition et de publicité, section : communication et signalétique.</w:t>
      </w:r>
      <w:r w:rsidR="00E75B5A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 (ANEP CS).</w:t>
      </w:r>
    </w:p>
    <w:p w14:paraId="631CD2FB" w14:textId="158F4F31" w:rsidR="00F83333" w:rsidRDefault="00F83333" w:rsidP="001255B6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La mission du poste consiste principaleme</w:t>
      </w:r>
      <w:r w:rsidR="00AB00BB"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nt : </w:t>
      </w:r>
      <w:r w:rsidR="00AB00BB">
        <w:rPr>
          <w:rFonts w:ascii="Tahoma" w:eastAsia="Times New Roman" w:hAnsi="Tahoma" w:cs="Tahoma"/>
          <w:sz w:val="20"/>
          <w:szCs w:val="20"/>
          <w:lang w:val="fr-FR" w:eastAsia="fr-FR"/>
        </w:rPr>
        <w:br/>
        <w:t>-Préparation des missions et élaboration d’un plan de travail.</w:t>
      </w:r>
      <w:r>
        <w:rPr>
          <w:rFonts w:ascii="Tahoma" w:eastAsia="Times New Roman" w:hAnsi="Tahoma" w:cs="Tahoma"/>
          <w:sz w:val="20"/>
          <w:szCs w:val="20"/>
          <w:lang w:val="fr-FR" w:eastAsia="fr-FR"/>
        </w:rPr>
        <w:br/>
        <w:t>-la bienveillance sur le bon déroulement de la mission.</w:t>
      </w:r>
      <w:r>
        <w:rPr>
          <w:rFonts w:ascii="Tahoma" w:eastAsia="Times New Roman" w:hAnsi="Tahoma" w:cs="Tahoma"/>
          <w:sz w:val="20"/>
          <w:szCs w:val="20"/>
          <w:lang w:val="fr-FR" w:eastAsia="fr-FR"/>
        </w:rPr>
        <w:br/>
        <w:t>-Gestion de l’effectif disponible et distributions des taches.</w:t>
      </w:r>
    </w:p>
    <w:p w14:paraId="7A8CBD94" w14:textId="24C840AB" w:rsidR="00F83333" w:rsidRDefault="00F83333" w:rsidP="001255B6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-Gérance des différents projet en cours.</w:t>
      </w:r>
      <w:r>
        <w:rPr>
          <w:rFonts w:ascii="Tahoma" w:eastAsia="Times New Roman" w:hAnsi="Tahoma" w:cs="Tahoma"/>
          <w:sz w:val="20"/>
          <w:szCs w:val="20"/>
          <w:lang w:val="fr-FR" w:eastAsia="fr-FR"/>
        </w:rPr>
        <w:br/>
        <w:t>-</w:t>
      </w:r>
      <w:r w:rsidR="00ED1FBD">
        <w:rPr>
          <w:rFonts w:ascii="Tahoma" w:eastAsia="Times New Roman" w:hAnsi="Tahoma" w:cs="Tahoma"/>
          <w:sz w:val="20"/>
          <w:szCs w:val="20"/>
          <w:lang w:val="fr-FR" w:eastAsia="fr-FR"/>
        </w:rPr>
        <w:t>signature des procès-verbaux avec les clients à la fin des différents projets.</w:t>
      </w:r>
    </w:p>
    <w:p w14:paraId="56D7AB30" w14:textId="7455ED35" w:rsidR="001255B6" w:rsidRDefault="00ED1FBD" w:rsidP="00ED1FBD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>-Gestion des différentes taches administrative que requiert le poste (Réquisition, traitement et suivi de dossier, proposition des maquettes aux clients).</w:t>
      </w:r>
    </w:p>
    <w:p w14:paraId="10913B7D" w14:textId="402ADF61" w:rsidR="00ED1FBD" w:rsidRDefault="00ED1FBD" w:rsidP="00ED1FBD">
      <w:pPr>
        <w:shd w:val="clear" w:color="auto" w:fill="FFFFFF"/>
        <w:spacing w:after="45" w:line="210" w:lineRule="atLeast"/>
        <w:rPr>
          <w:rFonts w:ascii="Tahoma" w:eastAsia="Times New Roman" w:hAnsi="Tahoma" w:cs="Tahoma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sz w:val="20"/>
          <w:szCs w:val="20"/>
          <w:lang w:val="fr-FR" w:eastAsia="fr-FR"/>
        </w:rPr>
        <w:t xml:space="preserve">-Suivie de l’état d’avancement de l’aménagement intérieur de l’unité. </w:t>
      </w:r>
    </w:p>
    <w:p w14:paraId="0F10D77A" w14:textId="28278B6D" w:rsidR="00D00ABF" w:rsidRPr="00E75B5A" w:rsidRDefault="00997924" w:rsidP="00E75B5A">
      <w:pPr>
        <w:spacing w:after="0"/>
        <w:rPr>
          <w:color w:val="B1A089" w:themeColor="accent6"/>
          <w:sz w:val="32"/>
          <w:szCs w:val="32"/>
          <w:u w:val="single"/>
          <w:lang w:val="fr-FR"/>
        </w:rPr>
      </w:pPr>
      <w:r w:rsidRPr="00A63991">
        <w:rPr>
          <w:color w:val="B1A089" w:themeColor="accent6"/>
          <w:sz w:val="32"/>
          <w:szCs w:val="32"/>
          <w:u w:val="single"/>
          <w:lang w:val="fr-FR"/>
        </w:rPr>
        <w:t>Compétences informatiques</w:t>
      </w:r>
    </w:p>
    <w:p w14:paraId="14272A95" w14:textId="30ED4238" w:rsidR="00FD2628" w:rsidRPr="00D468F1" w:rsidRDefault="00997924" w:rsidP="00D34A97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Système d’exploitation :</w:t>
      </w:r>
      <w:r w:rsidR="00300342" w:rsidRPr="00D468F1">
        <w:rPr>
          <w:rFonts w:ascii="Tahoma" w:hAnsi="Tahoma" w:cs="Tahoma"/>
          <w:sz w:val="20"/>
          <w:szCs w:val="20"/>
          <w:lang w:val="fr-FR"/>
        </w:rPr>
        <w:t xml:space="preserve"> Windows </w:t>
      </w:r>
      <w:r w:rsidR="004603C4">
        <w:rPr>
          <w:rFonts w:ascii="Tahoma" w:hAnsi="Tahoma" w:cs="Tahoma"/>
          <w:sz w:val="20"/>
          <w:szCs w:val="20"/>
          <w:lang w:val="fr-FR"/>
        </w:rPr>
        <w:t>XP, Vista, Windows 7, Windows 8, Windows 10.</w:t>
      </w:r>
    </w:p>
    <w:p w14:paraId="1476AF16" w14:textId="166A4761" w:rsidR="00E75B5A" w:rsidRDefault="00997924" w:rsidP="00ED1FBD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Environnement Ms Office : Word,</w:t>
      </w:r>
      <w:r w:rsidR="00AB00BB">
        <w:rPr>
          <w:rFonts w:ascii="Tahoma" w:hAnsi="Tahoma" w:cs="Tahoma"/>
          <w:sz w:val="20"/>
          <w:szCs w:val="20"/>
          <w:lang w:val="fr-FR"/>
        </w:rPr>
        <w:t xml:space="preserve"> Power Point, </w:t>
      </w:r>
      <w:proofErr w:type="gramStart"/>
      <w:r w:rsidR="00AB00BB">
        <w:rPr>
          <w:rFonts w:ascii="Tahoma" w:hAnsi="Tahoma" w:cs="Tahoma"/>
          <w:sz w:val="20"/>
          <w:szCs w:val="20"/>
          <w:lang w:val="fr-FR"/>
        </w:rPr>
        <w:t>Excel ,</w:t>
      </w:r>
      <w:proofErr w:type="gramEnd"/>
      <w:r w:rsidR="00AB00BB">
        <w:rPr>
          <w:rFonts w:ascii="Tahoma" w:hAnsi="Tahoma" w:cs="Tahoma"/>
          <w:sz w:val="20"/>
          <w:szCs w:val="20"/>
          <w:lang w:val="fr-FR"/>
        </w:rPr>
        <w:t xml:space="preserve"> MS Project.</w:t>
      </w:r>
    </w:p>
    <w:p w14:paraId="1CEEF21E" w14:textId="186BE95D" w:rsidR="004603C4" w:rsidRPr="004603C4" w:rsidRDefault="00AB00BB" w:rsidP="00ED1FBD">
      <w:pPr>
        <w:spacing w:after="0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>Niveau</w:t>
      </w:r>
      <w:r w:rsidR="004603C4" w:rsidRPr="004603C4">
        <w:rPr>
          <w:rFonts w:ascii="Tahoma" w:hAnsi="Tahoma" w:cs="Tahoma"/>
          <w:sz w:val="20"/>
          <w:szCs w:val="20"/>
          <w:lang w:val="fr-FR"/>
        </w:rPr>
        <w:t xml:space="preserve"> débutant :</w:t>
      </w:r>
      <w:r w:rsidR="00BB0EF0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proofErr w:type="gramStart"/>
      <w:r w:rsidR="00BB0EF0">
        <w:rPr>
          <w:rFonts w:ascii="Tahoma" w:hAnsi="Tahoma" w:cs="Tahoma"/>
          <w:sz w:val="20"/>
          <w:szCs w:val="20"/>
          <w:lang w:val="fr-FR"/>
        </w:rPr>
        <w:t>AutoC</w:t>
      </w:r>
      <w:r w:rsidR="004603C4" w:rsidRPr="004603C4">
        <w:rPr>
          <w:rFonts w:ascii="Tahoma" w:hAnsi="Tahoma" w:cs="Tahoma"/>
          <w:sz w:val="20"/>
          <w:szCs w:val="20"/>
          <w:lang w:val="fr-FR"/>
        </w:rPr>
        <w:t>ad</w:t>
      </w:r>
      <w:proofErr w:type="spellEnd"/>
      <w:r w:rsidR="004603C4" w:rsidRPr="004603C4">
        <w:rPr>
          <w:rFonts w:ascii="Tahoma" w:hAnsi="Tahoma" w:cs="Tahoma"/>
          <w:sz w:val="20"/>
          <w:szCs w:val="20"/>
          <w:lang w:val="fr-FR"/>
        </w:rPr>
        <w:t xml:space="preserve"> ,</w:t>
      </w:r>
      <w:proofErr w:type="gramEnd"/>
      <w:r w:rsidR="004603C4" w:rsidRPr="004603C4">
        <w:rPr>
          <w:rFonts w:ascii="Tahoma" w:hAnsi="Tahoma" w:cs="Tahoma"/>
          <w:sz w:val="20"/>
          <w:szCs w:val="20"/>
          <w:lang w:val="fr-FR"/>
        </w:rPr>
        <w:t xml:space="preserve"> </w:t>
      </w:r>
      <w:r w:rsidR="00BB0EF0">
        <w:rPr>
          <w:rFonts w:ascii="Tahoma" w:hAnsi="Tahoma" w:cs="Tahoma"/>
          <w:sz w:val="20"/>
          <w:szCs w:val="20"/>
          <w:lang w:val="fr-FR"/>
        </w:rPr>
        <w:t xml:space="preserve">Robot structural </w:t>
      </w:r>
      <w:proofErr w:type="spellStart"/>
      <w:r w:rsidR="00BB0EF0">
        <w:rPr>
          <w:rFonts w:ascii="Tahoma" w:hAnsi="Tahoma" w:cs="Tahoma"/>
          <w:sz w:val="20"/>
          <w:szCs w:val="20"/>
          <w:lang w:val="fr-FR"/>
        </w:rPr>
        <w:t>an</w:t>
      </w:r>
      <w:bookmarkStart w:id="0" w:name="_GoBack"/>
      <w:bookmarkEnd w:id="0"/>
      <w:r w:rsidR="00BB0EF0">
        <w:rPr>
          <w:rFonts w:ascii="Tahoma" w:hAnsi="Tahoma" w:cs="Tahoma"/>
          <w:sz w:val="20"/>
          <w:szCs w:val="20"/>
          <w:lang w:val="fr-FR"/>
        </w:rPr>
        <w:t>alysis</w:t>
      </w:r>
      <w:proofErr w:type="spellEnd"/>
      <w:r w:rsidR="00BB0EF0">
        <w:rPr>
          <w:rFonts w:ascii="Tahoma" w:hAnsi="Tahoma" w:cs="Tahoma"/>
          <w:sz w:val="20"/>
          <w:szCs w:val="20"/>
          <w:lang w:val="fr-FR"/>
        </w:rPr>
        <w:t xml:space="preserve">. </w:t>
      </w:r>
    </w:p>
    <w:p w14:paraId="03C818AA" w14:textId="101CA36D" w:rsidR="00FD2628" w:rsidRPr="00E75B5A" w:rsidRDefault="00FD2628" w:rsidP="00E75B5A">
      <w:pPr>
        <w:spacing w:after="0"/>
        <w:rPr>
          <w:color w:val="B1A089" w:themeColor="accent6"/>
          <w:sz w:val="32"/>
          <w:szCs w:val="32"/>
          <w:u w:val="single"/>
          <w:lang w:val="fr-FR"/>
        </w:rPr>
      </w:pPr>
      <w:r w:rsidRPr="00A63991">
        <w:rPr>
          <w:color w:val="B1A089" w:themeColor="accent6"/>
          <w:sz w:val="32"/>
          <w:szCs w:val="32"/>
          <w:u w:val="single"/>
          <w:lang w:val="fr-FR"/>
        </w:rPr>
        <w:t xml:space="preserve">Langues </w:t>
      </w:r>
    </w:p>
    <w:p w14:paraId="2E66DF2A" w14:textId="77777777" w:rsidR="00D34A97" w:rsidRPr="00D468F1" w:rsidRDefault="00D00ABF" w:rsidP="00D34A97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FD2628" w:rsidRPr="00D468F1">
        <w:rPr>
          <w:rFonts w:ascii="Tahoma" w:hAnsi="Tahoma" w:cs="Tahoma"/>
          <w:sz w:val="20"/>
          <w:szCs w:val="20"/>
          <w:lang w:val="fr-FR"/>
        </w:rPr>
        <w:t>Arabe 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>: Courant.</w:t>
      </w:r>
    </w:p>
    <w:p w14:paraId="3B8C2AF2" w14:textId="77777777" w:rsidR="00FD2628" w:rsidRPr="00D468F1" w:rsidRDefault="00D00ABF" w:rsidP="00D34A97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FD2628" w:rsidRPr="00D468F1">
        <w:rPr>
          <w:rFonts w:ascii="Tahoma" w:hAnsi="Tahoma" w:cs="Tahoma"/>
          <w:sz w:val="20"/>
          <w:szCs w:val="20"/>
          <w:lang w:val="fr-FR"/>
        </w:rPr>
        <w:t>Français :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 xml:space="preserve"> Courant.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ab/>
      </w:r>
    </w:p>
    <w:p w14:paraId="0B5853D8" w14:textId="67283CEA" w:rsidR="00FD2628" w:rsidRPr="00D468F1" w:rsidRDefault="00D00ABF" w:rsidP="00B404A2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FD2628" w:rsidRPr="00D468F1">
        <w:rPr>
          <w:rFonts w:ascii="Tahoma" w:hAnsi="Tahoma" w:cs="Tahoma"/>
          <w:sz w:val="20"/>
          <w:szCs w:val="20"/>
          <w:lang w:val="fr-FR"/>
        </w:rPr>
        <w:t>Anglais :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 xml:space="preserve"> </w:t>
      </w:r>
      <w:r w:rsidR="00B404A2">
        <w:rPr>
          <w:rFonts w:ascii="Tahoma" w:hAnsi="Tahoma" w:cs="Tahoma"/>
          <w:sz w:val="20"/>
          <w:szCs w:val="20"/>
          <w:lang w:val="fr-FR"/>
        </w:rPr>
        <w:t xml:space="preserve">intermédiaire. </w:t>
      </w:r>
    </w:p>
    <w:p w14:paraId="05631222" w14:textId="01F15F5B" w:rsidR="0013458B" w:rsidRPr="00ED1FBD" w:rsidRDefault="0013458B" w:rsidP="00ED1FBD">
      <w:pPr>
        <w:spacing w:after="0"/>
        <w:rPr>
          <w:rFonts w:cs="Tahoma"/>
          <w:color w:val="B1A089" w:themeColor="accent6"/>
          <w:sz w:val="32"/>
          <w:szCs w:val="32"/>
          <w:u w:val="single"/>
          <w:lang w:val="fr-FR"/>
        </w:rPr>
      </w:pPr>
      <w:r w:rsidRPr="00A63991">
        <w:rPr>
          <w:rFonts w:cs="Tahoma"/>
          <w:color w:val="B1A089" w:themeColor="accent6"/>
          <w:sz w:val="32"/>
          <w:szCs w:val="32"/>
          <w:u w:val="single"/>
          <w:lang w:val="fr-FR"/>
        </w:rPr>
        <w:t>Aptitudes Professionnelles</w:t>
      </w:r>
      <w:r w:rsidRPr="00A63991">
        <w:rPr>
          <w:rFonts w:cs="Tahoma"/>
          <w:color w:val="B1A089" w:themeColor="accent6"/>
          <w:sz w:val="32"/>
          <w:szCs w:val="32"/>
          <w:u w:val="single"/>
          <w:lang w:val="fr-FR"/>
        </w:rPr>
        <w:tab/>
      </w:r>
    </w:p>
    <w:p w14:paraId="44BB5E98" w14:textId="77777777" w:rsidR="0013458B" w:rsidRPr="00D468F1" w:rsidRDefault="00D00ABF" w:rsidP="00FD2628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A63991" w:rsidRPr="00D468F1">
        <w:rPr>
          <w:rFonts w:ascii="Tahoma" w:hAnsi="Tahoma" w:cs="Tahoma"/>
          <w:sz w:val="20"/>
          <w:szCs w:val="20"/>
          <w:lang w:val="fr-FR"/>
        </w:rPr>
        <w:t>S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>ens de la communication et du travail en groupe.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br/>
      </w: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13458B" w:rsidRPr="00D468F1">
        <w:rPr>
          <w:rFonts w:ascii="Tahoma" w:hAnsi="Tahoma" w:cs="Tahoma"/>
          <w:sz w:val="20"/>
          <w:szCs w:val="20"/>
          <w:lang w:val="fr-FR"/>
        </w:rPr>
        <w:t xml:space="preserve">Sens de l’organisation et des </w:t>
      </w:r>
      <w:r w:rsidR="00D468F1" w:rsidRPr="00D468F1">
        <w:rPr>
          <w:rFonts w:ascii="Tahoma" w:hAnsi="Tahoma" w:cs="Tahoma"/>
          <w:sz w:val="20"/>
          <w:szCs w:val="20"/>
          <w:lang w:val="fr-FR"/>
        </w:rPr>
        <w:t>responsabilités.</w:t>
      </w:r>
    </w:p>
    <w:p w14:paraId="6328C88E" w14:textId="77777777" w:rsidR="00431FFE" w:rsidRPr="00D468F1" w:rsidRDefault="00D00ABF" w:rsidP="00FD2628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468F1">
        <w:rPr>
          <w:rFonts w:ascii="Tahoma" w:hAnsi="Tahoma" w:cs="Tahoma"/>
          <w:sz w:val="20"/>
          <w:szCs w:val="20"/>
          <w:lang w:val="fr-FR"/>
        </w:rPr>
        <w:t>-</w:t>
      </w:r>
      <w:r w:rsidR="00CE6B0C" w:rsidRPr="00D468F1">
        <w:rPr>
          <w:rFonts w:ascii="Tahoma" w:hAnsi="Tahoma" w:cs="Tahoma"/>
          <w:sz w:val="20"/>
          <w:szCs w:val="20"/>
          <w:lang w:val="fr-FR"/>
        </w:rPr>
        <w:t>Passionné du métier et soucieux</w:t>
      </w:r>
      <w:r w:rsidR="00D468F1" w:rsidRPr="00D468F1">
        <w:rPr>
          <w:rFonts w:ascii="Tahoma" w:hAnsi="Tahoma" w:cs="Tahoma"/>
          <w:sz w:val="20"/>
          <w:szCs w:val="20"/>
          <w:lang w:val="fr-FR"/>
        </w:rPr>
        <w:t xml:space="preserve"> de perfectionnement.</w:t>
      </w:r>
    </w:p>
    <w:sectPr w:rsidR="00431FFE" w:rsidRPr="00D468F1" w:rsidSect="0013458B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13825" w14:textId="77777777" w:rsidR="008771DE" w:rsidRDefault="008771DE">
      <w:pPr>
        <w:spacing w:after="0" w:line="240" w:lineRule="auto"/>
      </w:pPr>
      <w:r>
        <w:separator/>
      </w:r>
    </w:p>
  </w:endnote>
  <w:endnote w:type="continuationSeparator" w:id="0">
    <w:p w14:paraId="7A9009ED" w14:textId="77777777" w:rsidR="008771DE" w:rsidRDefault="0087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AE9A2" w14:textId="77777777" w:rsidR="005B5ED3" w:rsidRDefault="008069CC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682BDF2" wp14:editId="70BDDA8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C8A7E2" w14:textId="77777777" w:rsidR="005B5ED3" w:rsidRDefault="005B5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82BDF2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14:paraId="7FC8A7E2" w14:textId="77777777" w:rsidR="005B5ED3" w:rsidRDefault="005B5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E7589A5" wp14:editId="3E2E4AB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B8695C" w14:textId="77777777" w:rsidR="005B5ED3" w:rsidRDefault="005B5ED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E7589A5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14:paraId="00B8695C" w14:textId="77777777" w:rsidR="005B5ED3" w:rsidRDefault="005B5ED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F45AA5" wp14:editId="0946267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08B5A75" w14:textId="77777777" w:rsidR="005B5ED3" w:rsidRDefault="008069C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F3D24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45AA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708B5A75" w14:textId="77777777" w:rsidR="005B5ED3" w:rsidRDefault="008069C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4F3D24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F201C" w14:textId="77777777" w:rsidR="005B5ED3" w:rsidRDefault="008069CC">
    <w:r>
      <w:rPr>
        <w:noProof/>
        <w:color w:val="000000"/>
        <w:lang w:val="fr-FR" w:eastAsia="fr-FR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33E5162" wp14:editId="68C5189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2CFAE40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C4DE3BF" wp14:editId="032716B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7C63D5" w14:textId="77777777" w:rsidR="005B5ED3" w:rsidRDefault="005B5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4DE3BF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14:paraId="5F7C63D5" w14:textId="77777777" w:rsidR="005B5ED3" w:rsidRDefault="005B5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DA03059" wp14:editId="556B781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7CE056" w14:textId="77777777" w:rsidR="005B5ED3" w:rsidRDefault="005B5ED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DA03059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14:paraId="4A7CE056" w14:textId="77777777" w:rsidR="005B5ED3" w:rsidRDefault="005B5ED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6EAC5DA" wp14:editId="47B4F836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08ABB55" w14:textId="77777777" w:rsidR="005B5ED3" w:rsidRDefault="008069C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AC5D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108ABB55" w14:textId="77777777" w:rsidR="005B5ED3" w:rsidRDefault="008069C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83478" w14:textId="77777777" w:rsidR="004C60AA" w:rsidRDefault="004C60AA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51FE12" wp14:editId="148CFDC4">
              <wp:simplePos x="0" y="0"/>
              <wp:positionH relativeFrom="page">
                <wp:posOffset>7101444</wp:posOffset>
              </wp:positionH>
              <wp:positionV relativeFrom="page">
                <wp:posOffset>8680862</wp:posOffset>
              </wp:positionV>
              <wp:extent cx="521838" cy="905510"/>
              <wp:effectExtent l="0" t="0" r="0" b="889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1838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11092" w14:textId="77777777" w:rsidR="005B5ED3" w:rsidRDefault="005B5ED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051FE12" id="_x0000_s1037" style="position:absolute;margin-left:559.15pt;margin-top:683.55pt;width:41.1pt;height:71.3pt;z-index:251660288;visibility:visible;mso-wrap-style:square;mso-width-percent:0;mso-height-percent:9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" fillcolor="#a9a57c [3204]" stroked="f" strokeweight="2pt">
              <v:path arrowok="t"/>
              <v:textbox>
                <w:txbxContent>
                  <w:p w14:paraId="1E011092" w14:textId="77777777" w:rsidR="005B5ED3" w:rsidRDefault="005B5ED3"/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67F8" w14:textId="77777777" w:rsidR="008771DE" w:rsidRDefault="008771DE">
      <w:pPr>
        <w:spacing w:after="0" w:line="240" w:lineRule="auto"/>
      </w:pPr>
      <w:r>
        <w:separator/>
      </w:r>
    </w:p>
  </w:footnote>
  <w:footnote w:type="continuationSeparator" w:id="0">
    <w:p w14:paraId="46FD30CF" w14:textId="77777777" w:rsidR="008771DE" w:rsidRDefault="0087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B8F71" w14:textId="77777777" w:rsidR="005B5ED3" w:rsidRDefault="008069CC">
    <w:pPr>
      <w:pStyle w:val="En-tte"/>
    </w:pPr>
    <w:r>
      <w:rPr>
        <w:noProof/>
        <w:color w:val="000000"/>
        <w:lang w:val="fr-FR" w:eastAsia="fr-FR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73863A4" wp14:editId="39535608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93B506A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18475F" wp14:editId="3776F8E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EFFA2D" w14:textId="77777777" w:rsidR="005B5ED3" w:rsidRDefault="008069C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D18475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14:paraId="7FEFFA2D" w14:textId="77777777" w:rsidR="005B5ED3" w:rsidRDefault="008069CC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36A2C2" wp14:editId="4D0ED03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6258D5" w14:textId="77777777" w:rsidR="005B5ED3" w:rsidRDefault="005B5ED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36A2C2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14:paraId="056258D5" w14:textId="77777777" w:rsidR="005B5ED3" w:rsidRDefault="005B5ED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C565207" wp14:editId="2695A90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3FCA28" w14:textId="77777777" w:rsidR="005B5ED3" w:rsidRDefault="005B5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C565207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14:paraId="163FCA28" w14:textId="77777777" w:rsidR="005B5ED3" w:rsidRDefault="005B5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7C4F" w14:textId="77777777" w:rsidR="005B5ED3" w:rsidRDefault="00E56AC3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A31C6B" wp14:editId="0085DE7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101205" cy="10746740"/>
              <wp:effectExtent l="0" t="0" r="444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01444" cy="10746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7ABAA2" w14:textId="77777777" w:rsidR="00D34A97" w:rsidRDefault="00D34A97" w:rsidP="00D34A97">
                          <w:pPr>
                            <w:rPr>
                              <w:lang w:val="fr-FR"/>
                            </w:rPr>
                          </w:pPr>
                        </w:p>
                        <w:p w14:paraId="4156ABB9" w14:textId="77777777" w:rsidR="004C60AA" w:rsidRPr="00D34A97" w:rsidRDefault="004C60AA" w:rsidP="00D34A97">
                          <w:pPr>
                            <w:rPr>
                              <w:lang w:val="fr-FR"/>
                            </w:rPr>
                          </w:pPr>
                        </w:p>
                        <w:p w14:paraId="3506AE00" w14:textId="77777777" w:rsidR="00D34A97" w:rsidRDefault="00D34A9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A31C6B" id="_x0000_s1035" style="position:absolute;margin-left:0;margin-top:0;width:559.15pt;height:846.2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v:textbox>
                <w:txbxContent>
                  <w:p w14:paraId="2A7ABAA2" w14:textId="77777777" w:rsidR="00D34A97" w:rsidRDefault="00D34A97" w:rsidP="00D34A97">
                    <w:pPr>
                      <w:rPr>
                        <w:lang w:val="fr-FR"/>
                      </w:rPr>
                    </w:pPr>
                  </w:p>
                  <w:p w14:paraId="4156ABB9" w14:textId="77777777" w:rsidR="004C60AA" w:rsidRPr="00D34A97" w:rsidRDefault="004C60AA" w:rsidP="00D34A97">
                    <w:pPr>
                      <w:rPr>
                        <w:lang w:val="fr-FR"/>
                      </w:rPr>
                    </w:pPr>
                  </w:p>
                  <w:p w14:paraId="3506AE00" w14:textId="77777777" w:rsidR="00D34A97" w:rsidRDefault="00D34A97"/>
                </w:txbxContent>
              </v:textbox>
              <w10:wrap anchorx="page" anchory="page"/>
            </v:rect>
          </w:pict>
        </mc:Fallback>
      </mc:AlternateContent>
    </w:r>
    <w:r w:rsidR="00DD5DB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40114" wp14:editId="569A162F">
              <wp:simplePos x="0" y="0"/>
              <wp:positionH relativeFrom="page">
                <wp:posOffset>7101444</wp:posOffset>
              </wp:positionH>
              <wp:positionV relativeFrom="page">
                <wp:posOffset>-142504</wp:posOffset>
              </wp:positionV>
              <wp:extent cx="521838" cy="10865485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1838" cy="108654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A2DE33" w14:textId="77777777" w:rsidR="005B5ED3" w:rsidRDefault="005B5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B40114" id="_x0000_s1036" style="position:absolute;margin-left:559.15pt;margin-top:-11.2pt;width:41.1pt;height:8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" fillcolor="#675e47 [3215]" stroked="f" strokeweight="2pt">
              <v:path arrowok="t"/>
              <v:textbox>
                <w:txbxContent>
                  <w:p w14:paraId="39A2DE33" w14:textId="77777777" w:rsidR="005B5ED3" w:rsidRDefault="005B5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8069CC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97"/>
    <w:rsid w:val="0005530D"/>
    <w:rsid w:val="0008338C"/>
    <w:rsid w:val="000902BB"/>
    <w:rsid w:val="000B210F"/>
    <w:rsid w:val="000D2837"/>
    <w:rsid w:val="000F757C"/>
    <w:rsid w:val="001255B6"/>
    <w:rsid w:val="0013458B"/>
    <w:rsid w:val="00160FF5"/>
    <w:rsid w:val="001976C1"/>
    <w:rsid w:val="001B3FD8"/>
    <w:rsid w:val="001D09B4"/>
    <w:rsid w:val="001E33FC"/>
    <w:rsid w:val="001E6F54"/>
    <w:rsid w:val="0020785F"/>
    <w:rsid w:val="00214D09"/>
    <w:rsid w:val="002570FB"/>
    <w:rsid w:val="00300342"/>
    <w:rsid w:val="00390BAB"/>
    <w:rsid w:val="003A4746"/>
    <w:rsid w:val="003B7FAA"/>
    <w:rsid w:val="00431FFE"/>
    <w:rsid w:val="004603C4"/>
    <w:rsid w:val="00467050"/>
    <w:rsid w:val="004C60AA"/>
    <w:rsid w:val="004F3D24"/>
    <w:rsid w:val="005B5ED3"/>
    <w:rsid w:val="0062278C"/>
    <w:rsid w:val="006B6180"/>
    <w:rsid w:val="00760DDD"/>
    <w:rsid w:val="008069CC"/>
    <w:rsid w:val="00861652"/>
    <w:rsid w:val="008771DE"/>
    <w:rsid w:val="00997924"/>
    <w:rsid w:val="009B319F"/>
    <w:rsid w:val="00A134AC"/>
    <w:rsid w:val="00A63991"/>
    <w:rsid w:val="00AB00BB"/>
    <w:rsid w:val="00AD1DDE"/>
    <w:rsid w:val="00B404A2"/>
    <w:rsid w:val="00B823DA"/>
    <w:rsid w:val="00BB0EF0"/>
    <w:rsid w:val="00C257B1"/>
    <w:rsid w:val="00C7747A"/>
    <w:rsid w:val="00C93595"/>
    <w:rsid w:val="00CE086C"/>
    <w:rsid w:val="00CE6B0C"/>
    <w:rsid w:val="00D00ABF"/>
    <w:rsid w:val="00D34A97"/>
    <w:rsid w:val="00D3748D"/>
    <w:rsid w:val="00D468F1"/>
    <w:rsid w:val="00DC2D4B"/>
    <w:rsid w:val="00DD2D6D"/>
    <w:rsid w:val="00DD5DB8"/>
    <w:rsid w:val="00E008AE"/>
    <w:rsid w:val="00E43D3A"/>
    <w:rsid w:val="00E56AC3"/>
    <w:rsid w:val="00E75B5A"/>
    <w:rsid w:val="00ED0A80"/>
    <w:rsid w:val="00ED1FBD"/>
    <w:rsid w:val="00EE6778"/>
    <w:rsid w:val="00F147B4"/>
    <w:rsid w:val="00F83333"/>
    <w:rsid w:val="00FC786C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E6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aliases w:val="Subsection Intense Emphasis"/>
    <w:basedOn w:val="Policepardfaut"/>
    <w:uiPriority w:val="21"/>
    <w:qFormat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Titre1"/>
    <w:next w:val="Normal"/>
    <w:qFormat/>
    <w:rPr>
      <w:b/>
      <w:color w:val="675E47" w:themeColor="text2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ubsection">
    <w:name w:val="Subsection"/>
    <w:basedOn w:val="Titre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r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Phone">
    <w:name w:val="Phone"/>
    <w:basedOn w:val="Sansinterligne"/>
    <w:qFormat/>
    <w:rPr>
      <w:sz w:val="24"/>
    </w:rPr>
  </w:style>
  <w:style w:type="paragraph" w:customStyle="1" w:styleId="SenderAddress">
    <w:name w:val="Sender Address"/>
    <w:basedOn w:val="Sansinterligne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epuce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epuce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Formuledepolitesse">
    <w:name w:val="Closing"/>
    <w:basedOn w:val="Normal"/>
    <w:link w:val="Formuledepolitess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Sansinterligne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s">
    <w:name w:val="Salutation"/>
    <w:basedOn w:val="Sansinterligne"/>
    <w:next w:val="Normal"/>
    <w:link w:val="Salutations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sCar">
    <w:name w:val="Salutations Car"/>
    <w:basedOn w:val="Policepardfaut"/>
    <w:link w:val="Salutations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ar"/>
    <w:uiPriority w:val="99"/>
    <w:unhideWhenUsed/>
    <w:pPr>
      <w:contextualSpacing/>
    </w:pPr>
  </w:style>
  <w:style w:type="character" w:customStyle="1" w:styleId="SignatureCar">
    <w:name w:val="Signature Car"/>
    <w:basedOn w:val="Policepardfaut"/>
    <w:link w:val="Signature"/>
    <w:uiPriority w:val="99"/>
    <w:rPr>
      <w:sz w:val="21"/>
    </w:rPr>
  </w:style>
  <w:style w:type="character" w:styleId="Lienhypertexte">
    <w:name w:val="Hyperlink"/>
    <w:basedOn w:val="Policepardfaut"/>
    <w:uiPriority w:val="99"/>
    <w:unhideWhenUsed/>
    <w:rsid w:val="003B7FAA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5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8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zak.magler@gmail.com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\AppData\Roaming\Microsoft\Templates\Resume%20(Adjacency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18EF332-EC02-4D64-9EAA-E7726AD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(Adjacency design)</Template>
  <TotalTime>193</TotalTime>
  <Pages>1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karim0703otmail.f</dc:creator>
  <cp:lastModifiedBy>KARIM</cp:lastModifiedBy>
  <cp:revision>24</cp:revision>
  <cp:lastPrinted>2016-02-07T10:42:00Z</cp:lastPrinted>
  <dcterms:created xsi:type="dcterms:W3CDTF">2014-01-20T23:33:00Z</dcterms:created>
  <dcterms:modified xsi:type="dcterms:W3CDTF">2019-09-17T08:49:00Z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