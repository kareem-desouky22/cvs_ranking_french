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15" w:rsidRDefault="00472E70">
      <w:r>
        <w:rPr>
          <w:noProof/>
        </w:rPr>
        <w:pict>
          <v:rect id="_x0000_s1034" style="position:absolute;margin-left:-45.6pt;margin-top:18pt;width:544.75pt;height:19.05pt;z-index:251658240;mso-width-percent:915;mso-position-horizontal-relative:margin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Grilledutableau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681A1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681A15" w:rsidRDefault="00681A15">
                        <w:pPr>
                          <w:pStyle w:val="Sansinterligne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81A1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681A15" w:rsidRDefault="00681A15">
                        <w:pPr>
                          <w:pStyle w:val="Sansinterligne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81A1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681A15" w:rsidRDefault="00681A15">
                        <w:pPr>
                          <w:pStyle w:val="Sansinterligne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681A15" w:rsidRDefault="00681A15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alias w:val="Nom du C.V."/>
        <w:tag w:val="Nom du C.V."/>
        <w:id w:val="707398252"/>
        <w:placeholder>
          <w:docPart w:val="0C19154BD9F940599AD2173A5438B7BB"/>
        </w:placeholder>
        <w:docPartList>
          <w:docPartGallery w:val="Quick Parts"/>
          <w:docPartCategory w:val=" Nom du C.V."/>
        </w:docPartList>
      </w:sdtPr>
      <w:sdtEndPr>
        <w:rPr>
          <w:sz w:val="16"/>
          <w:szCs w:val="16"/>
        </w:rPr>
      </w:sdtEndPr>
      <w:sdtContent>
        <w:p w:rsidR="00681A15" w:rsidRDefault="00681A15"/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35"/>
            <w:gridCol w:w="4536"/>
          </w:tblGrid>
          <w:tr w:rsidR="00681A15" w:rsidRPr="006E0429">
            <w:tc>
              <w:tcPr>
                <w:tcW w:w="2500" w:type="pct"/>
              </w:tcPr>
              <w:sdt>
                <w:sdtPr>
                  <w:rPr>
                    <w:color w:val="732117" w:themeColor="accent2" w:themeShade="BF"/>
                    <w:sz w:val="40"/>
                    <w:szCs w:val="40"/>
                  </w:rPr>
                  <w:id w:val="26081749"/>
                  <w:placeholder>
                    <w:docPart w:val="3F60D2CD8246490CA79F2404453931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81A15" w:rsidRPr="00B42BF7" w:rsidRDefault="004B43F2" w:rsidP="00EC46AA">
                    <w:pPr>
                      <w:pStyle w:val="Nom"/>
                      <w:rPr>
                        <w:sz w:val="40"/>
                        <w:szCs w:val="40"/>
                      </w:rPr>
                    </w:pPr>
                    <w:r>
                      <w:rPr>
                        <w:color w:val="732117" w:themeColor="accent2" w:themeShade="BF"/>
                        <w:sz w:val="40"/>
                        <w:szCs w:val="40"/>
                      </w:rPr>
                      <w:t>Massi</w:t>
                    </w:r>
                    <w:r w:rsidR="000F3DA6" w:rsidRPr="00B42BF7">
                      <w:rPr>
                        <w:color w:val="732117" w:themeColor="accent2" w:themeShade="BF"/>
                        <w:sz w:val="40"/>
                        <w:szCs w:val="40"/>
                      </w:rPr>
                      <w:t xml:space="preserve"> BOUZIANI</w:t>
                    </w:r>
                  </w:p>
                </w:sdtContent>
              </w:sdt>
              <w:p w:rsidR="00B76F35" w:rsidRDefault="00014976" w:rsidP="004B43F2">
                <w:pPr>
                  <w:pStyle w:val="Sansinterligne"/>
                </w:pPr>
                <w:r>
                  <w:t xml:space="preserve"> </w:t>
                </w:r>
                <w:r w:rsidR="00B76F35">
                  <w:t>Age :30 ans</w:t>
                </w:r>
              </w:p>
              <w:p w:rsidR="00014976" w:rsidRDefault="00014976" w:rsidP="00014976">
                <w:pPr>
                  <w:pStyle w:val="Sansinterligne"/>
                </w:pPr>
                <w:r>
                  <w:t xml:space="preserve"> </w:t>
                </w:r>
                <w:r w:rsidR="00B76F35">
                  <w:t>Tél :</w:t>
                </w:r>
                <w:r w:rsidR="004B43F2">
                  <w:t>+ 213 668 817</w:t>
                </w:r>
                <w:r>
                  <w:t> </w:t>
                </w:r>
                <w:r w:rsidR="004B43F2">
                  <w:t>916</w:t>
                </w:r>
              </w:p>
              <w:p w:rsidR="00681A15" w:rsidRPr="00FC7D39" w:rsidRDefault="00090F06" w:rsidP="00014976">
                <w:pPr>
                  <w:pStyle w:val="Sansinterligne"/>
                </w:pPr>
                <w:r>
                  <w:t xml:space="preserve"> </w:t>
                </w:r>
                <w:r w:rsidR="00014976">
                  <w:t>Adresse :</w:t>
                </w:r>
                <w:r>
                  <w:t xml:space="preserve"> Village Mezgoug - Sidi – Aich -Bejaia</w:t>
                </w:r>
              </w:p>
              <w:p w:rsidR="00681A15" w:rsidRDefault="00B42BF7" w:rsidP="00A71A80">
                <w:pPr>
                  <w:pStyle w:val="Sansinterligne"/>
                </w:pPr>
                <w:r>
                  <w:t xml:space="preserve"> </w:t>
                </w:r>
                <w:r w:rsidR="00EC46AA" w:rsidRPr="006E0429">
                  <w:t>E</w:t>
                </w:r>
                <w:r w:rsidR="00A71A80">
                  <w:t>-mail :massibouz888@gmail</w:t>
                </w:r>
                <w:r w:rsidR="002107FE">
                  <w:t>.com</w:t>
                </w:r>
              </w:p>
              <w:p w:rsidR="00A71A80" w:rsidRPr="006E0429" w:rsidRDefault="00014976" w:rsidP="00A71A80">
                <w:pPr>
                  <w:pStyle w:val="Sansinterligne"/>
                </w:pPr>
                <w:r>
                  <w:t xml:space="preserve"> </w:t>
                </w:r>
                <w:r w:rsidR="00A71A80">
                  <w:t>Permis de conduire classe B</w:t>
                </w:r>
              </w:p>
              <w:p w:rsidR="00681A15" w:rsidRPr="006E0429" w:rsidRDefault="00681A15" w:rsidP="00502C28">
                <w:pPr>
                  <w:pStyle w:val="Sansinterligne"/>
                </w:pPr>
              </w:p>
            </w:tc>
            <w:tc>
              <w:tcPr>
                <w:tcW w:w="2500" w:type="pct"/>
              </w:tcPr>
              <w:p w:rsidR="00681A15" w:rsidRPr="006E0429" w:rsidRDefault="00681A15">
                <w:pPr>
                  <w:pStyle w:val="Sansinterligne"/>
                  <w:jc w:val="right"/>
                </w:pPr>
              </w:p>
            </w:tc>
          </w:tr>
        </w:tbl>
        <w:p w:rsidR="00F34DD8" w:rsidRDefault="00472E70" w:rsidP="00F34DD8">
          <w:pPr>
            <w:rPr>
              <w:sz w:val="16"/>
              <w:szCs w:val="16"/>
            </w:rPr>
          </w:pPr>
        </w:p>
      </w:sdtContent>
    </w:sdt>
    <w:p w:rsidR="00F34DD8" w:rsidRDefault="00A71A80" w:rsidP="00F34DD8">
      <w:pPr>
        <w:rPr>
          <w:rStyle w:val="longtext"/>
          <w:rFonts w:asciiTheme="majorHAnsi" w:hAnsiTheme="majorHAnsi"/>
          <w:b/>
          <w:color w:val="732117" w:themeColor="accent2" w:themeShade="BF"/>
          <w:sz w:val="24"/>
          <w:szCs w:val="24"/>
        </w:rPr>
      </w:pPr>
      <w:r>
        <w:rPr>
          <w:rStyle w:val="longtext"/>
          <w:rFonts w:asciiTheme="majorHAnsi" w:hAnsiTheme="majorHAnsi"/>
          <w:b/>
          <w:color w:val="732117" w:themeColor="accent2" w:themeShade="BF"/>
          <w:sz w:val="24"/>
          <w:szCs w:val="24"/>
        </w:rPr>
        <w:t>Formations :</w:t>
      </w:r>
    </w:p>
    <w:p w:rsidR="00FC7D39" w:rsidRPr="00F34DD8" w:rsidRDefault="00A71A80" w:rsidP="00F34DD8">
      <w:pPr>
        <w:rPr>
          <w:sz w:val="16"/>
          <w:szCs w:val="16"/>
        </w:rPr>
      </w:pPr>
      <w:r>
        <w:rPr>
          <w:b/>
          <w:bCs/>
        </w:rPr>
        <w:t>2012/2015</w:t>
      </w:r>
      <w:r w:rsidR="00FC7D39" w:rsidRPr="00EA795B">
        <w:rPr>
          <w:b/>
          <w:bCs/>
        </w:rPr>
        <w:t> :</w:t>
      </w:r>
      <w:r w:rsidRPr="00F665E1">
        <w:t xml:space="preserve">Brevet de Technicien supérieur en Science de </w:t>
      </w:r>
      <w:r w:rsidR="00F665E1" w:rsidRPr="00F665E1">
        <w:t>Gestion, option</w:t>
      </w:r>
      <w:r w:rsidRPr="00F665E1">
        <w:t xml:space="preserve"> Commerce </w:t>
      </w:r>
      <w:r w:rsidR="00F665E1" w:rsidRPr="00F665E1">
        <w:t>International</w:t>
      </w:r>
      <w:r w:rsidR="00F665E1">
        <w:t xml:space="preserve"> à INSIM</w:t>
      </w:r>
      <w:r w:rsidR="00FC7D39" w:rsidRPr="00F665E1">
        <w:t>-</w:t>
      </w:r>
      <w:r w:rsidR="00FC7D39">
        <w:t xml:space="preserve"> Bejaia.</w:t>
      </w:r>
    </w:p>
    <w:p w:rsidR="00F665E1" w:rsidRDefault="00F665E1" w:rsidP="00F665E1">
      <w:pPr>
        <w:spacing w:line="240" w:lineRule="auto"/>
      </w:pPr>
      <w:r>
        <w:t>2010/2011:1ere Année universitaire Droit à A/Mira</w:t>
      </w:r>
    </w:p>
    <w:p w:rsidR="00FC7D39" w:rsidRDefault="00F665E1" w:rsidP="00B75D55">
      <w:pPr>
        <w:spacing w:line="240" w:lineRule="auto"/>
      </w:pPr>
      <w:r>
        <w:rPr>
          <w:b/>
          <w:bCs/>
        </w:rPr>
        <w:t>2009</w:t>
      </w:r>
      <w:r w:rsidR="00FC7D39" w:rsidRPr="00EA795B">
        <w:rPr>
          <w:b/>
          <w:bCs/>
        </w:rPr>
        <w:t> :</w:t>
      </w:r>
      <w:r w:rsidR="002107FE">
        <w:t xml:space="preserve"> Obtention du baccalauréat série langues étrangères. </w:t>
      </w:r>
    </w:p>
    <w:p w:rsidR="009840FA" w:rsidRDefault="00FC7D39" w:rsidP="00B75D55">
      <w:pPr>
        <w:spacing w:line="240" w:lineRule="auto"/>
      </w:pPr>
      <w:r w:rsidRPr="00EA795B">
        <w:rPr>
          <w:b/>
          <w:bCs/>
        </w:rPr>
        <w:t>20</w:t>
      </w:r>
      <w:r w:rsidR="002107FE">
        <w:rPr>
          <w:b/>
          <w:bCs/>
        </w:rPr>
        <w:t xml:space="preserve">13 : </w:t>
      </w:r>
      <w:r w:rsidR="002107FE">
        <w:t>A</w:t>
      </w:r>
      <w:r w:rsidR="00B75D55">
        <w:t xml:space="preserve">ttestation en Business  English. Niveau </w:t>
      </w:r>
      <w:r w:rsidR="00F665E1">
        <w:t>pré-</w:t>
      </w:r>
      <w:r w:rsidR="00B75D55">
        <w:t>Intermédiaire</w:t>
      </w:r>
      <w:r w:rsidR="00670F94">
        <w:t>.</w:t>
      </w:r>
    </w:p>
    <w:p w:rsidR="00F665E1" w:rsidRDefault="00E63F8D" w:rsidP="00670F94">
      <w:pPr>
        <w:rPr>
          <w:rStyle w:val="longtext"/>
          <w:rFonts w:asciiTheme="majorHAnsi" w:hAnsiTheme="majorHAnsi"/>
          <w:b/>
          <w:color w:val="732117" w:themeColor="accent2" w:themeShade="BF"/>
          <w:sz w:val="24"/>
          <w:szCs w:val="24"/>
        </w:rPr>
      </w:pPr>
      <w:r w:rsidRPr="009840FA">
        <w:rPr>
          <w:rStyle w:val="longtext"/>
          <w:rFonts w:asciiTheme="majorHAnsi" w:hAnsiTheme="majorHAnsi"/>
          <w:b/>
          <w:color w:val="732117" w:themeColor="accent2" w:themeShade="BF"/>
          <w:sz w:val="24"/>
          <w:szCs w:val="24"/>
        </w:rPr>
        <w:t>Expérience</w:t>
      </w:r>
    </w:p>
    <w:p w:rsidR="00B75D55" w:rsidRDefault="00F665E1" w:rsidP="00670F94">
      <w:r w:rsidRPr="00EA795B">
        <w:rPr>
          <w:b/>
          <w:bCs/>
        </w:rPr>
        <w:t>20</w:t>
      </w:r>
      <w:r w:rsidRPr="00670F94">
        <w:rPr>
          <w:b/>
          <w:bCs/>
        </w:rPr>
        <w:t>1</w:t>
      </w:r>
      <w:r>
        <w:rPr>
          <w:b/>
          <w:bCs/>
        </w:rPr>
        <w:t xml:space="preserve">9 : </w:t>
      </w:r>
      <w:r w:rsidRPr="00B76F35">
        <w:t>Agent polyvalent</w:t>
      </w:r>
      <w:r w:rsidR="00B76F35" w:rsidRPr="00B76F35">
        <w:t xml:space="preserve"> dans la supérette ARDJOUN</w:t>
      </w:r>
      <w:r w:rsidRPr="00B76F35">
        <w:t xml:space="preserve"> </w:t>
      </w:r>
      <w:r w:rsidR="00B76F35" w:rsidRPr="00B76F35">
        <w:t>pendant 4 mois</w:t>
      </w:r>
      <w:r w:rsidR="00B76F35">
        <w:t xml:space="preserve"> à sidi aich.</w:t>
      </w:r>
      <w:r w:rsidR="00821C5C" w:rsidRPr="009840FA">
        <w:rPr>
          <w:rFonts w:asciiTheme="majorHAnsi" w:hAnsiTheme="majorHAnsi"/>
          <w:color w:val="732117" w:themeColor="accent2" w:themeShade="BF"/>
          <w:sz w:val="24"/>
          <w:szCs w:val="24"/>
        </w:rPr>
        <w:br/>
      </w:r>
      <w:r w:rsidR="00FC7D39" w:rsidRPr="00EA795B">
        <w:rPr>
          <w:b/>
          <w:bCs/>
        </w:rPr>
        <w:t>20</w:t>
      </w:r>
      <w:r w:rsidR="00670F94" w:rsidRPr="00670F94">
        <w:rPr>
          <w:b/>
          <w:bCs/>
        </w:rPr>
        <w:t>14</w:t>
      </w:r>
      <w:r w:rsidR="00670F94">
        <w:rPr>
          <w:b/>
          <w:bCs/>
        </w:rPr>
        <w:t> </w:t>
      </w:r>
      <w:r w:rsidR="00670F94" w:rsidRPr="00670F94">
        <w:t>: Réceptionniste dans une école privée de langues ULC ( UNIVERSAL</w:t>
      </w:r>
      <w:r w:rsidR="00B75D55">
        <w:t xml:space="preserve"> </w:t>
      </w:r>
      <w:r w:rsidR="00670F94" w:rsidRPr="00670F94">
        <w:t xml:space="preserve"> LANGUAGE  COLLEGE  )</w:t>
      </w:r>
    </w:p>
    <w:p w:rsidR="00AA1870" w:rsidRPr="00670F94" w:rsidRDefault="00B75D55" w:rsidP="00670F94">
      <w:pPr>
        <w:rPr>
          <w:rStyle w:val="longtext"/>
        </w:rPr>
      </w:pPr>
      <w:r>
        <w:t xml:space="preserve">  à</w:t>
      </w:r>
      <w:r w:rsidR="00670F94">
        <w:t xml:space="preserve"> sidi aich / Béjaia ( été</w:t>
      </w:r>
      <w:r w:rsidR="00F665E1">
        <w:t xml:space="preserve"> 2013 –</w:t>
      </w:r>
      <w:r w:rsidR="00670F94">
        <w:t xml:space="preserve"> 2014</w:t>
      </w:r>
      <w:r w:rsidR="00F665E1">
        <w:t>-2015</w:t>
      </w:r>
      <w:r w:rsidR="00670F94">
        <w:t>)</w:t>
      </w:r>
    </w:p>
    <w:p w:rsidR="00F34DD8" w:rsidRPr="00E63F8D" w:rsidRDefault="00F34DD8" w:rsidP="00F34DD8">
      <w:pPr>
        <w:spacing w:after="120" w:line="240" w:lineRule="auto"/>
        <w:ind w:left="480"/>
        <w:rPr>
          <w:rStyle w:val="longtext"/>
        </w:rPr>
      </w:pPr>
      <w:r>
        <w:t>-</w:t>
      </w:r>
      <w:r w:rsidRPr="00F34DD8">
        <w:rPr>
          <w:rStyle w:val="longtext"/>
          <w:rFonts w:ascii="Calibri" w:hAnsi="Calibri"/>
          <w:b/>
          <w:color w:val="auto"/>
        </w:rPr>
        <w:t xml:space="preserve"> </w:t>
      </w:r>
      <w:r w:rsidRPr="00FC7D39">
        <w:rPr>
          <w:rStyle w:val="longtext"/>
          <w:rFonts w:ascii="Calibri" w:hAnsi="Calibri"/>
          <w:b/>
          <w:color w:val="auto"/>
        </w:rPr>
        <w:t>Mes taches:</w:t>
      </w:r>
      <w:r w:rsidRPr="00FC7D39">
        <w:rPr>
          <w:rStyle w:val="longtext"/>
          <w:rFonts w:ascii="Calibri" w:hAnsi="Calibri"/>
          <w:color w:val="auto"/>
        </w:rPr>
        <w:t xml:space="preserve"> </w:t>
      </w:r>
    </w:p>
    <w:p w:rsidR="00F34DD8" w:rsidRDefault="00F34DD8" w:rsidP="00F34DD8">
      <w:pPr>
        <w:spacing w:after="120" w:line="240" w:lineRule="auto"/>
        <w:ind w:left="480"/>
      </w:pPr>
      <w:r>
        <w:t>- Testes d’évaluation aux participants ainsi que la correction.</w:t>
      </w:r>
    </w:p>
    <w:p w:rsidR="00F34DD8" w:rsidRDefault="00F34DD8" w:rsidP="00F34DD8">
      <w:pPr>
        <w:spacing w:after="120" w:line="240" w:lineRule="auto"/>
      </w:pPr>
      <w:r>
        <w:rPr>
          <w:rFonts w:eastAsiaTheme="minorHAnsi"/>
          <w:color w:val="auto"/>
        </w:rPr>
        <w:t xml:space="preserve">          - </w:t>
      </w:r>
      <w:r>
        <w:t>Placement des participants dans les niveaux correspondants a leurs scores obtenu lors des testes .</w:t>
      </w:r>
    </w:p>
    <w:p w:rsidR="00F34DD8" w:rsidRDefault="00F34DD8" w:rsidP="00F34DD8">
      <w:pPr>
        <w:spacing w:after="120" w:line="240" w:lineRule="auto"/>
      </w:pPr>
      <w:r>
        <w:rPr>
          <w:rFonts w:eastAsiaTheme="minorHAnsi"/>
          <w:color w:val="auto"/>
        </w:rPr>
        <w:t xml:space="preserve">          - </w:t>
      </w:r>
      <w:r>
        <w:t>Suivi des paiement des participants.</w:t>
      </w:r>
    </w:p>
    <w:p w:rsidR="00F34DD8" w:rsidRDefault="00F34DD8" w:rsidP="00F34DD8">
      <w:pPr>
        <w:spacing w:after="120" w:line="240" w:lineRule="auto"/>
      </w:pPr>
      <w:r>
        <w:rPr>
          <w:rFonts w:eastAsiaTheme="minorHAnsi"/>
          <w:color w:val="auto"/>
        </w:rPr>
        <w:t xml:space="preserve">          - </w:t>
      </w:r>
      <w:r>
        <w:t>Préparation des fiches d’inscription.</w:t>
      </w:r>
    </w:p>
    <w:p w:rsidR="00670F94" w:rsidRDefault="00F34DD8" w:rsidP="00F34DD8">
      <w:pPr>
        <w:spacing w:after="120" w:line="240" w:lineRule="auto"/>
      </w:pPr>
      <w:r>
        <w:rPr>
          <w:rFonts w:eastAsiaTheme="minorHAnsi"/>
          <w:color w:val="auto"/>
        </w:rPr>
        <w:t xml:space="preserve">          - </w:t>
      </w:r>
      <w:r>
        <w:t>Transmission des appels téléphoniques ainsi que les messages à la direction</w:t>
      </w:r>
    </w:p>
    <w:p w:rsidR="00F34DD8" w:rsidRDefault="00F34DD8" w:rsidP="00FC7D39">
      <w:pPr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</w:pPr>
    </w:p>
    <w:p w:rsidR="00FC7D39" w:rsidRPr="00B76F35" w:rsidRDefault="00B75D55" w:rsidP="00FC7D39">
      <w:pPr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</w:pPr>
      <w:r w:rsidRPr="00B76F35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 xml:space="preserve">Compétences </w:t>
      </w:r>
      <w:r w:rsidR="00FC7D39" w:rsidRPr="00B76F35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>Linguistique</w:t>
      </w:r>
      <w:r w:rsidRPr="00B76F35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>s</w:t>
      </w:r>
      <w:r w:rsidR="00FC7D39" w:rsidRPr="00B76F35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> :</w:t>
      </w:r>
    </w:p>
    <w:p w:rsidR="00FC7D39" w:rsidRPr="00F24319" w:rsidRDefault="00FC7D39" w:rsidP="00FC7D39">
      <w:r>
        <w:rPr>
          <w:b/>
          <w:bCs/>
        </w:rPr>
        <w:t xml:space="preserve">Français : </w:t>
      </w:r>
      <w:r w:rsidRPr="00F24319">
        <w:t>Très bien parlé et écrit.</w:t>
      </w:r>
    </w:p>
    <w:p w:rsidR="00FC7D39" w:rsidRDefault="00FC7D39" w:rsidP="00FC7D39">
      <w:r>
        <w:rPr>
          <w:b/>
          <w:bCs/>
        </w:rPr>
        <w:t xml:space="preserve">Arabe : </w:t>
      </w:r>
      <w:r w:rsidRPr="00F24319">
        <w:t>Très bien parlé et écrit.</w:t>
      </w:r>
    </w:p>
    <w:p w:rsidR="00E92676" w:rsidRPr="00B76F35" w:rsidRDefault="00E63F8D" w:rsidP="00B76F35">
      <w:r w:rsidRPr="00E63F8D">
        <w:rPr>
          <w:b/>
        </w:rPr>
        <w:t>Anglais :</w:t>
      </w:r>
      <w:r>
        <w:t xml:space="preserve"> </w:t>
      </w:r>
      <w:r w:rsidR="00B76F35">
        <w:t xml:space="preserve">moyen </w:t>
      </w:r>
      <w:r w:rsidRPr="00F24319">
        <w:t>parlé et écrit.</w:t>
      </w:r>
    </w:p>
    <w:p w:rsidR="00E92676" w:rsidRPr="00B76F35" w:rsidRDefault="00E92676" w:rsidP="00B76F35">
      <w:pPr>
        <w:rPr>
          <w:rFonts w:asciiTheme="majorHAnsi" w:hAnsiTheme="majorHAnsi"/>
          <w:b/>
          <w:bCs/>
          <w:color w:val="732117" w:themeColor="accent2" w:themeShade="BF"/>
        </w:rPr>
      </w:pPr>
      <w:r>
        <w:rPr>
          <w:rFonts w:asciiTheme="majorHAnsi" w:hAnsiTheme="majorHAnsi"/>
          <w:b/>
          <w:bCs/>
          <w:color w:val="732117" w:themeColor="accent2" w:themeShade="BF"/>
        </w:rPr>
        <w:t>Autres Compétences</w:t>
      </w:r>
      <w:r w:rsidR="00F34DD8">
        <w:rPr>
          <w:rFonts w:asciiTheme="majorHAnsi" w:hAnsiTheme="majorHAnsi"/>
          <w:b/>
          <w:bCs/>
          <w:color w:val="732117" w:themeColor="accent2" w:themeShade="BF"/>
        </w:rPr>
        <w:t xml:space="preserve"> et Attitude</w:t>
      </w:r>
      <w:r>
        <w:rPr>
          <w:rFonts w:asciiTheme="majorHAnsi" w:hAnsiTheme="majorHAnsi"/>
          <w:b/>
          <w:bCs/>
          <w:color w:val="732117" w:themeColor="accent2" w:themeShade="BF"/>
        </w:rPr>
        <w:t xml:space="preserve"> </w:t>
      </w:r>
      <w:r w:rsidRPr="00FC7D39">
        <w:rPr>
          <w:rFonts w:asciiTheme="majorHAnsi" w:hAnsiTheme="majorHAnsi"/>
          <w:b/>
          <w:bCs/>
          <w:color w:val="732117" w:themeColor="accent2" w:themeShade="BF"/>
        </w:rPr>
        <w:t> :</w:t>
      </w:r>
      <w:r w:rsidR="00B76F35">
        <w:rPr>
          <w:rFonts w:asciiTheme="majorHAnsi" w:hAnsiTheme="majorHAnsi"/>
          <w:b/>
          <w:bCs/>
          <w:color w:val="732117" w:themeColor="accent2" w:themeShade="BF"/>
        </w:rPr>
        <w:t xml:space="preserve"> </w:t>
      </w:r>
      <w:r>
        <w:t>Métrise d’outils informatique (Word et Excel).</w:t>
      </w:r>
    </w:p>
    <w:p w:rsidR="00F34DD8" w:rsidRPr="00903733" w:rsidRDefault="00F34DD8" w:rsidP="00F34DD8">
      <w:pPr>
        <w:rPr>
          <w:sz w:val="24"/>
          <w:szCs w:val="24"/>
        </w:rPr>
      </w:pPr>
      <w:r w:rsidRPr="00903733">
        <w:rPr>
          <w:sz w:val="24"/>
          <w:szCs w:val="24"/>
        </w:rPr>
        <w:t>Excellent sens des relations publiques.  Disponible 24/24, 7 jours sur 7.</w:t>
      </w:r>
    </w:p>
    <w:p w:rsidR="00F34DD8" w:rsidRDefault="00F34DD8" w:rsidP="00F34DD8">
      <w:pPr>
        <w:rPr>
          <w:sz w:val="24"/>
          <w:szCs w:val="24"/>
        </w:rPr>
      </w:pPr>
      <w:r w:rsidRPr="00903733">
        <w:rPr>
          <w:sz w:val="24"/>
          <w:szCs w:val="24"/>
        </w:rPr>
        <w:t xml:space="preserve">Discret. </w:t>
      </w:r>
    </w:p>
    <w:p w:rsidR="00F34DD8" w:rsidRPr="00903733" w:rsidRDefault="00F34DD8" w:rsidP="00F34DD8">
      <w:pPr>
        <w:rPr>
          <w:sz w:val="24"/>
          <w:szCs w:val="24"/>
        </w:rPr>
      </w:pPr>
      <w:r w:rsidRPr="00903733">
        <w:rPr>
          <w:sz w:val="24"/>
          <w:szCs w:val="24"/>
        </w:rPr>
        <w:t>Capable de travailler en équipe.</w:t>
      </w:r>
    </w:p>
    <w:p w:rsidR="00F34DD8" w:rsidRPr="00903733" w:rsidRDefault="00F34DD8" w:rsidP="00F34DD8">
      <w:pPr>
        <w:rPr>
          <w:sz w:val="24"/>
          <w:szCs w:val="24"/>
        </w:rPr>
      </w:pPr>
      <w:r w:rsidRPr="00903733">
        <w:rPr>
          <w:sz w:val="24"/>
          <w:szCs w:val="24"/>
        </w:rPr>
        <w:t>Excellente capacité d’adaptation avec très bon sens de l’organisation.</w:t>
      </w:r>
    </w:p>
    <w:p w:rsidR="00F34DD8" w:rsidRPr="00B76F35" w:rsidRDefault="00F34DD8" w:rsidP="00F34DD8">
      <w:pPr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</w:pPr>
      <w:r w:rsidRPr="00E63F8D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>Centre</w:t>
      </w:r>
      <w:r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>s</w:t>
      </w:r>
      <w:r w:rsidRPr="00E63F8D">
        <w:rPr>
          <w:rFonts w:asciiTheme="majorHAnsi" w:hAnsiTheme="majorHAnsi"/>
          <w:b/>
          <w:bCs/>
          <w:color w:val="732117" w:themeColor="accent2" w:themeShade="BF"/>
          <w:sz w:val="24"/>
          <w:szCs w:val="24"/>
        </w:rPr>
        <w:t xml:space="preserve"> d’intérêt :</w:t>
      </w:r>
      <w:r>
        <w:rPr>
          <w:b/>
          <w:bCs/>
        </w:rPr>
        <w:t xml:space="preserve">- </w:t>
      </w:r>
      <w:r>
        <w:t>Sport, internet et musique</w:t>
      </w:r>
      <w:r w:rsidRPr="00182730">
        <w:t>.</w:t>
      </w:r>
    </w:p>
    <w:p w:rsidR="00FC7D39" w:rsidRPr="00182730" w:rsidRDefault="00FC7D39" w:rsidP="00FC7D39">
      <w:pPr>
        <w:rPr>
          <w:b/>
          <w:bCs/>
        </w:rPr>
      </w:pPr>
    </w:p>
    <w:p w:rsidR="00821C5C" w:rsidRPr="00FC7D39" w:rsidRDefault="00821C5C" w:rsidP="00FC7D39">
      <w:pPr>
        <w:rPr>
          <w:rStyle w:val="longtext"/>
        </w:rPr>
      </w:pPr>
    </w:p>
    <w:p w:rsidR="006F25F5" w:rsidRPr="0060135C" w:rsidRDefault="006F25F5">
      <w:pPr>
        <w:spacing w:after="200" w:line="240" w:lineRule="auto"/>
        <w:contextualSpacing/>
        <w:rPr>
          <w:rStyle w:val="longtext"/>
          <w:rFonts w:eastAsiaTheme="majorEastAsia" w:cstheme="majorBidi"/>
          <w:color w:val="auto"/>
          <w:lang w:val="en-US"/>
        </w:rPr>
      </w:pPr>
    </w:p>
    <w:sectPr w:rsidR="006F25F5" w:rsidRPr="0060135C" w:rsidSect="00502C28">
      <w:footerReference w:type="even" r:id="rId10"/>
      <w:footerReference w:type="default" r:id="rId11"/>
      <w:footerReference w:type="first" r:id="rId12"/>
      <w:pgSz w:w="11907" w:h="16839" w:code="1"/>
      <w:pgMar w:top="567" w:right="1418" w:bottom="346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E4" w:rsidRDefault="00DF4FE4">
      <w:r>
        <w:separator/>
      </w:r>
    </w:p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</w:endnote>
  <w:endnote w:type="continuationSeparator" w:id="1">
    <w:p w:rsidR="00DF4FE4" w:rsidRDefault="00DF4FE4">
      <w:r>
        <w:continuationSeparator/>
      </w:r>
    </w:p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A15" w:rsidRDefault="00472E70">
    <w:pPr>
      <w:pStyle w:val="Pieddepage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A9BECA9612824565AF7C571DE61B4FC1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681A15" w:rsidRDefault="004B43F2">
                    <w:pPr>
                      <w:pStyle w:val="Texteestomp"/>
                    </w:pPr>
                    <w:r>
                      <w:t>Massi BOUZIANI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681A15" w:rsidRDefault="00472E70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C715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A15" w:rsidRDefault="00472E70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22.9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B7B60C4F1A8A4DC699EED4C8FCFD3F7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681A15" w:rsidRDefault="004B43F2">
                    <w:pPr>
                      <w:pStyle w:val="Texteestomp"/>
                    </w:pPr>
                    <w:r>
                      <w:t>Massi BOUZIANI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69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681A15" w:rsidRDefault="00472E70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F34DD8" w:rsidRPr="00F34DD8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681A15" w:rsidRDefault="00681A15">
    <w:pPr>
      <w:pStyle w:val="Pieddepage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A15" w:rsidRDefault="00472E70">
    <w:pPr>
      <w:pStyle w:val="Pieddepage"/>
    </w:pPr>
    <w:r>
      <w:rPr>
        <w:noProof/>
      </w:rPr>
      <w:pict>
        <v:oval id="_x0000_s27658" style="position:absolute;margin-left:25.5pt;margin-top:-9.8pt;width:41pt;height:41pt;z-index:251667456;mso-position-horizontal-relative:left-margin-area;mso-position-vertical-relative:bottom-margin-area;v-text-anchor:middle" o:allowincell="f" fillcolor="#d34817 [3204]" stroked="f">
          <v:textbox style="mso-next-textbox:#_x0000_s27658" inset="0,0,0,0">
            <w:txbxContent>
              <w:p w:rsidR="00681A15" w:rsidRDefault="00681A15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  <w:r>
      <w:rPr>
        <w:noProof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E4" w:rsidRDefault="00DF4FE4">
      <w:r>
        <w:separator/>
      </w:r>
    </w:p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</w:footnote>
  <w:footnote w:type="continuationSeparator" w:id="1">
    <w:p w:rsidR="00DF4FE4" w:rsidRDefault="00DF4FE4">
      <w:r>
        <w:continuationSeparator/>
      </w:r>
    </w:p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  <w:p w:rsidR="00DF4FE4" w:rsidRDefault="00DF4FE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A5A07106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1C448C9"/>
    <w:multiLevelType w:val="hybridMultilevel"/>
    <w:tmpl w:val="C8D88818"/>
    <w:lvl w:ilvl="0" w:tplc="C17E95AE">
      <w:start w:val="200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1456F9"/>
    <w:multiLevelType w:val="hybridMultilevel"/>
    <w:tmpl w:val="5386ADE2"/>
    <w:lvl w:ilvl="0" w:tplc="51B03158">
      <w:start w:val="2007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7">
    <w:nsid w:val="4F9416D2"/>
    <w:multiLevelType w:val="hybridMultilevel"/>
    <w:tmpl w:val="8CB8D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7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6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3993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97F09"/>
    <w:rsid w:val="00007725"/>
    <w:rsid w:val="00014976"/>
    <w:rsid w:val="00090F06"/>
    <w:rsid w:val="000C7151"/>
    <w:rsid w:val="000F3DA6"/>
    <w:rsid w:val="00125719"/>
    <w:rsid w:val="00175C30"/>
    <w:rsid w:val="00183C08"/>
    <w:rsid w:val="001C1F82"/>
    <w:rsid w:val="002107FE"/>
    <w:rsid w:val="00246676"/>
    <w:rsid w:val="0024767D"/>
    <w:rsid w:val="00255DDF"/>
    <w:rsid w:val="00257833"/>
    <w:rsid w:val="003A02AE"/>
    <w:rsid w:val="003D443C"/>
    <w:rsid w:val="003D511C"/>
    <w:rsid w:val="00414817"/>
    <w:rsid w:val="00472A3C"/>
    <w:rsid w:val="00472E70"/>
    <w:rsid w:val="00482F7B"/>
    <w:rsid w:val="00497A23"/>
    <w:rsid w:val="00497F09"/>
    <w:rsid w:val="004B43F2"/>
    <w:rsid w:val="004D18D6"/>
    <w:rsid w:val="00502C28"/>
    <w:rsid w:val="0051267E"/>
    <w:rsid w:val="00524736"/>
    <w:rsid w:val="005340C5"/>
    <w:rsid w:val="0055617E"/>
    <w:rsid w:val="00564BFF"/>
    <w:rsid w:val="00566E08"/>
    <w:rsid w:val="005E16C0"/>
    <w:rsid w:val="0060135C"/>
    <w:rsid w:val="00636A0B"/>
    <w:rsid w:val="00670F94"/>
    <w:rsid w:val="00681A15"/>
    <w:rsid w:val="006837B5"/>
    <w:rsid w:val="006D5109"/>
    <w:rsid w:val="006E0429"/>
    <w:rsid w:val="006F25F5"/>
    <w:rsid w:val="007230D3"/>
    <w:rsid w:val="00727B95"/>
    <w:rsid w:val="007636C9"/>
    <w:rsid w:val="007810C3"/>
    <w:rsid w:val="007D1AF9"/>
    <w:rsid w:val="00821C5C"/>
    <w:rsid w:val="008420EB"/>
    <w:rsid w:val="00873E9A"/>
    <w:rsid w:val="00893D2D"/>
    <w:rsid w:val="008C21E3"/>
    <w:rsid w:val="008D0E69"/>
    <w:rsid w:val="008E603F"/>
    <w:rsid w:val="009056C9"/>
    <w:rsid w:val="00961DB8"/>
    <w:rsid w:val="00981E54"/>
    <w:rsid w:val="009840FA"/>
    <w:rsid w:val="00997DB8"/>
    <w:rsid w:val="009A778B"/>
    <w:rsid w:val="009C6A7D"/>
    <w:rsid w:val="00A064C2"/>
    <w:rsid w:val="00A104FE"/>
    <w:rsid w:val="00A71A80"/>
    <w:rsid w:val="00AA1870"/>
    <w:rsid w:val="00AC6397"/>
    <w:rsid w:val="00B42BF7"/>
    <w:rsid w:val="00B75D55"/>
    <w:rsid w:val="00B76F35"/>
    <w:rsid w:val="00BF1C9E"/>
    <w:rsid w:val="00C210F2"/>
    <w:rsid w:val="00C4280F"/>
    <w:rsid w:val="00D22B92"/>
    <w:rsid w:val="00DA3425"/>
    <w:rsid w:val="00DB21BA"/>
    <w:rsid w:val="00DC2807"/>
    <w:rsid w:val="00DD5BF9"/>
    <w:rsid w:val="00DE5ED4"/>
    <w:rsid w:val="00DF4FE4"/>
    <w:rsid w:val="00DF567B"/>
    <w:rsid w:val="00E06BC7"/>
    <w:rsid w:val="00E63F8D"/>
    <w:rsid w:val="00E77F64"/>
    <w:rsid w:val="00E92676"/>
    <w:rsid w:val="00EC3E59"/>
    <w:rsid w:val="00EC46AA"/>
    <w:rsid w:val="00EC6FB4"/>
    <w:rsid w:val="00F1735E"/>
    <w:rsid w:val="00F34DD8"/>
    <w:rsid w:val="00F53D90"/>
    <w:rsid w:val="00F665E1"/>
    <w:rsid w:val="00F86673"/>
    <w:rsid w:val="00FC7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15"/>
    <w:pPr>
      <w:spacing w:after="160"/>
    </w:pPr>
    <w:rPr>
      <w:rFonts w:eastAsiaTheme="minorEastAsia" w:cstheme="minorBidi"/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681A15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681A15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1A15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681A15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681A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A15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A15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A15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A15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A1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81A1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81A1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81A15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1A15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81A15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81A15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81A15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semiHidden/>
    <w:rsid w:val="00681A15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itre">
    <w:name w:val="Title"/>
    <w:basedOn w:val="Normal"/>
    <w:link w:val="TitreCar"/>
    <w:uiPriority w:val="10"/>
    <w:rsid w:val="00681A1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81A15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rsid w:val="00681A15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A15"/>
    <w:rPr>
      <w:rFonts w:asciiTheme="majorHAnsi" w:eastAsiaTheme="majorEastAsia" w:hAnsiTheme="majorHAnsi" w:cstheme="majorBidi"/>
      <w:sz w:val="28"/>
      <w:szCs w:val="28"/>
    </w:rPr>
  </w:style>
  <w:style w:type="character" w:styleId="lev">
    <w:name w:val="Strong"/>
    <w:uiPriority w:val="22"/>
    <w:qFormat/>
    <w:rsid w:val="00681A15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Accentuation">
    <w:name w:val="Emphasis"/>
    <w:uiPriority w:val="20"/>
    <w:qFormat/>
    <w:rsid w:val="00681A15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customStyle="1" w:styleId="Rfrence1Intense">
    <w:name w:val="Référence1 Intense"/>
    <w:basedOn w:val="Normal"/>
    <w:link w:val="CaractrederfrenceIntense"/>
    <w:uiPriority w:val="32"/>
    <w:qFormat/>
    <w:rsid w:val="00681A15"/>
    <w:rPr>
      <w:b/>
      <w:bCs/>
      <w:color w:val="9D3511" w:themeColor="accent1" w:themeShade="BF"/>
      <w:u w:val="single"/>
    </w:rPr>
  </w:style>
  <w:style w:type="character" w:customStyle="1" w:styleId="CaractrederfrenceIntense">
    <w:name w:val="Caractère de référence Intense"/>
    <w:basedOn w:val="Policepardfaut"/>
    <w:link w:val="Rfrence1Intense"/>
    <w:uiPriority w:val="32"/>
    <w:rsid w:val="00681A15"/>
    <w:rPr>
      <w:b/>
      <w:bCs/>
      <w:color w:val="9D3511" w:themeColor="accent1" w:themeShade="BF"/>
      <w:u w:val="single"/>
    </w:rPr>
  </w:style>
  <w:style w:type="paragraph" w:customStyle="1" w:styleId="Rfrence1Discret">
    <w:name w:val="Référence1 Discret"/>
    <w:basedOn w:val="Normal"/>
    <w:link w:val="CaractrederfrenceDiscret"/>
    <w:uiPriority w:val="31"/>
    <w:qFormat/>
    <w:rsid w:val="00681A15"/>
    <w:rPr>
      <w:color w:val="737373" w:themeColor="text1" w:themeTint="8C"/>
      <w:u w:val="single"/>
    </w:rPr>
  </w:style>
  <w:style w:type="character" w:customStyle="1" w:styleId="CaractrederfrenceDiscret">
    <w:name w:val="Caractère de référence Discret"/>
    <w:basedOn w:val="Policepardfaut"/>
    <w:link w:val="Rfrence1Discret"/>
    <w:uiPriority w:val="31"/>
    <w:rsid w:val="00681A15"/>
    <w:rPr>
      <w:color w:val="737373" w:themeColor="text1" w:themeTint="8C"/>
      <w:u w:val="single"/>
    </w:rPr>
  </w:style>
  <w:style w:type="paragraph" w:customStyle="1" w:styleId="Titrelivre1">
    <w:name w:val="Titre livre1"/>
    <w:basedOn w:val="Normal"/>
    <w:link w:val="Caractredetitredulivre"/>
    <w:uiPriority w:val="33"/>
    <w:semiHidden/>
    <w:unhideWhenUsed/>
    <w:qFormat/>
    <w:rsid w:val="00681A1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actredetitredulivre">
    <w:name w:val="Caractère de titre du livre"/>
    <w:basedOn w:val="Policepardfaut"/>
    <w:link w:val="Titrelivre1"/>
    <w:uiPriority w:val="33"/>
    <w:semiHidden/>
    <w:rsid w:val="00681A1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Accentuation1intense">
    <w:name w:val="Accentuation1 intense"/>
    <w:basedOn w:val="Normal"/>
    <w:link w:val="IntenseEmphasisChar"/>
    <w:uiPriority w:val="21"/>
    <w:qFormat/>
    <w:rsid w:val="00681A15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Policepardfaut"/>
    <w:link w:val="Accentuation1intense"/>
    <w:uiPriority w:val="21"/>
    <w:rsid w:val="00681A15"/>
    <w:rPr>
      <w:rFonts w:eastAsiaTheme="minorEastAsia" w:cstheme="minorBidi"/>
      <w:b/>
      <w:bCs/>
      <w:i/>
      <w:iCs/>
      <w:color w:val="7B6A4D" w:themeColor="accent3" w:themeShade="BF"/>
      <w:lang w:val="fr-FR"/>
    </w:rPr>
  </w:style>
  <w:style w:type="paragraph" w:customStyle="1" w:styleId="Accentuation1discrte">
    <w:name w:val="Accentuation1 discrète"/>
    <w:basedOn w:val="Normal"/>
    <w:link w:val="Caractredaccentuationdiscret"/>
    <w:uiPriority w:val="19"/>
    <w:qFormat/>
    <w:rsid w:val="00681A15"/>
    <w:rPr>
      <w:i/>
      <w:iCs/>
      <w:color w:val="737373" w:themeColor="text1" w:themeTint="8C"/>
    </w:rPr>
  </w:style>
  <w:style w:type="character" w:customStyle="1" w:styleId="Caractredaccentuationdiscret">
    <w:name w:val="Caractère d'accentuation discret"/>
    <w:basedOn w:val="Policepardfaut"/>
    <w:link w:val="Accentuation1discrte"/>
    <w:uiPriority w:val="19"/>
    <w:rsid w:val="00681A15"/>
    <w:rPr>
      <w:rFonts w:eastAsiaTheme="minorEastAsia" w:cstheme="minorBidi"/>
      <w:i/>
      <w:iCs/>
      <w:color w:val="737373" w:themeColor="text1" w:themeTint="8C"/>
      <w:lang w:val="fr-FR"/>
    </w:rPr>
  </w:style>
  <w:style w:type="paragraph" w:styleId="Citation">
    <w:name w:val="Quote"/>
    <w:basedOn w:val="Normal"/>
    <w:link w:val="CitationCar"/>
    <w:uiPriority w:val="29"/>
    <w:qFormat/>
    <w:rsid w:val="00681A15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81A15"/>
    <w:rPr>
      <w:i/>
      <w:iCs/>
      <w:color w:val="7F7F7F" w:themeColor="background1" w:themeShade="7F"/>
      <w:sz w:val="24"/>
      <w:szCs w:val="24"/>
    </w:rPr>
  </w:style>
  <w:style w:type="paragraph" w:styleId="Citationintense">
    <w:name w:val="Intense Quote"/>
    <w:basedOn w:val="Normal"/>
    <w:uiPriority w:val="30"/>
    <w:qFormat/>
    <w:rsid w:val="00681A1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Grilledutableau">
    <w:name w:val="Table Grid"/>
    <w:basedOn w:val="TableauNormal"/>
    <w:uiPriority w:val="1"/>
    <w:qFormat/>
    <w:rsid w:val="00681A15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1A1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81A15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unhideWhenUsed/>
    <w:rsid w:val="00681A1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A15"/>
    <w:rPr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A15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A15"/>
    <w:rPr>
      <w:rFonts w:eastAsiaTheme="minorEastAsia" w:hAnsi="Tahoma" w:cstheme="minorBidi"/>
      <w:color w:val="000000" w:themeColor="text1"/>
      <w:sz w:val="16"/>
      <w:szCs w:val="16"/>
      <w:lang w:val="fr-FR"/>
    </w:rPr>
  </w:style>
  <w:style w:type="paragraph" w:styleId="Lgende">
    <w:name w:val="caption"/>
    <w:basedOn w:val="Normal"/>
    <w:next w:val="Normal"/>
    <w:uiPriority w:val="35"/>
    <w:unhideWhenUsed/>
    <w:rsid w:val="00681A15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ansinterligne">
    <w:name w:val="No Spacing"/>
    <w:basedOn w:val="Normal"/>
    <w:uiPriority w:val="1"/>
    <w:qFormat/>
    <w:rsid w:val="00681A15"/>
    <w:pPr>
      <w:spacing w:after="0" w:line="240" w:lineRule="auto"/>
    </w:pPr>
  </w:style>
  <w:style w:type="paragraph" w:styleId="Normalcentr">
    <w:name w:val="Block Text"/>
    <w:aliases w:val="Quote"/>
    <w:uiPriority w:val="40"/>
    <w:rsid w:val="00681A1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fr-FR"/>
    </w:rPr>
  </w:style>
  <w:style w:type="paragraph" w:styleId="Listepuces">
    <w:name w:val="List Bullet"/>
    <w:basedOn w:val="Normal"/>
    <w:uiPriority w:val="36"/>
    <w:unhideWhenUsed/>
    <w:qFormat/>
    <w:rsid w:val="00681A15"/>
    <w:pPr>
      <w:numPr>
        <w:numId w:val="16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681A15"/>
    <w:pPr>
      <w:numPr>
        <w:numId w:val="17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681A15"/>
    <w:pPr>
      <w:numPr>
        <w:numId w:val="18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681A15"/>
    <w:pPr>
      <w:numPr>
        <w:numId w:val="19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681A15"/>
    <w:pPr>
      <w:numPr>
        <w:numId w:val="20"/>
      </w:numPr>
      <w:spacing w:after="0"/>
    </w:p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681A1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681A15"/>
    <w:rPr>
      <w:color w:val="CC9900" w:themeColor="hyperlink"/>
      <w:u w:val="single"/>
    </w:rPr>
  </w:style>
  <w:style w:type="paragraph" w:customStyle="1" w:styleId="Nom">
    <w:name w:val="Nom"/>
    <w:basedOn w:val="Normal"/>
    <w:uiPriority w:val="2"/>
    <w:qFormat/>
    <w:rsid w:val="00681A15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itredulivre">
    <w:name w:val="Book Title"/>
    <w:basedOn w:val="Policepardfaut"/>
    <w:uiPriority w:val="33"/>
    <w:qFormat/>
    <w:rsid w:val="00681A15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Emphaseintense">
    <w:name w:val="Intense Emphasis"/>
    <w:basedOn w:val="Policepardfaut"/>
    <w:uiPriority w:val="21"/>
    <w:qFormat/>
    <w:rsid w:val="00681A15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681A15"/>
    <w:rPr>
      <w:b/>
      <w:bCs/>
      <w:color w:val="D34817" w:themeColor="accent1"/>
      <w:sz w:val="22"/>
      <w:u w:val="single"/>
    </w:rPr>
  </w:style>
  <w:style w:type="character" w:styleId="Emphaseple">
    <w:name w:val="Subtle Emphasis"/>
    <w:basedOn w:val="Policepardfaut"/>
    <w:uiPriority w:val="19"/>
    <w:qFormat/>
    <w:rsid w:val="00681A15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ple">
    <w:name w:val="Subtle Reference"/>
    <w:basedOn w:val="Policepardfaut"/>
    <w:uiPriority w:val="31"/>
    <w:qFormat/>
    <w:rsid w:val="00681A15"/>
    <w:rPr>
      <w:color w:val="737373" w:themeColor="text1" w:themeTint="8C"/>
      <w:sz w:val="22"/>
      <w:u w:val="single"/>
    </w:rPr>
  </w:style>
  <w:style w:type="character" w:styleId="Textedelespacerserv">
    <w:name w:val="Placeholder Text"/>
    <w:basedOn w:val="Policepardfaut"/>
    <w:uiPriority w:val="99"/>
    <w:rsid w:val="00681A15"/>
    <w:rPr>
      <w:color w:val="808080"/>
    </w:rPr>
  </w:style>
  <w:style w:type="character" w:customStyle="1" w:styleId="Caractre1dedatedesous-section">
    <w:name w:val="Caractère1 de date de sous-section"/>
    <w:basedOn w:val="Policepardfaut"/>
    <w:link w:val="Datedesous-section"/>
    <w:rsid w:val="00681A15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fr-FR"/>
    </w:rPr>
  </w:style>
  <w:style w:type="paragraph" w:customStyle="1" w:styleId="Sous-section">
    <w:name w:val="Sous-section"/>
    <w:basedOn w:val="Normal"/>
    <w:next w:val="Normal"/>
    <w:link w:val="Caractredesous-section"/>
    <w:qFormat/>
    <w:rsid w:val="00681A15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edesous-section">
    <w:name w:val="Texte de sous-section"/>
    <w:basedOn w:val="Normal"/>
    <w:qFormat/>
    <w:rsid w:val="00681A15"/>
    <w:pPr>
      <w:spacing w:before="120"/>
      <w:contextualSpacing/>
    </w:pPr>
  </w:style>
  <w:style w:type="paragraph" w:customStyle="1" w:styleId="Datedesous-section">
    <w:name w:val="Date de sous-section"/>
    <w:basedOn w:val="Normal"/>
    <w:next w:val="Normal"/>
    <w:link w:val="Caractre1dedatedesous-section"/>
    <w:qFormat/>
    <w:rsid w:val="00681A15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actrededatedesous-section">
    <w:name w:val="Caractère de date de sous-section"/>
    <w:basedOn w:val="Policepardfaut"/>
    <w:link w:val="Datedesous-section"/>
    <w:rsid w:val="00681A15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actredesous-section">
    <w:name w:val="Caractère de sous-section"/>
    <w:basedOn w:val="Policepardfaut"/>
    <w:link w:val="Sous-section"/>
    <w:rsid w:val="00681A1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ction">
    <w:name w:val="Section"/>
    <w:basedOn w:val="Normal"/>
    <w:next w:val="Normal"/>
    <w:qFormat/>
    <w:rsid w:val="00681A15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681A15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fr-FR"/>
    </w:rPr>
  </w:style>
  <w:style w:type="paragraph" w:customStyle="1" w:styleId="Texteestomp">
    <w:name w:val="Texte estompé"/>
    <w:basedOn w:val="Sansinterligne"/>
    <w:unhideWhenUsed/>
    <w:qFormat/>
    <w:rsid w:val="00681A15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datesoussection">
    <w:name w:val="cardatesoussection"/>
    <w:basedOn w:val="Policepardfaut"/>
    <w:uiPriority w:val="99"/>
    <w:unhideWhenUsed/>
    <w:rsid w:val="00681A15"/>
    <w:rPr>
      <w:rFonts w:eastAsiaTheme="minorEastAsia" w:cstheme="minorBidi"/>
      <w:bCs w:val="0"/>
      <w:iCs w:val="0"/>
      <w:szCs w:val="22"/>
      <w:lang w:val="fr-FR"/>
    </w:rPr>
  </w:style>
  <w:style w:type="paragraph" w:styleId="Paragraphedeliste">
    <w:name w:val="List Paragraph"/>
    <w:basedOn w:val="Normal"/>
    <w:uiPriority w:val="34"/>
    <w:qFormat/>
    <w:rsid w:val="003D511C"/>
    <w:pPr>
      <w:spacing w:after="200"/>
      <w:ind w:left="720"/>
      <w:contextualSpacing/>
    </w:pPr>
    <w:rPr>
      <w:rFonts w:eastAsiaTheme="minorHAnsi"/>
      <w:color w:val="auto"/>
    </w:rPr>
  </w:style>
  <w:style w:type="character" w:customStyle="1" w:styleId="longtext">
    <w:name w:val="long_text"/>
    <w:basedOn w:val="Policepardfaut"/>
    <w:rsid w:val="00821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19154BD9F940599AD2173A5438B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EE083-7AD7-4BD3-BC16-9AB554E95BFC}"/>
      </w:docPartPr>
      <w:docPartBody>
        <w:p w:rsidR="00813676" w:rsidRDefault="00AC58EF">
          <w:pPr>
            <w:pStyle w:val="0C19154BD9F940599AD2173A5438B7BB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3F60D2CD8246490CA79F2404453931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C87A7-1700-4D6C-876B-D01A0385F84F}"/>
      </w:docPartPr>
      <w:docPartBody>
        <w:p w:rsidR="00813676" w:rsidRDefault="00AC58EF">
          <w:pPr>
            <w:pStyle w:val="3F60D2CD8246490CA79F240445393145"/>
          </w:pPr>
          <w:r>
            <w:t>[Tapez votre nom]</w:t>
          </w:r>
        </w:p>
      </w:docPartBody>
    </w:docPart>
    <w:docPart>
      <w:docPartPr>
        <w:name w:val="A9BECA9612824565AF7C571DE61B4F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25661-72EC-46CA-81B0-B120CD11E0EF}"/>
      </w:docPartPr>
      <w:docPartBody>
        <w:p w:rsidR="00813676" w:rsidRDefault="00AC58EF">
          <w:pPr>
            <w:pStyle w:val="A9BECA9612824565AF7C571DE61B4FC1"/>
          </w:pPr>
          <w:r>
            <w:rPr>
              <w:rStyle w:val="Textedelespacerserv"/>
              <w:rFonts w:eastAsiaTheme="majorEastAsia" w:cstheme="majorBidi"/>
              <w:szCs w:val="20"/>
            </w:rPr>
            <w:t>[Tapez votre nom]</w:t>
          </w:r>
        </w:p>
      </w:docPartBody>
    </w:docPart>
    <w:docPart>
      <w:docPartPr>
        <w:name w:val="B7B60C4F1A8A4DC699EED4C8FCFD3F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6A8B4-3371-40A9-AE25-BC53B9B6BF99}"/>
      </w:docPartPr>
      <w:docPartBody>
        <w:p w:rsidR="00813676" w:rsidRDefault="00AC58EF">
          <w:pPr>
            <w:pStyle w:val="B7B60C4F1A8A4DC699EED4C8FCFD3F7C"/>
          </w:pPr>
          <w:r>
            <w:rPr>
              <w:rStyle w:val="Textedelespacerserv"/>
              <w:rFonts w:eastAsiaTheme="majorEastAsia" w:cstheme="majorBidi"/>
              <w:szCs w:val="20"/>
            </w:rPr>
            <w:t>[Tapez votre nom]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C58EF"/>
    <w:rsid w:val="0005457A"/>
    <w:rsid w:val="000C2EB8"/>
    <w:rsid w:val="00133EEA"/>
    <w:rsid w:val="001657B3"/>
    <w:rsid w:val="003C7FC8"/>
    <w:rsid w:val="00813676"/>
    <w:rsid w:val="0099293C"/>
    <w:rsid w:val="009E62BC"/>
    <w:rsid w:val="00A10282"/>
    <w:rsid w:val="00AC58EF"/>
    <w:rsid w:val="00B256C4"/>
    <w:rsid w:val="00D86C17"/>
    <w:rsid w:val="00E80863"/>
    <w:rsid w:val="00F8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sid w:val="00813676"/>
    <w:rPr>
      <w:rFonts w:eastAsiaTheme="minorEastAsia" w:cstheme="minorBidi"/>
      <w:bCs w:val="0"/>
      <w:iCs w:val="0"/>
      <w:color w:val="808080"/>
      <w:szCs w:val="22"/>
      <w:lang w:val="fr-FR"/>
    </w:rPr>
  </w:style>
  <w:style w:type="paragraph" w:customStyle="1" w:styleId="0C19154BD9F940599AD2173A5438B7BB">
    <w:name w:val="0C19154BD9F940599AD2173A5438B7BB"/>
    <w:rsid w:val="00813676"/>
  </w:style>
  <w:style w:type="paragraph" w:customStyle="1" w:styleId="3F60D2CD8246490CA79F240445393145">
    <w:name w:val="3F60D2CD8246490CA79F240445393145"/>
    <w:rsid w:val="00813676"/>
  </w:style>
  <w:style w:type="paragraph" w:customStyle="1" w:styleId="1A65B1DD3C32410898AB24B6E38AF9CF">
    <w:name w:val="1A65B1DD3C32410898AB24B6E38AF9CF"/>
    <w:rsid w:val="00813676"/>
  </w:style>
  <w:style w:type="paragraph" w:customStyle="1" w:styleId="E829CFBADACC4070BE0838CF548C408A">
    <w:name w:val="E829CFBADACC4070BE0838CF548C408A"/>
    <w:rsid w:val="00813676"/>
  </w:style>
  <w:style w:type="paragraph" w:customStyle="1" w:styleId="11D9C8799D85439B810CB17901E2E49A">
    <w:name w:val="11D9C8799D85439B810CB17901E2E49A"/>
    <w:rsid w:val="00813676"/>
  </w:style>
  <w:style w:type="paragraph" w:customStyle="1" w:styleId="E6EA0A76B5F34A1CAC7AD9040D31DE20">
    <w:name w:val="E6EA0A76B5F34A1CAC7AD9040D31DE20"/>
    <w:rsid w:val="00813676"/>
  </w:style>
  <w:style w:type="paragraph" w:customStyle="1" w:styleId="28BF871E91AB44FD9F69715CEEFFE313">
    <w:name w:val="28BF871E91AB44FD9F69715CEEFFE313"/>
    <w:rsid w:val="00813676"/>
  </w:style>
  <w:style w:type="character" w:customStyle="1" w:styleId="Caractre1dedatedesous-section">
    <w:name w:val="Caractère1 de date de sous-section"/>
    <w:basedOn w:val="Policepardfaut"/>
    <w:link w:val="Datedesous-section"/>
    <w:rsid w:val="00813676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Datedesous-section">
    <w:name w:val="Date de sous-section"/>
    <w:basedOn w:val="Normal"/>
    <w:next w:val="Normal"/>
    <w:link w:val="Caractre1dedatedesous-section"/>
    <w:qFormat/>
    <w:rsid w:val="00813676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8A13E4217937422596EBFC1FC0D7CC47">
    <w:name w:val="8A13E4217937422596EBFC1FC0D7CC47"/>
    <w:rsid w:val="00813676"/>
  </w:style>
  <w:style w:type="paragraph" w:customStyle="1" w:styleId="94FB7090402941608C3B02B341A43FC1">
    <w:name w:val="94FB7090402941608C3B02B341A43FC1"/>
    <w:rsid w:val="00813676"/>
  </w:style>
  <w:style w:type="paragraph" w:customStyle="1" w:styleId="070563B24C854F929F603CF6817EFFCD">
    <w:name w:val="070563B24C854F929F603CF6817EFFCD"/>
    <w:rsid w:val="00813676"/>
  </w:style>
  <w:style w:type="paragraph" w:customStyle="1" w:styleId="B2808107631447EBA0BB207E6BE6E04D">
    <w:name w:val="B2808107631447EBA0BB207E6BE6E04D"/>
    <w:rsid w:val="00813676"/>
  </w:style>
  <w:style w:type="paragraph" w:customStyle="1" w:styleId="DE6EAC0568E640A8B500E9025C2CCFFD">
    <w:name w:val="DE6EAC0568E640A8B500E9025C2CCFFD"/>
    <w:rsid w:val="00813676"/>
  </w:style>
  <w:style w:type="paragraph" w:customStyle="1" w:styleId="CFA1EDFE4C76467381CA0882D6AE075C">
    <w:name w:val="CFA1EDFE4C76467381CA0882D6AE075C"/>
    <w:rsid w:val="00813676"/>
  </w:style>
  <w:style w:type="paragraph" w:customStyle="1" w:styleId="029E8BD2754C40D680E9D7B691E34444">
    <w:name w:val="029E8BD2754C40D680E9D7B691E34444"/>
    <w:rsid w:val="00813676"/>
  </w:style>
  <w:style w:type="paragraph" w:customStyle="1" w:styleId="6257C37556B842589AED284306F86C8D">
    <w:name w:val="6257C37556B842589AED284306F86C8D"/>
    <w:rsid w:val="00813676"/>
  </w:style>
  <w:style w:type="paragraph" w:customStyle="1" w:styleId="F849B2EA32CB4D3CB1E181C236A01C17">
    <w:name w:val="F849B2EA32CB4D3CB1E181C236A01C17"/>
    <w:rsid w:val="00813676"/>
  </w:style>
  <w:style w:type="paragraph" w:customStyle="1" w:styleId="5FAAE754031D499397EBA43B7DA1C084">
    <w:name w:val="5FAAE754031D499397EBA43B7DA1C084"/>
    <w:rsid w:val="00813676"/>
  </w:style>
  <w:style w:type="paragraph" w:customStyle="1" w:styleId="A9BECA9612824565AF7C571DE61B4FC1">
    <w:name w:val="A9BECA9612824565AF7C571DE61B4FC1"/>
    <w:rsid w:val="00813676"/>
  </w:style>
  <w:style w:type="paragraph" w:customStyle="1" w:styleId="B7B60C4F1A8A4DC699EED4C8FCFD3F7C">
    <w:name w:val="B7B60C4F1A8A4DC699EED4C8FCFD3F7C"/>
    <w:rsid w:val="00813676"/>
  </w:style>
  <w:style w:type="paragraph" w:customStyle="1" w:styleId="2360FB83F41C499FA270E3D7038B6D83">
    <w:name w:val="2360FB83F41C499FA270E3D7038B6D83"/>
    <w:rsid w:val="00AC58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BFAE4DF-9E84-49C7-8E48-AA2C2C68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11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 BOUZIANI</dc:creator>
  <cp:lastModifiedBy>user</cp:lastModifiedBy>
  <cp:revision>3</cp:revision>
  <cp:lastPrinted>2011-01-25T09:37:00Z</cp:lastPrinted>
  <dcterms:created xsi:type="dcterms:W3CDTF">2019-12-28T18:54:00Z</dcterms:created>
  <dcterms:modified xsi:type="dcterms:W3CDTF">2019-12-28T19:05:00Z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