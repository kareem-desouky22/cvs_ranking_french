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56" w:rsidRPr="00D6249A" w:rsidRDefault="00F90056" w:rsidP="00904BB4">
      <w:pPr>
        <w:ind w:left="0"/>
        <w:rPr>
          <w:b/>
          <w:bCs/>
          <w:iCs/>
          <w:color w:val="0070C0"/>
          <w:sz w:val="32"/>
          <w:szCs w:val="32"/>
        </w:rPr>
      </w:pPr>
    </w:p>
    <w:p w:rsidR="00D6249A" w:rsidRPr="00D6249A" w:rsidRDefault="00D6249A" w:rsidP="00D6249A">
      <w:pPr>
        <w:jc w:val="center"/>
        <w:rPr>
          <w:b/>
          <w:bCs/>
          <w:iCs/>
          <w:color w:val="0070C0"/>
          <w:sz w:val="32"/>
          <w:szCs w:val="32"/>
        </w:rPr>
      </w:pPr>
      <w:r w:rsidRPr="00D6249A">
        <w:rPr>
          <w:b/>
          <w:bCs/>
          <w:iCs/>
          <w:color w:val="0070C0"/>
          <w:sz w:val="32"/>
          <w:szCs w:val="32"/>
        </w:rPr>
        <w:t>INGENIEURE PROCESS</w:t>
      </w:r>
    </w:p>
    <w:p w:rsidR="00D6249A" w:rsidRDefault="00D6249A" w:rsidP="00D6249A">
      <w:pPr>
        <w:rPr>
          <w:iCs/>
          <w:color w:val="000000"/>
        </w:rPr>
      </w:pPr>
    </w:p>
    <w:p w:rsidR="00D6249A" w:rsidRDefault="00D6249A" w:rsidP="00D6249A">
      <w:pPr>
        <w:rPr>
          <w:iCs/>
          <w:color w:val="000000"/>
        </w:rPr>
      </w:pPr>
      <w:r>
        <w:rPr>
          <w:iCs/>
          <w:color w:val="000000"/>
        </w:rPr>
        <w:t>Dynamique,</w:t>
      </w:r>
      <w:r w:rsidRPr="00D6249A">
        <w:rPr>
          <w:iCs/>
          <w:color w:val="000000"/>
        </w:rPr>
        <w:t xml:space="preserve"> ambitieuse</w:t>
      </w:r>
      <w:r>
        <w:rPr>
          <w:iCs/>
          <w:color w:val="000000"/>
        </w:rPr>
        <w:t xml:space="preserve"> et possédant une forte capacité d’adaptation, je suis d</w:t>
      </w:r>
      <w:r w:rsidRPr="00D6249A">
        <w:rPr>
          <w:iCs/>
          <w:color w:val="000000"/>
        </w:rPr>
        <w:t>oté</w:t>
      </w:r>
      <w:r>
        <w:rPr>
          <w:iCs/>
          <w:color w:val="000000"/>
        </w:rPr>
        <w:t xml:space="preserve">e d'un excellent sens des </w:t>
      </w:r>
      <w:r w:rsidRPr="00D6249A">
        <w:rPr>
          <w:iCs/>
          <w:color w:val="000000"/>
        </w:rPr>
        <w:t>responsabilité</w:t>
      </w:r>
      <w:r>
        <w:rPr>
          <w:iCs/>
          <w:color w:val="000000"/>
        </w:rPr>
        <w:t>s</w:t>
      </w:r>
      <w:r w:rsidRPr="00D6249A">
        <w:rPr>
          <w:iCs/>
          <w:color w:val="000000"/>
        </w:rPr>
        <w:t xml:space="preserve"> et </w:t>
      </w:r>
      <w:r>
        <w:rPr>
          <w:iCs/>
          <w:color w:val="000000"/>
        </w:rPr>
        <w:t>d’</w:t>
      </w:r>
      <w:r w:rsidRPr="00D6249A">
        <w:rPr>
          <w:iCs/>
          <w:color w:val="000000"/>
        </w:rPr>
        <w:t>un</w:t>
      </w:r>
      <w:r>
        <w:rPr>
          <w:iCs/>
          <w:color w:val="000000"/>
        </w:rPr>
        <w:t xml:space="preserve"> bon esprit d'équipe. Je suis disponible immédiatement pour un poste en ingénierie.</w:t>
      </w:r>
    </w:p>
    <w:p w:rsidR="00D6249A" w:rsidRDefault="00D6249A" w:rsidP="00D6249A">
      <w:pPr>
        <w:rPr>
          <w:iCs/>
          <w:color w:val="000000"/>
        </w:rPr>
      </w:pPr>
    </w:p>
    <w:p w:rsidR="000B4AD8" w:rsidRPr="009E713C" w:rsidRDefault="009E713C" w:rsidP="009E713C">
      <w:pPr>
        <w:pStyle w:val="Titre1"/>
        <w:rPr>
          <w:rFonts w:asciiTheme="minorHAnsi" w:eastAsiaTheme="minorHAnsi" w:hAnsiTheme="minorHAnsi" w:cstheme="minorBidi"/>
          <w:b w:val="0"/>
          <w:caps w:val="0"/>
          <w:color w:val="E36C0A" w:themeColor="accent6" w:themeShade="BF"/>
          <w:sz w:val="24"/>
          <w:szCs w:val="24"/>
        </w:rPr>
      </w:pPr>
      <w:r w:rsidRPr="009E713C">
        <w:rPr>
          <w:caps w:val="0"/>
          <w:color w:val="E36C0A" w:themeColor="accent6" w:themeShade="BF"/>
          <w:sz w:val="24"/>
          <w:szCs w:val="36"/>
        </w:rPr>
        <w:t>EXPERIENCES PROFESSIONNELLES</w:t>
      </w:r>
    </w:p>
    <w:tbl>
      <w:tblPr>
        <w:tblStyle w:val="TableauGrille1Clair-Accentuation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pour ajouter des détails sur l’expérience"/>
      </w:tblPr>
      <w:tblGrid>
        <w:gridCol w:w="8565"/>
        <w:gridCol w:w="1901"/>
      </w:tblGrid>
      <w:tr w:rsidR="000B4AD8" w:rsidRPr="009A3F06" w:rsidTr="00BD5277">
        <w:tc>
          <w:tcPr>
            <w:tcW w:w="8839" w:type="dxa"/>
            <w:tcMar>
              <w:left w:w="0" w:type="dxa"/>
              <w:right w:w="0" w:type="dxa"/>
            </w:tcMar>
          </w:tcPr>
          <w:p w:rsidR="00D6249A" w:rsidRDefault="00D6249A" w:rsidP="002A1891">
            <w:pPr>
              <w:pStyle w:val="Titre2"/>
              <w:outlineLvl w:val="1"/>
              <w:rPr>
                <w:b w:val="0"/>
                <w:sz w:val="20"/>
              </w:rPr>
            </w:pPr>
          </w:p>
          <w:p w:rsidR="000B4AD8" w:rsidRPr="00E85E43" w:rsidRDefault="00C848BD" w:rsidP="009E713C">
            <w:pPr>
              <w:pStyle w:val="Titre2"/>
              <w:outlineLvl w:val="1"/>
              <w:rPr>
                <w:rStyle w:val="Titre2Car"/>
                <w:szCs w:val="22"/>
              </w:rPr>
            </w:pPr>
            <w:r>
              <w:t>Stage de</w:t>
            </w:r>
            <w:bookmarkStart w:id="0" w:name="_GoBack"/>
            <w:bookmarkEnd w:id="0"/>
            <w:r>
              <w:t xml:space="preserve"> fin d’étude en exploitation</w:t>
            </w:r>
            <w:r w:rsidR="000B4AD8" w:rsidRPr="00E85E43">
              <w:rPr>
                <w:rStyle w:val="Titre2Car"/>
                <w:szCs w:val="22"/>
                <w:lang w:bidi="fr-FR"/>
              </w:rPr>
              <w:t xml:space="preserve">, </w:t>
            </w:r>
            <w:r w:rsidR="009E713C" w:rsidRPr="00E85E43">
              <w:rPr>
                <w:rStyle w:val="Titre2Car"/>
                <w:b/>
                <w:bCs/>
                <w:szCs w:val="22"/>
              </w:rPr>
              <w:t>Sonatrach</w:t>
            </w:r>
          </w:p>
          <w:p w:rsidR="009E713C" w:rsidRPr="009E713C" w:rsidRDefault="009E713C" w:rsidP="009E713C">
            <w:r w:rsidRPr="009E713C">
              <w:t>Simulation et optimisation des paramètres de fonctionnement d’un débutaniseur ; suite à la variation de la composition de la charge en utilisant le simulateur HYSY.</w:t>
            </w:r>
          </w:p>
          <w:p w:rsidR="000B4AD8" w:rsidRPr="009A3F06" w:rsidRDefault="000B4AD8" w:rsidP="002A1891"/>
        </w:tc>
        <w:tc>
          <w:tcPr>
            <w:tcW w:w="1961" w:type="dxa"/>
          </w:tcPr>
          <w:p w:rsidR="00C93CD0" w:rsidRDefault="00C93CD0" w:rsidP="009E713C">
            <w:pPr>
              <w:pStyle w:val="Titre2"/>
              <w:outlineLvl w:val="1"/>
            </w:pPr>
          </w:p>
          <w:p w:rsidR="000B4AD8" w:rsidRDefault="009E713C" w:rsidP="00894AD5">
            <w:pPr>
              <w:pStyle w:val="Titre2"/>
              <w:ind w:left="224"/>
              <w:outlineLvl w:val="1"/>
            </w:pPr>
            <w:r>
              <w:t>18/02/2018</w:t>
            </w:r>
            <w:r w:rsidR="000B4AD8" w:rsidRPr="009A3F06">
              <w:rPr>
                <w:lang w:bidi="fr-FR"/>
              </w:rPr>
              <w:t>-</w:t>
            </w:r>
            <w:r>
              <w:t>11/03/2018</w:t>
            </w:r>
          </w:p>
          <w:p w:rsidR="009E713C" w:rsidRPr="009A3F06" w:rsidRDefault="009E713C" w:rsidP="00894AD5">
            <w:pPr>
              <w:pStyle w:val="Titre2"/>
              <w:ind w:left="224"/>
              <w:outlineLvl w:val="1"/>
            </w:pPr>
            <w:r>
              <w:t>(Hassi R’mel)</w:t>
            </w:r>
          </w:p>
        </w:tc>
      </w:tr>
      <w:tr w:rsidR="000B4AD8" w:rsidRPr="009A3F06" w:rsidTr="00493FA1">
        <w:trPr>
          <w:cantSplit/>
          <w:trHeight w:val="1134"/>
        </w:trPr>
        <w:tc>
          <w:tcPr>
            <w:tcW w:w="8839" w:type="dxa"/>
            <w:tcMar>
              <w:top w:w="144" w:type="dxa"/>
              <w:left w:w="0" w:type="dxa"/>
              <w:right w:w="0" w:type="dxa"/>
            </w:tcMar>
          </w:tcPr>
          <w:p w:rsidR="000B4AD8" w:rsidRPr="00E85E43" w:rsidRDefault="00371FED" w:rsidP="00493FA1">
            <w:pPr>
              <w:pStyle w:val="Titre2"/>
              <w:outlineLvl w:val="1"/>
              <w:rPr>
                <w:rStyle w:val="Titre2Car"/>
                <w:szCs w:val="22"/>
              </w:rPr>
            </w:pPr>
            <w:r>
              <w:t>Stagiaire</w:t>
            </w:r>
            <w:r w:rsidR="00E75B92">
              <w:t xml:space="preserve"> en</w:t>
            </w:r>
            <w:r>
              <w:t xml:space="preserve"> contrôle de qualité</w:t>
            </w:r>
            <w:r w:rsidR="000B4AD8" w:rsidRPr="00E85E43">
              <w:rPr>
                <w:rStyle w:val="Titre2Car"/>
                <w:szCs w:val="22"/>
                <w:lang w:bidi="fr-FR"/>
              </w:rPr>
              <w:t xml:space="preserve">, </w:t>
            </w:r>
            <w:r w:rsidR="00493FA1" w:rsidRPr="00E85E43">
              <w:rPr>
                <w:rStyle w:val="Titre2Car"/>
                <w:b/>
                <w:bCs/>
                <w:szCs w:val="22"/>
              </w:rPr>
              <w:t>Centre de Recherche et de Développement CRD</w:t>
            </w:r>
            <w:r w:rsidR="00493FA1" w:rsidRPr="00E85E43">
              <w:rPr>
                <w:rStyle w:val="Titre2Car"/>
                <w:szCs w:val="22"/>
              </w:rPr>
              <w:t xml:space="preserve"> </w:t>
            </w:r>
            <w:r w:rsidR="00631384" w:rsidRPr="00631384">
              <w:rPr>
                <w:rStyle w:val="Titre2Car"/>
                <w:b/>
                <w:bCs/>
                <w:szCs w:val="22"/>
              </w:rPr>
              <w:t>Sonatrach</w:t>
            </w:r>
          </w:p>
          <w:p w:rsidR="00493FA1" w:rsidRPr="00C93CD0" w:rsidRDefault="00493FA1" w:rsidP="00493FA1">
            <w:pPr>
              <w:ind w:right="113"/>
            </w:pPr>
            <w:r w:rsidRPr="00C93CD0">
              <w:t>An</w:t>
            </w:r>
            <w:r w:rsidR="00E75B92">
              <w:t>alyse des huiles.</w:t>
            </w:r>
          </w:p>
          <w:p w:rsidR="000B4AD8" w:rsidRPr="009A3F06" w:rsidRDefault="000B4AD8" w:rsidP="00493FA1"/>
        </w:tc>
        <w:tc>
          <w:tcPr>
            <w:tcW w:w="1961" w:type="dxa"/>
            <w:tcMar>
              <w:top w:w="144" w:type="dxa"/>
            </w:tcMar>
          </w:tcPr>
          <w:p w:rsidR="000B4AD8" w:rsidRDefault="00C93CD0" w:rsidP="00894AD5">
            <w:pPr>
              <w:pStyle w:val="Titre2"/>
              <w:ind w:left="224"/>
              <w:outlineLvl w:val="1"/>
            </w:pPr>
            <w:r>
              <w:t>22/03/2016</w:t>
            </w:r>
            <w:r w:rsidR="000B4AD8" w:rsidRPr="009A3F06">
              <w:rPr>
                <w:lang w:bidi="fr-FR"/>
              </w:rPr>
              <w:t>-</w:t>
            </w:r>
            <w:r>
              <w:t>04/04/2016</w:t>
            </w:r>
          </w:p>
          <w:p w:rsidR="00C93CD0" w:rsidRPr="009A3F06" w:rsidRDefault="00C93CD0" w:rsidP="00894AD5">
            <w:pPr>
              <w:pStyle w:val="Titre2"/>
              <w:ind w:left="224"/>
              <w:outlineLvl w:val="1"/>
            </w:pPr>
            <w:r>
              <w:t>(Boumerdès)</w:t>
            </w:r>
          </w:p>
        </w:tc>
      </w:tr>
    </w:tbl>
    <w:p w:rsidR="000B4AD8" w:rsidRPr="00E85E43" w:rsidRDefault="00F90056" w:rsidP="00F90056">
      <w:pPr>
        <w:pStyle w:val="Titre1"/>
        <w:rPr>
          <w:color w:val="E36C0A" w:themeColor="accent6" w:themeShade="BF"/>
          <w:sz w:val="24"/>
          <w:szCs w:val="36"/>
        </w:rPr>
      </w:pPr>
      <w:r w:rsidRPr="00E85E43">
        <w:rPr>
          <w:color w:val="E36C0A" w:themeColor="accent6" w:themeShade="BF"/>
          <w:sz w:val="24"/>
          <w:szCs w:val="36"/>
        </w:rPr>
        <w:t>FORMATION</w:t>
      </w:r>
      <w:r w:rsidR="002A5C85">
        <w:rPr>
          <w:color w:val="E36C0A" w:themeColor="accent6" w:themeShade="BF"/>
          <w:sz w:val="24"/>
          <w:szCs w:val="36"/>
        </w:rPr>
        <w:t>S</w:t>
      </w:r>
    </w:p>
    <w:p w:rsidR="004D6905" w:rsidRPr="00F90056" w:rsidRDefault="004D6905" w:rsidP="00F90056">
      <w:pPr>
        <w:pStyle w:val="Titre1"/>
        <w:rPr>
          <w:rFonts w:asciiTheme="minorHAnsi" w:eastAsiaTheme="minorHAnsi" w:hAnsiTheme="minorHAnsi" w:cstheme="minorBidi"/>
          <w:b w:val="0"/>
          <w:caps w:val="0"/>
          <w:color w:val="E36C0A" w:themeColor="accent6" w:themeShade="BF"/>
          <w:szCs w:val="22"/>
        </w:rPr>
      </w:pPr>
    </w:p>
    <w:tbl>
      <w:tblPr>
        <w:tblStyle w:val="TableauGrille1Clair1"/>
        <w:tblW w:w="51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pour ajouter des détails sur la formation"/>
      </w:tblPr>
      <w:tblGrid>
        <w:gridCol w:w="8565"/>
        <w:gridCol w:w="1901"/>
        <w:gridCol w:w="253"/>
      </w:tblGrid>
      <w:tr w:rsidR="000B4AD8" w:rsidRPr="009A3F06" w:rsidTr="00894AD5">
        <w:trPr>
          <w:gridAfter w:val="1"/>
          <w:wAfter w:w="253" w:type="dxa"/>
          <w:trHeight w:val="850"/>
        </w:trPr>
        <w:tc>
          <w:tcPr>
            <w:tcW w:w="8565" w:type="dxa"/>
          </w:tcPr>
          <w:p w:rsidR="000B4AD8" w:rsidRDefault="00F90056" w:rsidP="00F90056">
            <w:r w:rsidRPr="00E85E43">
              <w:rPr>
                <w:rStyle w:val="Titre2Car"/>
              </w:rPr>
              <w:t>Master en Raffinage et Pétrochimie</w:t>
            </w:r>
            <w:r w:rsidR="000B4AD8" w:rsidRPr="00E85E43">
              <w:rPr>
                <w:rStyle w:val="Titre2Car"/>
              </w:rPr>
              <w:t>,</w:t>
            </w:r>
            <w:r w:rsidR="000B4AD8" w:rsidRPr="009A3F06">
              <w:rPr>
                <w:lang w:bidi="fr-FR"/>
              </w:rPr>
              <w:t xml:space="preserve"> </w:t>
            </w:r>
            <w:r>
              <w:t>Alger</w:t>
            </w:r>
            <w:r w:rsidR="000B4AD8" w:rsidRPr="009A3F06">
              <w:rPr>
                <w:lang w:bidi="fr-FR"/>
              </w:rPr>
              <w:t xml:space="preserve">, </w:t>
            </w:r>
            <w:r>
              <w:t>Université Houari Boumediene</w:t>
            </w:r>
            <w:r w:rsidR="004D6905">
              <w:t>.</w:t>
            </w:r>
          </w:p>
          <w:p w:rsidR="004D6905" w:rsidRPr="009A3F06" w:rsidRDefault="004D6905" w:rsidP="00F90056"/>
        </w:tc>
        <w:tc>
          <w:tcPr>
            <w:tcW w:w="1901" w:type="dxa"/>
          </w:tcPr>
          <w:p w:rsidR="000B4AD8" w:rsidRPr="009A3F06" w:rsidRDefault="004D6905" w:rsidP="00894AD5">
            <w:pPr>
              <w:pStyle w:val="Titre2"/>
              <w:ind w:left="224"/>
              <w:outlineLvl w:val="1"/>
            </w:pPr>
            <w:r>
              <w:t>2016</w:t>
            </w:r>
            <w:r w:rsidR="000B4AD8" w:rsidRPr="009A3F06">
              <w:rPr>
                <w:lang w:bidi="fr-FR"/>
              </w:rPr>
              <w:t>-</w:t>
            </w:r>
            <w:r>
              <w:t>2018</w:t>
            </w:r>
          </w:p>
        </w:tc>
      </w:tr>
      <w:tr w:rsidR="000B4AD8" w:rsidRPr="009A3F06" w:rsidTr="00894AD5">
        <w:trPr>
          <w:trHeight w:val="1137"/>
        </w:trPr>
        <w:tc>
          <w:tcPr>
            <w:tcW w:w="8565" w:type="dxa"/>
          </w:tcPr>
          <w:p w:rsidR="000B4AD8" w:rsidRDefault="004D6905" w:rsidP="004D6905">
            <w:r w:rsidRPr="00E85E43">
              <w:rPr>
                <w:rStyle w:val="Titre2Car"/>
              </w:rPr>
              <w:t>Licence en Génie des P</w:t>
            </w:r>
            <w:r w:rsidR="00F90056" w:rsidRPr="00E85E43">
              <w:rPr>
                <w:rStyle w:val="Titre2Car"/>
              </w:rPr>
              <w:t>rocédés</w:t>
            </w:r>
            <w:r w:rsidR="000B4AD8" w:rsidRPr="00E85E43">
              <w:rPr>
                <w:rStyle w:val="Titre2Car"/>
              </w:rPr>
              <w:t>,</w:t>
            </w:r>
            <w:r w:rsidR="000B4AD8" w:rsidRPr="009A3F06">
              <w:rPr>
                <w:lang w:bidi="fr-FR"/>
              </w:rPr>
              <w:t xml:space="preserve"> </w:t>
            </w:r>
            <w:r>
              <w:t>Alger</w:t>
            </w:r>
            <w:r w:rsidR="000B4AD8" w:rsidRPr="009A3F06">
              <w:rPr>
                <w:lang w:bidi="fr-FR"/>
              </w:rPr>
              <w:t xml:space="preserve">, </w:t>
            </w:r>
            <w:r>
              <w:t>Université Houari Boumediene.</w:t>
            </w:r>
          </w:p>
          <w:p w:rsidR="004D6905" w:rsidRDefault="004D6905" w:rsidP="004D6905"/>
          <w:p w:rsidR="004D6905" w:rsidRPr="004D6905" w:rsidRDefault="004D6905" w:rsidP="004D6905">
            <w:pPr>
              <w:rPr>
                <w:b/>
                <w:bCs/>
              </w:rPr>
            </w:pPr>
          </w:p>
          <w:p w:rsidR="004D6905" w:rsidRPr="009A3F06" w:rsidRDefault="004D6905" w:rsidP="004D6905">
            <w:r w:rsidRPr="00E85E43">
              <w:rPr>
                <w:rStyle w:val="Titre2Car"/>
              </w:rPr>
              <w:t>Baccalauréat en Science Naturelle,</w:t>
            </w:r>
            <w:r>
              <w:t xml:space="preserve"> Alger, Lycée Ahmed Toufik Bouattoura El Biar</w:t>
            </w:r>
          </w:p>
        </w:tc>
        <w:tc>
          <w:tcPr>
            <w:tcW w:w="2154" w:type="dxa"/>
            <w:gridSpan w:val="2"/>
          </w:tcPr>
          <w:p w:rsidR="000B4AD8" w:rsidRPr="009A3F06" w:rsidRDefault="00D94BC1" w:rsidP="00894AD5">
            <w:pPr>
              <w:pStyle w:val="Titre2"/>
              <w:ind w:left="224"/>
              <w:outlineLvl w:val="1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652F9D" wp14:editId="5FE079CB">
                      <wp:simplePos x="0" y="0"/>
                      <wp:positionH relativeFrom="margin">
                        <wp:posOffset>6350</wp:posOffset>
                      </wp:positionH>
                      <wp:positionV relativeFrom="margin">
                        <wp:posOffset>395605</wp:posOffset>
                      </wp:positionV>
                      <wp:extent cx="1308735" cy="488315"/>
                      <wp:effectExtent l="0" t="0" r="5715" b="6985"/>
                      <wp:wrapSquare wrapText="bothSides"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735" cy="488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4BC1" w:rsidRPr="00D94BC1" w:rsidRDefault="00904BB4" w:rsidP="00894AD5">
                                  <w:pPr>
                                    <w:pStyle w:val="Titre2"/>
                                    <w:ind w:left="142" w:hanging="142"/>
                                  </w:pPr>
                                  <w:r>
                                    <w:t xml:space="preserve"> </w:t>
                                  </w:r>
                                  <w:r w:rsidR="00D94BC1" w:rsidRPr="00D94BC1">
                                    <w:t>2012-2013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.5pt;margin-top:31.15pt;width:103.0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" stroked="f">
                      <v:textbox>
                        <w:txbxContent>
                          <w:p w:rsidR="00D94BC1" w:rsidRPr="00D94BC1" w:rsidRDefault="00904BB4" w:rsidP="00894AD5">
                            <w:pPr>
                              <w:pStyle w:val="Titre2"/>
                              <w:ind w:left="142" w:hanging="142"/>
                            </w:pPr>
                            <w:r>
                              <w:t xml:space="preserve"> </w:t>
                            </w:r>
                            <w:r w:rsidR="00D94BC1" w:rsidRPr="00D94BC1">
                              <w:t>2012-2013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>
              <w:t>2013</w:t>
            </w:r>
            <w:r w:rsidR="000B4AD8" w:rsidRPr="009A3F06">
              <w:rPr>
                <w:lang w:bidi="fr-FR"/>
              </w:rPr>
              <w:t>-</w:t>
            </w:r>
            <w:r>
              <w:t>2016</w:t>
            </w:r>
          </w:p>
        </w:tc>
      </w:tr>
    </w:tbl>
    <w:p w:rsidR="0094328E" w:rsidRPr="00E85E43" w:rsidRDefault="00E85E43" w:rsidP="009E7A9E">
      <w:pPr>
        <w:pStyle w:val="Titre1"/>
        <w:rPr>
          <w:rFonts w:asciiTheme="minorHAnsi" w:eastAsiaTheme="minorHAnsi" w:hAnsiTheme="minorHAnsi" w:cstheme="minorBidi"/>
          <w:b w:val="0"/>
          <w:caps w:val="0"/>
          <w:color w:val="E36C0A" w:themeColor="accent6" w:themeShade="BF"/>
          <w:sz w:val="24"/>
          <w:szCs w:val="24"/>
        </w:rPr>
      </w:pPr>
      <w:r w:rsidRPr="00E85E43">
        <w:rPr>
          <w:color w:val="E36C0A" w:themeColor="accent6" w:themeShade="BF"/>
          <w:sz w:val="24"/>
          <w:szCs w:val="36"/>
        </w:rPr>
        <w:t>COMPETENCES</w:t>
      </w:r>
    </w:p>
    <w:p w:rsidR="00E85E43" w:rsidRDefault="00E85E43" w:rsidP="009E7A9E">
      <w:pPr>
        <w:rPr>
          <w:b/>
          <w:bCs/>
        </w:rPr>
      </w:pPr>
    </w:p>
    <w:p w:rsidR="009E7A9E" w:rsidRDefault="009E7A9E" w:rsidP="009E7A9E">
      <w:pPr>
        <w:rPr>
          <w:b/>
          <w:bCs/>
        </w:rPr>
      </w:pPr>
      <w:r w:rsidRPr="00E85E43">
        <w:rPr>
          <w:b/>
          <w:bCs/>
        </w:rPr>
        <w:t>Langues</w:t>
      </w:r>
      <w:r w:rsidRPr="00E85E43">
        <w:rPr>
          <w:b/>
          <w:bCs/>
        </w:rPr>
        <w:tab/>
      </w:r>
    </w:p>
    <w:p w:rsidR="00E85E43" w:rsidRPr="00E85E43" w:rsidRDefault="00E85E43" w:rsidP="00E85E43">
      <w:pPr>
        <w:pStyle w:val="Paragraphedeliste"/>
        <w:numPr>
          <w:ilvl w:val="0"/>
          <w:numId w:val="13"/>
        </w:numPr>
        <w:rPr>
          <w:b/>
          <w:bCs/>
        </w:rPr>
      </w:pPr>
      <w:r w:rsidRPr="00E85E43">
        <w:rPr>
          <w:b/>
          <w:bCs/>
        </w:rPr>
        <w:t xml:space="preserve">Arabe : </w:t>
      </w:r>
      <w:r w:rsidRPr="00E85E43">
        <w:t>langue maternelle</w:t>
      </w:r>
    </w:p>
    <w:p w:rsidR="00E85E43" w:rsidRPr="00E85E43" w:rsidRDefault="00E85E43" w:rsidP="00E85E43">
      <w:pPr>
        <w:pStyle w:val="Paragraphedeliste"/>
        <w:numPr>
          <w:ilvl w:val="0"/>
          <w:numId w:val="13"/>
        </w:numPr>
        <w:rPr>
          <w:b/>
          <w:bCs/>
        </w:rPr>
      </w:pPr>
      <w:r w:rsidRPr="00E85E43">
        <w:rPr>
          <w:b/>
          <w:bCs/>
        </w:rPr>
        <w:t xml:space="preserve">Français : </w:t>
      </w:r>
      <w:r w:rsidRPr="00E85E43">
        <w:t>bon niveau professionnel</w:t>
      </w:r>
    </w:p>
    <w:p w:rsidR="00E85E43" w:rsidRPr="00E85E43" w:rsidRDefault="00E85E43" w:rsidP="00E85E43">
      <w:pPr>
        <w:pStyle w:val="Paragraphedeliste"/>
        <w:numPr>
          <w:ilvl w:val="0"/>
          <w:numId w:val="13"/>
        </w:numPr>
        <w:rPr>
          <w:b/>
          <w:bCs/>
        </w:rPr>
      </w:pPr>
      <w:r w:rsidRPr="00E85E43">
        <w:rPr>
          <w:b/>
          <w:bCs/>
        </w:rPr>
        <w:t xml:space="preserve">Anglais : </w:t>
      </w:r>
      <w:r w:rsidRPr="00E85E43">
        <w:t>formation en anglais en cours WM English School, niveau B2</w:t>
      </w:r>
    </w:p>
    <w:p w:rsidR="00E85E43" w:rsidRPr="00E85E43" w:rsidRDefault="00E85E43" w:rsidP="00E85E43">
      <w:pPr>
        <w:pStyle w:val="Paragraphedeliste"/>
        <w:ind w:left="1008"/>
        <w:rPr>
          <w:b/>
          <w:bCs/>
        </w:rPr>
      </w:pPr>
    </w:p>
    <w:p w:rsidR="00894AD5" w:rsidRDefault="009E7A9E" w:rsidP="009E7A9E">
      <w:pPr>
        <w:rPr>
          <w:b/>
          <w:bCs/>
        </w:rPr>
      </w:pPr>
      <w:r w:rsidRPr="00E85E43">
        <w:rPr>
          <w:b/>
          <w:bCs/>
        </w:rPr>
        <w:t>Informatique</w:t>
      </w:r>
    </w:p>
    <w:p w:rsidR="00894AD5" w:rsidRPr="00371FED" w:rsidRDefault="009E7A9E" w:rsidP="00894AD5">
      <w:pPr>
        <w:rPr>
          <w:rFonts w:asciiTheme="majorHAnsi" w:eastAsia="Calibri" w:hAnsiTheme="majorHAnsi" w:cs="Arial"/>
        </w:rPr>
      </w:pPr>
      <w:r w:rsidRPr="00894AD5">
        <w:rPr>
          <w:rFonts w:asciiTheme="majorHAnsi" w:hAnsiTheme="majorHAnsi"/>
          <w:b/>
          <w:bCs/>
        </w:rPr>
        <w:tab/>
      </w:r>
      <w:r w:rsidR="00894AD5" w:rsidRPr="00371FED">
        <w:rPr>
          <w:rFonts w:asciiTheme="majorHAnsi" w:eastAsia="Calibri" w:hAnsiTheme="majorHAnsi" w:cs="Arial"/>
        </w:rPr>
        <w:t>Excel, PowerPoint, Word, Fortran</w:t>
      </w:r>
    </w:p>
    <w:p w:rsidR="0087650A" w:rsidRPr="00371FED" w:rsidRDefault="00E85E43" w:rsidP="009E7A9E">
      <w:pPr>
        <w:pStyle w:val="Titre1"/>
        <w:rPr>
          <w:rFonts w:asciiTheme="minorHAnsi" w:eastAsiaTheme="minorHAnsi" w:hAnsiTheme="minorHAnsi" w:cstheme="minorBidi"/>
          <w:b w:val="0"/>
          <w:caps w:val="0"/>
          <w:color w:val="E36C0A" w:themeColor="accent6" w:themeShade="BF"/>
          <w:sz w:val="24"/>
          <w:szCs w:val="24"/>
        </w:rPr>
      </w:pPr>
      <w:r w:rsidRPr="00371FED">
        <w:rPr>
          <w:color w:val="E36C0A" w:themeColor="accent6" w:themeShade="BF"/>
          <w:sz w:val="24"/>
          <w:szCs w:val="36"/>
        </w:rPr>
        <w:t>CENTRES D’INTERET</w:t>
      </w:r>
    </w:p>
    <w:p w:rsidR="0092054E" w:rsidRPr="00371FED" w:rsidRDefault="00E85E43" w:rsidP="00371FED">
      <w:r w:rsidRPr="00E85E43">
        <w:t>Dessin</w:t>
      </w:r>
      <w:r>
        <w:t>, Sport, Voy</w:t>
      </w:r>
      <w:r w:rsidR="00904BB4">
        <w:t>age, Musique</w:t>
      </w:r>
    </w:p>
    <w:sectPr w:rsidR="0092054E" w:rsidRPr="00371FED" w:rsidSect="000453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0B6" w:rsidRDefault="001B60B6" w:rsidP="00CC562D">
      <w:pPr>
        <w:spacing w:after="0"/>
      </w:pPr>
      <w:r>
        <w:separator/>
      </w:r>
    </w:p>
  </w:endnote>
  <w:endnote w:type="continuationSeparator" w:id="0">
    <w:p w:rsidR="001B60B6" w:rsidRDefault="001B60B6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77" w:rsidRDefault="009D3B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363129" w:rsidRDefault="00CC562D" w:rsidP="0036312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75B92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77" w:rsidRDefault="009D3B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0B6" w:rsidRDefault="001B60B6" w:rsidP="00CC562D">
      <w:pPr>
        <w:spacing w:after="0"/>
      </w:pPr>
      <w:r>
        <w:separator/>
      </w:r>
    </w:p>
  </w:footnote>
  <w:footnote w:type="continuationSeparator" w:id="0">
    <w:p w:rsidR="001B60B6" w:rsidRDefault="001B60B6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77" w:rsidRDefault="009D3B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Votre nom :"/>
      <w:tag w:val="Votre nom :"/>
      <w:id w:val="-1934733010"/>
      <w:placeholder>
        <w:docPart w:val="09BA5B3054C645C48E0CBA15ED92DD4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E3678" w:rsidRDefault="00A37916" w:rsidP="005E3678">
        <w:pPr>
          <w:pStyle w:val="Titre"/>
        </w:pPr>
        <w:r>
          <w:t>HAIOUANI Amel lamia</w:t>
        </w:r>
      </w:p>
    </w:sdtContent>
  </w:sdt>
  <w:p w:rsidR="005E3678" w:rsidRDefault="00045344" w:rsidP="005E3678">
    <w:pPr>
      <w:pStyle w:val="Coordonnes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42626C66" wp14:editId="54E56124">
              <wp:simplePos x="0" y="0"/>
              <wp:positionH relativeFrom="column">
                <wp:posOffset>-161925</wp:posOffset>
              </wp:positionH>
              <wp:positionV relativeFrom="paragraph">
                <wp:posOffset>-684530</wp:posOffset>
              </wp:positionV>
              <wp:extent cx="6960235" cy="9982835"/>
              <wp:effectExtent l="0" t="0" r="12065" b="18415"/>
              <wp:wrapNone/>
              <wp:docPr id="5" name="Groupe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235" cy="9982835"/>
                        <a:chOff x="0" y="0"/>
                        <a:chExt cx="7168896" cy="9418320"/>
                      </a:xfrm>
                    </wpg:grpSpPr>
                    <wps:wsp>
                      <wps:cNvPr id="6" name="Rectangle 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e libre 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e libre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3" o:spid="_x0000_s1026" alt="Description : Curved border layout" style="position:absolute;margin-left:-12.75pt;margin-top:-53.9pt;width:548.05pt;height:786.05pt;z-index:-251652608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">
              <v:rect id="Rectangle 14" o:spid="_x0000_s1027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eqpsIA&#10;AADaAAAADwAAAGRycy9kb3ducmV2LnhtbESPUWvCMBSF3wf7D+EO9jaTOeikM8qYCDKGsOreL821&#10;qTY3XRPb7t8vguDj4ZzzHc58ObpG9NSF2rOG54kCQVx6U3OlYb9bP81AhIhssPFMGv4owHJxfzfH&#10;3PiBv6kvYiUShEOOGmyMbS5lKC05DBPfEifv4DuHMcmukqbDIcFdI6dKZdJhzWnBYksflspTcXYX&#10;yuncv9phr1bF9qfMjp8vX+pX68eH8f0NRKQx3sLX9sZoyOByJd0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6qmwgAAANoAAAAPAAAAAAAAAAAAAAAAAJgCAABkcnMvZG93&#10;bnJldi54bWxQSwUGAAAAAAQABAD1AAAAhwMAAAAA&#10;" fillcolor="white [3212]" strokecolor="#d8d8d8 [2732]" strokeweight="1pt"/>
              <v:shape id="Forme libre 15" o:spid="_x0000_s1028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v9zMMA&#10;AADaAAAADwAAAGRycy9kb3ducmV2LnhtbESPQWsCMRSE74L/IbyCF6lZRVRWo0ipIEoPrtLzc/Oa&#10;3Xbzsmyirv/eFASPw8x8wyxWra3ElRpfOlYwHCQgiHOnSzYKTsfN+wyED8gaK8ek4E4eVstuZ4Gp&#10;djc+0DULRkQI+xQVFCHUqZQ+L8iiH7iaOHo/rrEYomyM1A3eItxWcpQkE2mx5LhQYE0fBeV/2cUq&#10;+Jb33affzfBsTtnX/jfpm/Gwr1TvrV3PQQRqwyv8bG+1gin8X4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v9zMMAAADaAAAADwAAAAAAAAAAAAAAAACYAgAAZHJzL2Rv&#10;d25yZXYueG1sUEsFBgAAAAAEAAQA9QAAAIgD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e libre 16" o:spid="_x0000_s1029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X6LsA&#10;AADaAAAADwAAAGRycy9kb3ducmV2LnhtbERPuwrCMBTdBf8hXMHNpiqIVKOIIjg4+BocL821D5ub&#10;0sRa/94MguPhvJfrzlSipcYVlhWMoxgEcWp1wZmC23U/moNwHlljZZkUfMjBetXvLTHR9s1nai8+&#10;EyGEXYIKcu/rREqX5mTQRbYmDtzDNgZ9gE0mdYPvEG4qOYnjmTRYcGjIsaZtTunz8jIK3O5USjyW&#10;06x7mt1x7tryfpZKDQfdZgHCU+f/4p/7oBWEreFKu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6AF+i7AAAA2gAAAA8AAAAAAAAAAAAAAAAAmAIAAGRycy9kb3ducmV2Lnht&#10;bFBLBQYAAAAABAAEAPUAAACAAw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</v:group>
          </w:pict>
        </mc:Fallback>
      </mc:AlternateContent>
    </w:r>
    <w:sdt>
      <w:sdtPr>
        <w:alias w:val="Adresse :"/>
        <w:tag w:val="Adresse :"/>
        <w:id w:val="-1388171015"/>
        <w:placeholder>
          <w:docPart w:val="A33E0F8E42794AB8A63790A4840FDE22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r w:rsidR="005E3678" w:rsidRPr="00E81174">
          <w:rPr>
            <w:lang w:bidi="fr-FR"/>
          </w:rPr>
          <w:t>Adresse</w:t>
        </w:r>
      </w:sdtContent>
    </w:sdt>
    <w:r w:rsidR="005E3678">
      <w:rPr>
        <w:lang w:bidi="fr-FR"/>
      </w:rPr>
      <w:t xml:space="preserve">, </w:t>
    </w:r>
    <w:sdt>
      <w:sdtPr>
        <w:alias w:val="Code postal, ville :"/>
        <w:tag w:val="Code postal, ville :"/>
        <w:id w:val="34632979"/>
        <w:placeholder>
          <w:docPart w:val="CA400CEA64554C4881DB883D175A670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E3678" w:rsidRPr="00E81174">
          <w:rPr>
            <w:lang w:bidi="fr-FR"/>
          </w:rPr>
          <w:t>Code postal, ville</w:t>
        </w:r>
      </w:sdtContent>
    </w:sdt>
  </w:p>
  <w:p w:rsidR="00E50F6B" w:rsidRDefault="001B60B6" w:rsidP="005E3678">
    <w:pPr>
      <w:pStyle w:val="Coordonnes"/>
    </w:pPr>
    <w:sdt>
      <w:sdtPr>
        <w:alias w:val="Téléphone :"/>
        <w:tag w:val="Téléphone :"/>
        <w:id w:val="2024825804"/>
        <w:placeholder>
          <w:docPart w:val="4AE3AEFB6E00470186E985FBF453C9A7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5E3678">
          <w:rPr>
            <w:lang w:bidi="fr-FR"/>
          </w:rPr>
          <w:t>Téléphone</w:t>
        </w:r>
      </w:sdtContent>
    </w:sdt>
  </w:p>
  <w:p w:rsidR="005E3678" w:rsidRDefault="001B60B6" w:rsidP="005E3678">
    <w:pPr>
      <w:pStyle w:val="Coordonnes"/>
    </w:pPr>
    <w:sdt>
      <w:sdtPr>
        <w:alias w:val="E-mail :"/>
        <w:tag w:val="E-mail :"/>
        <w:id w:val="1728872440"/>
        <w:placeholder>
          <w:docPart w:val="527A685089BE4542AB2D6D47D440956B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5E3678">
          <w:rPr>
            <w:lang w:bidi="fr-FR"/>
          </w:rPr>
          <w:t>Adresse e-mail</w:t>
        </w:r>
      </w:sdtContent>
    </w:sdt>
  </w:p>
  <w:sdt>
    <w:sdtPr>
      <w:alias w:val="Site web :"/>
      <w:tag w:val="Site web :"/>
      <w:id w:val="-1483385653"/>
      <w:placeholder>
        <w:docPart w:val="3D10B65415464F98B45E8CBC6C00F58A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5E3678" w:rsidRPr="00363129" w:rsidRDefault="005E3678" w:rsidP="005E3678">
        <w:pPr>
          <w:pStyle w:val="Coordonnes"/>
        </w:pPr>
        <w:r>
          <w:rPr>
            <w:lang w:bidi="fr-FR"/>
          </w:rPr>
          <w:t>Site web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Entrez votre nom :"/>
      <w:tag w:val="Entrez votre nom :"/>
      <w:id w:val="-62599601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63129" w:rsidRDefault="00A37916" w:rsidP="00A37916">
        <w:pPr>
          <w:pStyle w:val="Titre"/>
        </w:pPr>
        <w:r>
          <w:t>HAIOUANI Amel lamia</w:t>
        </w:r>
      </w:p>
    </w:sdtContent>
  </w:sdt>
  <w:p w:rsidR="00A37916" w:rsidRPr="00371FED" w:rsidRDefault="00045344" w:rsidP="00A37916">
    <w:pPr>
      <w:pStyle w:val="Coordonnes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7F1439E3" wp14:editId="45FDB3E6">
              <wp:simplePos x="0" y="0"/>
              <wp:positionH relativeFrom="column">
                <wp:posOffset>-72542</wp:posOffset>
              </wp:positionH>
              <wp:positionV relativeFrom="paragraph">
                <wp:posOffset>-732155</wp:posOffset>
              </wp:positionV>
              <wp:extent cx="6960235" cy="9982835"/>
              <wp:effectExtent l="0" t="0" r="12065" b="18415"/>
              <wp:wrapNone/>
              <wp:docPr id="1" name="Groupe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235" cy="9982835"/>
                        <a:chOff x="0" y="0"/>
                        <a:chExt cx="7168896" cy="9418320"/>
                      </a:xfrm>
                    </wpg:grpSpPr>
                    <wps:wsp>
                      <wps:cNvPr id="2" name="Rectangle 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e libre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orme libre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9" o:spid="_x0000_s1026" alt="Description : Curved border layout" style="position:absolute;margin-left:-5.7pt;margin-top:-57.65pt;width:548.05pt;height:786.05pt;z-index:-251656704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">
              <v:rect id="Rectangle 10" o:spid="_x0000_s1027" alt="Curved border layout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spcIA&#10;AADaAAAADwAAAGRycy9kb3ducmV2LnhtbESPUWvCMBSF3wf+h3AHvs1kCm5Uo4gyGGMI69z7pbk2&#10;1eamNrHt/v0iCHs8nHO+w1muB1eLjtpQedbwPFEgiAtvKi41HL7fnl5BhIhssPZMGn4pwHo1elhi&#10;ZnzPX9TlsRQJwiFDDTbGJpMyFJYcholviJN39K3DmGRbStNin+CullOl5tJhxWnBYkNbS8U5v7ob&#10;5XztXmx/ULt8/1PMTx+zT3XRevw4bBYgIg3xP3xvvxsNU7hdS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KylwgAAANoAAAAPAAAAAAAAAAAAAAAAAJgCAABkcnMvZG93&#10;bnJldi54bWxQSwUGAAAAAAQABAD1AAAAhwMAAAAA&#10;" fillcolor="white [3212]" strokecolor="#d8d8d8 [2732]" strokeweight="1pt"/>
              <v:shape id="Forme libre 11" o:spid="_x0000_s1028" alt="Curved border layout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7z8MA&#10;AADaAAAADwAAAGRycy9kb3ducmV2LnhtbESPT4vCMBTE74LfIbwFL7Km/kGkGkWWFUTZg1X2/Gze&#10;pt1tXkoTtX57syB4HGbmN8xi1dpKXKnxpWMFw0ECgjh3umSj4HTcvM9A+ICssXJMCu7kYbXsdhaY&#10;anfjA12zYESEsE9RQRFCnUrp84Is+oGriaP34xqLIcrGSN3gLcJtJUdJMpUWS44LBdb0UVD+l12s&#10;gm9533363QzP5pR97X+TvpkM+0r13tr1HESgNrzCz/ZWKxjD/5V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D7z8MAAADaAAAADwAAAAAAAAAAAAAAAACYAgAAZHJzL2Rv&#10;d25yZXYueG1sUEsFBgAAAAAEAAQA9QAAAIgD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e libre 12" o:spid="_x0000_s1029" alt="Curved border layout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0d7cEA&#10;AADaAAAADwAAAGRycy9kb3ducmV2LnhtbESPS4vCQBCE78L+h6EFbzrxgYSsE5GVhT148HXYY5Np&#10;85yekBlj9t/vCILHoqq+ojbbwTSip86VlhXMZxEI4szqknMF18v3NAbhPLLGxjIp+CMH2/RjtMFE&#10;2wefqD/7XAQIuwQVFN63iZQuK8igm9mWOHg32xn0QXa51B0+Atw0chFFa2mw5LBQYEtfBWX1+W4U&#10;uP2xkniolvlQm/0hdn31e5JKTcbD7hOEp8G/w6/2j1awgueVcAN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NHe3BAAAA2gAAAA8AAAAAAAAAAAAAAAAAmAIAAGRycy9kb3du&#10;cmV2LnhtbFBLBQYAAAAABAAEAPUAAACGAw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</v:group>
          </w:pict>
        </mc:Fallback>
      </mc:AlternateContent>
    </w:r>
    <w:r w:rsidR="00A37916" w:rsidRPr="00371FED">
      <w:t xml:space="preserve"> Cité AADL BT 09 n</w:t>
    </w:r>
    <w:r w:rsidR="00A37916">
      <w:rPr>
        <w:rFonts w:ascii="Arial" w:hAnsi="Arial" w:cs="Arial"/>
      </w:rPr>
      <w:t>ᵒ</w:t>
    </w:r>
    <w:r w:rsidR="00A37916" w:rsidRPr="00371FED">
      <w:t>25 Ouled Fayet Bis                                                            05.52.49.89.34</w:t>
    </w:r>
  </w:p>
  <w:p w:rsidR="00A37916" w:rsidRDefault="00A37916" w:rsidP="00A37916">
    <w:pPr>
      <w:pStyle w:val="Coordonnes"/>
    </w:pPr>
    <w:r w:rsidRPr="009C4B2F">
      <w:rPr>
        <w:rFonts w:asciiTheme="majorBidi" w:hAnsiTheme="majorBidi"/>
        <w:b w:val="0"/>
        <w:bCs/>
        <w:noProof/>
        <w:sz w:val="32"/>
        <w:szCs w:val="32"/>
        <w:lang w:eastAsia="fr-FR"/>
      </w:rPr>
      <w:drawing>
        <wp:anchor distT="0" distB="0" distL="114300" distR="114300" simplePos="0" relativeHeight="251665920" behindDoc="0" locked="0" layoutInCell="1" allowOverlap="1" wp14:anchorId="5024AEAC" wp14:editId="2A4DED1A">
          <wp:simplePos x="0" y="0"/>
          <wp:positionH relativeFrom="margin">
            <wp:posOffset>-69850</wp:posOffset>
          </wp:positionH>
          <wp:positionV relativeFrom="margin">
            <wp:posOffset>-1526540</wp:posOffset>
          </wp:positionV>
          <wp:extent cx="1200150" cy="1276350"/>
          <wp:effectExtent l="171450" t="171450" r="381000" b="36195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el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200000"/>
                            </a14:imgEffect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2763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3B77">
      <w:t>haiouani1994amel@gmail.com</w:t>
    </w:r>
  </w:p>
  <w:p w:rsidR="00A37916" w:rsidRPr="00363129" w:rsidRDefault="00A37916" w:rsidP="00A37916">
    <w:pPr>
      <w:pStyle w:val="Coordonnes"/>
    </w:pPr>
    <w:r>
      <w:t>24 ans, nationalité algérienne</w:t>
    </w:r>
  </w:p>
  <w:p w:rsidR="00363129" w:rsidRPr="00363129" w:rsidRDefault="001B60B6" w:rsidP="00363129">
    <w:pPr>
      <w:pStyle w:val="Coordonne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2AE56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48BC2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16E2F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684B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24AD6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648AA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FCC0B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8350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52C4B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D61B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585522"/>
    <w:multiLevelType w:val="hybridMultilevel"/>
    <w:tmpl w:val="63A66B00"/>
    <w:lvl w:ilvl="0" w:tplc="04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4755493C"/>
    <w:multiLevelType w:val="hybridMultilevel"/>
    <w:tmpl w:val="7ECE1D88"/>
    <w:lvl w:ilvl="0" w:tplc="04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79172B26"/>
    <w:multiLevelType w:val="hybridMultilevel"/>
    <w:tmpl w:val="2F5C267E"/>
    <w:lvl w:ilvl="0" w:tplc="04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25"/>
    <w:rsid w:val="00011689"/>
    <w:rsid w:val="00045344"/>
    <w:rsid w:val="000809A8"/>
    <w:rsid w:val="000B4AD8"/>
    <w:rsid w:val="000F4513"/>
    <w:rsid w:val="001B60B6"/>
    <w:rsid w:val="0020605F"/>
    <w:rsid w:val="00241711"/>
    <w:rsid w:val="00293B83"/>
    <w:rsid w:val="00296B0D"/>
    <w:rsid w:val="002A5C85"/>
    <w:rsid w:val="00326225"/>
    <w:rsid w:val="00371FED"/>
    <w:rsid w:val="00416941"/>
    <w:rsid w:val="004654C2"/>
    <w:rsid w:val="00493FA1"/>
    <w:rsid w:val="004D6905"/>
    <w:rsid w:val="004F0789"/>
    <w:rsid w:val="00536B92"/>
    <w:rsid w:val="0057242C"/>
    <w:rsid w:val="0057335A"/>
    <w:rsid w:val="005E3678"/>
    <w:rsid w:val="005F6F82"/>
    <w:rsid w:val="00624536"/>
    <w:rsid w:val="00631384"/>
    <w:rsid w:val="006362CD"/>
    <w:rsid w:val="006501E3"/>
    <w:rsid w:val="006A3CE7"/>
    <w:rsid w:val="006B5FA1"/>
    <w:rsid w:val="006E59B4"/>
    <w:rsid w:val="00767AAF"/>
    <w:rsid w:val="008453B9"/>
    <w:rsid w:val="0087650A"/>
    <w:rsid w:val="00894AD5"/>
    <w:rsid w:val="00904BB4"/>
    <w:rsid w:val="0092054E"/>
    <w:rsid w:val="0094328E"/>
    <w:rsid w:val="009C13EB"/>
    <w:rsid w:val="009D3B77"/>
    <w:rsid w:val="009D6ED8"/>
    <w:rsid w:val="009E713C"/>
    <w:rsid w:val="009E7A9E"/>
    <w:rsid w:val="00A0318E"/>
    <w:rsid w:val="00A16204"/>
    <w:rsid w:val="00A37916"/>
    <w:rsid w:val="00AB43BC"/>
    <w:rsid w:val="00AD0F4D"/>
    <w:rsid w:val="00AD6605"/>
    <w:rsid w:val="00B15BC4"/>
    <w:rsid w:val="00B4473C"/>
    <w:rsid w:val="00B94F42"/>
    <w:rsid w:val="00BC72C0"/>
    <w:rsid w:val="00BD5277"/>
    <w:rsid w:val="00C225DF"/>
    <w:rsid w:val="00C23BA6"/>
    <w:rsid w:val="00C848BD"/>
    <w:rsid w:val="00C86B7A"/>
    <w:rsid w:val="00C93CD0"/>
    <w:rsid w:val="00CB6593"/>
    <w:rsid w:val="00CC562D"/>
    <w:rsid w:val="00CF2F10"/>
    <w:rsid w:val="00D6249A"/>
    <w:rsid w:val="00D65B61"/>
    <w:rsid w:val="00D9285E"/>
    <w:rsid w:val="00D94BC1"/>
    <w:rsid w:val="00DA1155"/>
    <w:rsid w:val="00DF3734"/>
    <w:rsid w:val="00E50F6B"/>
    <w:rsid w:val="00E625C5"/>
    <w:rsid w:val="00E70018"/>
    <w:rsid w:val="00E75B92"/>
    <w:rsid w:val="00E85E43"/>
    <w:rsid w:val="00EA7D64"/>
    <w:rsid w:val="00ED4595"/>
    <w:rsid w:val="00F66FAD"/>
    <w:rsid w:val="00F90056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Titre1">
    <w:name w:val="heading 1"/>
    <w:basedOn w:val="Normal"/>
    <w:link w:val="Titre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re">
    <w:name w:val="Title"/>
    <w:basedOn w:val="Normal"/>
    <w:link w:val="Titre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reCar">
    <w:name w:val="Titre Car"/>
    <w:basedOn w:val="Policepardfaut"/>
    <w:link w:val="Titr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CC562D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CC562D"/>
    <w:rPr>
      <w:sz w:val="20"/>
      <w:szCs w:val="20"/>
    </w:rPr>
  </w:style>
  <w:style w:type="paragraph" w:customStyle="1" w:styleId="Coordonnes">
    <w:name w:val="Coordonnées"/>
    <w:basedOn w:val="Titr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lev">
    <w:name w:val="Strong"/>
    <w:basedOn w:val="Policepardfaut"/>
    <w:uiPriority w:val="4"/>
    <w:qFormat/>
    <w:rsid w:val="00D65B61"/>
    <w:rPr>
      <w:b/>
      <w:bCs/>
    </w:rPr>
  </w:style>
  <w:style w:type="table" w:customStyle="1" w:styleId="TableauGrille1Clair1">
    <w:name w:val="Tableau Grille 1 Clair1"/>
    <w:basedOn w:val="Tableau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C562D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562D"/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edelespacerserv">
    <w:name w:val="Placeholder Text"/>
    <w:basedOn w:val="Policepardfaut"/>
    <w:uiPriority w:val="99"/>
    <w:semiHidden/>
    <w:rsid w:val="00AD6605"/>
    <w:rPr>
      <w:color w:val="595959" w:themeColor="text1" w:themeTint="A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C712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D6605"/>
    <w:rPr>
      <w:i/>
      <w:iCs/>
      <w:color w:val="365F91" w:themeColor="accent1" w:themeShade="BF"/>
    </w:rPr>
  </w:style>
  <w:style w:type="character" w:styleId="Titredulivre">
    <w:name w:val="Book Title"/>
    <w:basedOn w:val="Policepardfau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12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54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2054E"/>
  </w:style>
  <w:style w:type="paragraph" w:styleId="Normalcentr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205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2054E"/>
  </w:style>
  <w:style w:type="paragraph" w:styleId="Corpsdetexte2">
    <w:name w:val="Body Text 2"/>
    <w:basedOn w:val="Normal"/>
    <w:link w:val="Corpsdetexte2Car"/>
    <w:uiPriority w:val="99"/>
    <w:semiHidden/>
    <w:unhideWhenUsed/>
    <w:rsid w:val="0092054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2054E"/>
  </w:style>
  <w:style w:type="paragraph" w:styleId="Corpsdetexte3">
    <w:name w:val="Body Text 3"/>
    <w:basedOn w:val="Normal"/>
    <w:link w:val="Corpsdetex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2054E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2054E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2054E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2054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2054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2054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2054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2054E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92054E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92054E"/>
  </w:style>
  <w:style w:type="table" w:styleId="Grillecouleur">
    <w:name w:val="Colorful Grid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2054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054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054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0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054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2054E"/>
  </w:style>
  <w:style w:type="character" w:customStyle="1" w:styleId="DateCar">
    <w:name w:val="Date Car"/>
    <w:basedOn w:val="Policepardfaut"/>
    <w:link w:val="Date"/>
    <w:uiPriority w:val="99"/>
    <w:semiHidden/>
    <w:rsid w:val="0092054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2054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2054E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2054E"/>
  </w:style>
  <w:style w:type="character" w:styleId="Accentuation">
    <w:name w:val="Emphasis"/>
    <w:basedOn w:val="Policepardfaut"/>
    <w:uiPriority w:val="20"/>
    <w:semiHidden/>
    <w:unhideWhenUsed/>
    <w:qFormat/>
    <w:rsid w:val="0092054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2054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054E"/>
    <w:rPr>
      <w:szCs w:val="20"/>
    </w:rPr>
  </w:style>
  <w:style w:type="table" w:customStyle="1" w:styleId="TableauGrille1Clair-Accentuation21">
    <w:name w:val="Tableau Grill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92054E"/>
  </w:style>
  <w:style w:type="paragraph" w:styleId="AdresseHTML">
    <w:name w:val="HTML Address"/>
    <w:basedOn w:val="Normal"/>
    <w:link w:val="Adresse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2054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2054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2054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54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2054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Grilleclaire">
    <w:name w:val="Light Grid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2054E"/>
  </w:style>
  <w:style w:type="paragraph" w:styleId="Liste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2054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2054E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2054E"/>
  </w:style>
  <w:style w:type="character" w:styleId="Numrodepage">
    <w:name w:val="page number"/>
    <w:basedOn w:val="Policepardfaut"/>
    <w:uiPriority w:val="99"/>
    <w:semiHidden/>
    <w:unhideWhenUsed/>
    <w:rsid w:val="0092054E"/>
  </w:style>
  <w:style w:type="table" w:customStyle="1" w:styleId="Tableausimple11">
    <w:name w:val="Tableau simple 11"/>
    <w:basedOn w:val="Tableau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2054E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2054E"/>
  </w:style>
  <w:style w:type="character" w:customStyle="1" w:styleId="SalutationsCar">
    <w:name w:val="Salutations Car"/>
    <w:basedOn w:val="Policepardfaut"/>
    <w:link w:val="Salutations"/>
    <w:uiPriority w:val="99"/>
    <w:semiHidden/>
    <w:rsid w:val="0092054E"/>
  </w:style>
  <w:style w:type="paragraph" w:styleId="Signature">
    <w:name w:val="Signature"/>
    <w:basedOn w:val="Normal"/>
    <w:link w:val="SignatureCar"/>
    <w:uiPriority w:val="99"/>
    <w:semiHidden/>
    <w:unhideWhenUsed/>
    <w:rsid w:val="0092054E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2054E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92054E"/>
    <w:rPr>
      <w:u w:val="dotted"/>
    </w:rPr>
  </w:style>
  <w:style w:type="character" w:styleId="Emphaseple">
    <w:name w:val="Subtle Emphasis"/>
    <w:basedOn w:val="Policepardfau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1">
    <w:name w:val="Table Grid 1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Titre1">
    <w:name w:val="heading 1"/>
    <w:basedOn w:val="Normal"/>
    <w:link w:val="Titre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re">
    <w:name w:val="Title"/>
    <w:basedOn w:val="Normal"/>
    <w:link w:val="Titre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reCar">
    <w:name w:val="Titre Car"/>
    <w:basedOn w:val="Policepardfaut"/>
    <w:link w:val="Titr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CC562D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CC562D"/>
    <w:rPr>
      <w:sz w:val="20"/>
      <w:szCs w:val="20"/>
    </w:rPr>
  </w:style>
  <w:style w:type="paragraph" w:customStyle="1" w:styleId="Coordonnes">
    <w:name w:val="Coordonnées"/>
    <w:basedOn w:val="Titr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lev">
    <w:name w:val="Strong"/>
    <w:basedOn w:val="Policepardfaut"/>
    <w:uiPriority w:val="4"/>
    <w:qFormat/>
    <w:rsid w:val="00D65B61"/>
    <w:rPr>
      <w:b/>
      <w:bCs/>
    </w:rPr>
  </w:style>
  <w:style w:type="table" w:customStyle="1" w:styleId="TableauGrille1Clair1">
    <w:name w:val="Tableau Grille 1 Clair1"/>
    <w:basedOn w:val="Tableau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C562D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562D"/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edelespacerserv">
    <w:name w:val="Placeholder Text"/>
    <w:basedOn w:val="Policepardfaut"/>
    <w:uiPriority w:val="99"/>
    <w:semiHidden/>
    <w:rsid w:val="00AD6605"/>
    <w:rPr>
      <w:color w:val="595959" w:themeColor="text1" w:themeTint="A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C712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D6605"/>
    <w:rPr>
      <w:i/>
      <w:iCs/>
      <w:color w:val="365F91" w:themeColor="accent1" w:themeShade="BF"/>
    </w:rPr>
  </w:style>
  <w:style w:type="character" w:styleId="Titredulivre">
    <w:name w:val="Book Title"/>
    <w:basedOn w:val="Policepardfau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12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54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2054E"/>
  </w:style>
  <w:style w:type="paragraph" w:styleId="Normalcentr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205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2054E"/>
  </w:style>
  <w:style w:type="paragraph" w:styleId="Corpsdetexte2">
    <w:name w:val="Body Text 2"/>
    <w:basedOn w:val="Normal"/>
    <w:link w:val="Corpsdetexte2Car"/>
    <w:uiPriority w:val="99"/>
    <w:semiHidden/>
    <w:unhideWhenUsed/>
    <w:rsid w:val="0092054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2054E"/>
  </w:style>
  <w:style w:type="paragraph" w:styleId="Corpsdetexte3">
    <w:name w:val="Body Text 3"/>
    <w:basedOn w:val="Normal"/>
    <w:link w:val="Corpsdetex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2054E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2054E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2054E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2054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2054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2054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2054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2054E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92054E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92054E"/>
  </w:style>
  <w:style w:type="table" w:styleId="Grillecouleur">
    <w:name w:val="Colorful Grid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2054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054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054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0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054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2054E"/>
  </w:style>
  <w:style w:type="character" w:customStyle="1" w:styleId="DateCar">
    <w:name w:val="Date Car"/>
    <w:basedOn w:val="Policepardfaut"/>
    <w:link w:val="Date"/>
    <w:uiPriority w:val="99"/>
    <w:semiHidden/>
    <w:rsid w:val="0092054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2054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2054E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2054E"/>
  </w:style>
  <w:style w:type="character" w:styleId="Accentuation">
    <w:name w:val="Emphasis"/>
    <w:basedOn w:val="Policepardfaut"/>
    <w:uiPriority w:val="20"/>
    <w:semiHidden/>
    <w:unhideWhenUsed/>
    <w:qFormat/>
    <w:rsid w:val="0092054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2054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054E"/>
    <w:rPr>
      <w:szCs w:val="20"/>
    </w:rPr>
  </w:style>
  <w:style w:type="table" w:customStyle="1" w:styleId="TableauGrille1Clair-Accentuation21">
    <w:name w:val="Tableau Grill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92054E"/>
  </w:style>
  <w:style w:type="paragraph" w:styleId="AdresseHTML">
    <w:name w:val="HTML Address"/>
    <w:basedOn w:val="Normal"/>
    <w:link w:val="Adresse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2054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2054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2054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54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2054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Grilleclaire">
    <w:name w:val="Light Grid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2054E"/>
  </w:style>
  <w:style w:type="paragraph" w:styleId="Liste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2054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2054E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2054E"/>
  </w:style>
  <w:style w:type="character" w:styleId="Numrodepage">
    <w:name w:val="page number"/>
    <w:basedOn w:val="Policepardfaut"/>
    <w:uiPriority w:val="99"/>
    <w:semiHidden/>
    <w:unhideWhenUsed/>
    <w:rsid w:val="0092054E"/>
  </w:style>
  <w:style w:type="table" w:customStyle="1" w:styleId="Tableausimple11">
    <w:name w:val="Tableau simple 11"/>
    <w:basedOn w:val="Tableau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2054E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2054E"/>
  </w:style>
  <w:style w:type="character" w:customStyle="1" w:styleId="SalutationsCar">
    <w:name w:val="Salutations Car"/>
    <w:basedOn w:val="Policepardfaut"/>
    <w:link w:val="Salutations"/>
    <w:uiPriority w:val="99"/>
    <w:semiHidden/>
    <w:rsid w:val="0092054E"/>
  </w:style>
  <w:style w:type="paragraph" w:styleId="Signature">
    <w:name w:val="Signature"/>
    <w:basedOn w:val="Normal"/>
    <w:link w:val="SignatureCar"/>
    <w:uiPriority w:val="99"/>
    <w:semiHidden/>
    <w:unhideWhenUsed/>
    <w:rsid w:val="0092054E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2054E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92054E"/>
    <w:rPr>
      <w:u w:val="dotted"/>
    </w:rPr>
  </w:style>
  <w:style w:type="character" w:styleId="Emphaseple">
    <w:name w:val="Subtle Emphasis"/>
    <w:basedOn w:val="Policepardfau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1">
    <w:name w:val="Table Grid 1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ia\AppData\Roaming\Microsoft\Templates\CV_de_dbut_de_carr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BA5B3054C645C48E0CBA15ED92DD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367A-B506-414E-A107-5265EA3AB81D}"/>
      </w:docPartPr>
      <w:docPartBody>
        <w:p w:rsidR="00F6074A" w:rsidRDefault="001A2821">
          <w:pPr>
            <w:pStyle w:val="09BA5B3054C645C48E0CBA15ED92DD4C"/>
          </w:pPr>
          <w:r w:rsidRPr="009A3F06">
            <w:rPr>
              <w:lang w:bidi="fr-FR"/>
            </w:rPr>
            <w:t>Expérience</w:t>
          </w:r>
        </w:p>
      </w:docPartBody>
    </w:docPart>
    <w:docPart>
      <w:docPartPr>
        <w:name w:val="A33E0F8E42794AB8A63790A4840FDE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3C013-8937-43D4-B935-23FAE8433228}"/>
      </w:docPartPr>
      <w:docPartBody>
        <w:p w:rsidR="00F6074A" w:rsidRDefault="001A2821">
          <w:pPr>
            <w:pStyle w:val="A33E0F8E42794AB8A63790A4840FDE22"/>
          </w:pPr>
          <w:r w:rsidRPr="0087650A">
            <w:rPr>
              <w:lang w:bidi="fr-FR"/>
            </w:rPr>
            <w:t>Intitulé du poste 1</w:t>
          </w:r>
        </w:p>
      </w:docPartBody>
    </w:docPart>
    <w:docPart>
      <w:docPartPr>
        <w:name w:val="CA400CEA64554C4881DB883D175A67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99D4A-00FF-47BD-B1A8-FE395857C63D}"/>
      </w:docPartPr>
      <w:docPartBody>
        <w:p w:rsidR="00F6074A" w:rsidRDefault="001A2821">
          <w:pPr>
            <w:pStyle w:val="CA400CEA64554C4881DB883D175A670D"/>
          </w:pPr>
          <w:r w:rsidRPr="0087650A">
            <w:rPr>
              <w:lang w:bidi="fr-FR"/>
            </w:rPr>
            <w:t>Nom de la société</w:t>
          </w:r>
        </w:p>
      </w:docPartBody>
    </w:docPart>
    <w:docPart>
      <w:docPartPr>
        <w:name w:val="4AE3AEFB6E00470186E985FBF453C9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11184B-349B-4574-8A63-76EFAB02ABC8}"/>
      </w:docPartPr>
      <w:docPartBody>
        <w:p w:rsidR="00F6074A" w:rsidRDefault="001A2821">
          <w:pPr>
            <w:pStyle w:val="4AE3AEFB6E00470186E985FBF453C9A7"/>
          </w:pPr>
          <w:r w:rsidRPr="009A3F06">
            <w:rPr>
              <w:lang w:bidi="fr-FR"/>
            </w:rPr>
            <w:t>Ceci est un emplacement pour exposer un récapitulatif de vos principales responsabilités et de vos réalisations les plus marquantes.</w:t>
          </w:r>
        </w:p>
      </w:docPartBody>
    </w:docPart>
    <w:docPart>
      <w:docPartPr>
        <w:name w:val="527A685089BE4542AB2D6D47D4409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D967D-1B12-41B9-AEE2-3E2EE628376B}"/>
      </w:docPartPr>
      <w:docPartBody>
        <w:p w:rsidR="00F6074A" w:rsidRDefault="001A2821">
          <w:pPr>
            <w:pStyle w:val="527A685089BE4542AB2D6D47D440956B"/>
          </w:pPr>
          <w:r w:rsidRPr="009A3F06">
            <w:rPr>
              <w:lang w:bidi="fr-FR"/>
            </w:rPr>
            <w:t>Date de début</w:t>
          </w:r>
        </w:p>
      </w:docPartBody>
    </w:docPart>
    <w:docPart>
      <w:docPartPr>
        <w:name w:val="3D10B65415464F98B45E8CBC6C00F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BD49F-DF05-4DE5-A46C-6A328F762AF5}"/>
      </w:docPartPr>
      <w:docPartBody>
        <w:p w:rsidR="00F6074A" w:rsidRDefault="001A2821">
          <w:pPr>
            <w:pStyle w:val="3D10B65415464F98B45E8CBC6C00F58A"/>
          </w:pPr>
          <w:r w:rsidRPr="009A3F06">
            <w:rPr>
              <w:lang w:bidi="fr-FR"/>
            </w:rPr>
            <w:t>Date de fin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A0"/>
    <w:rsid w:val="001A2821"/>
    <w:rsid w:val="001C2572"/>
    <w:rsid w:val="00461EA0"/>
    <w:rsid w:val="00BA3653"/>
    <w:rsid w:val="00E2565A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01FB40200B4D56AD661E5937BFACD9">
    <w:name w:val="1701FB40200B4D56AD661E5937BFACD9"/>
  </w:style>
  <w:style w:type="paragraph" w:customStyle="1" w:styleId="4B6A1D4CC37541EC87B1DB9A6FD918A4">
    <w:name w:val="4B6A1D4CC37541EC87B1DB9A6FD918A4"/>
  </w:style>
  <w:style w:type="paragraph" w:customStyle="1" w:styleId="93145DCDCB7D41DF916DAF36DF5C90AB">
    <w:name w:val="93145DCDCB7D41DF916DAF36DF5C90AB"/>
  </w:style>
  <w:style w:type="paragraph" w:customStyle="1" w:styleId="3AC266E5BE3246CFADE7FF0146B7C3FB">
    <w:name w:val="3AC266E5BE3246CFADE7FF0146B7C3FB"/>
  </w:style>
  <w:style w:type="paragraph" w:customStyle="1" w:styleId="1E3430E71A0949159C1014AAEEA1365F">
    <w:name w:val="1E3430E71A0949159C1014AAEEA1365F"/>
  </w:style>
  <w:style w:type="paragraph" w:customStyle="1" w:styleId="09BA5B3054C645C48E0CBA15ED92DD4C">
    <w:name w:val="09BA5B3054C645C48E0CBA15ED92DD4C"/>
  </w:style>
  <w:style w:type="paragraph" w:customStyle="1" w:styleId="A33E0F8E42794AB8A63790A4840FDE22">
    <w:name w:val="A33E0F8E42794AB8A63790A4840FDE22"/>
  </w:style>
  <w:style w:type="paragraph" w:customStyle="1" w:styleId="CA400CEA64554C4881DB883D175A670D">
    <w:name w:val="CA400CEA64554C4881DB883D175A670D"/>
  </w:style>
  <w:style w:type="paragraph" w:customStyle="1" w:styleId="4AE3AEFB6E00470186E985FBF453C9A7">
    <w:name w:val="4AE3AEFB6E00470186E985FBF453C9A7"/>
  </w:style>
  <w:style w:type="paragraph" w:customStyle="1" w:styleId="527A685089BE4542AB2D6D47D440956B">
    <w:name w:val="527A685089BE4542AB2D6D47D440956B"/>
  </w:style>
  <w:style w:type="paragraph" w:customStyle="1" w:styleId="3D10B65415464F98B45E8CBC6C00F58A">
    <w:name w:val="3D10B65415464F98B45E8CBC6C00F58A"/>
  </w:style>
  <w:style w:type="paragraph" w:customStyle="1" w:styleId="85AF7B3D347A4EF8AE94DB1D63932FC4">
    <w:name w:val="85AF7B3D347A4EF8AE94DB1D63932FC4"/>
  </w:style>
  <w:style w:type="paragraph" w:customStyle="1" w:styleId="AB8215D4F9204DF3856A427D8B0B8A9C">
    <w:name w:val="AB8215D4F9204DF3856A427D8B0B8A9C"/>
  </w:style>
  <w:style w:type="paragraph" w:customStyle="1" w:styleId="F2954346BBA24E74A05056B22AE70EA6">
    <w:name w:val="F2954346BBA24E74A05056B22AE70EA6"/>
  </w:style>
  <w:style w:type="paragraph" w:customStyle="1" w:styleId="00E5D878772342FEBB993E894B92256F">
    <w:name w:val="00E5D878772342FEBB993E894B92256F"/>
  </w:style>
  <w:style w:type="paragraph" w:customStyle="1" w:styleId="50CC95B45B254C268506673758DF9324">
    <w:name w:val="50CC95B45B254C268506673758DF9324"/>
  </w:style>
  <w:style w:type="paragraph" w:customStyle="1" w:styleId="523825A819ED4742B15C804E3C0B7E93">
    <w:name w:val="523825A819ED4742B15C804E3C0B7E93"/>
  </w:style>
  <w:style w:type="character" w:styleId="lev">
    <w:name w:val="Strong"/>
    <w:basedOn w:val="Policepardfaut"/>
    <w:uiPriority w:val="4"/>
    <w:qFormat/>
    <w:rPr>
      <w:b/>
      <w:bCs/>
    </w:rPr>
  </w:style>
  <w:style w:type="paragraph" w:customStyle="1" w:styleId="4BB474460CF84839AB5C8E7C289B5E43">
    <w:name w:val="4BB474460CF84839AB5C8E7C289B5E43"/>
  </w:style>
  <w:style w:type="paragraph" w:customStyle="1" w:styleId="4929582B9F2643A2BB076F24651BB8E4">
    <w:name w:val="4929582B9F2643A2BB076F24651BB8E4"/>
  </w:style>
  <w:style w:type="paragraph" w:customStyle="1" w:styleId="3CA12697BDA9479B8A98397FE7F48428">
    <w:name w:val="3CA12697BDA9479B8A98397FE7F48428"/>
  </w:style>
  <w:style w:type="paragraph" w:customStyle="1" w:styleId="B6F95F9DBFF344F79AE725D11C611257">
    <w:name w:val="B6F95F9DBFF344F79AE725D11C611257"/>
  </w:style>
  <w:style w:type="paragraph" w:customStyle="1" w:styleId="D8D4457DD75340D4AAC9426542C9587E">
    <w:name w:val="D8D4457DD75340D4AAC9426542C9587E"/>
  </w:style>
  <w:style w:type="paragraph" w:customStyle="1" w:styleId="7EEE7778F1434AF880EE18C7DE7C124D">
    <w:name w:val="7EEE7778F1434AF880EE18C7DE7C124D"/>
  </w:style>
  <w:style w:type="paragraph" w:customStyle="1" w:styleId="E45982507BD94900912A5E020CBD0944">
    <w:name w:val="E45982507BD94900912A5E020CBD0944"/>
  </w:style>
  <w:style w:type="paragraph" w:customStyle="1" w:styleId="3CB9401A83114E85AE236DBB263332A0">
    <w:name w:val="3CB9401A83114E85AE236DBB263332A0"/>
  </w:style>
  <w:style w:type="paragraph" w:customStyle="1" w:styleId="69653F5A9E4E4F91B4F719F46B02B539">
    <w:name w:val="69653F5A9E4E4F91B4F719F46B02B539"/>
  </w:style>
  <w:style w:type="paragraph" w:customStyle="1" w:styleId="849E31701E4543D194CBF9D0D6D78FAA">
    <w:name w:val="849E31701E4543D194CBF9D0D6D78FAA"/>
  </w:style>
  <w:style w:type="paragraph" w:customStyle="1" w:styleId="3A7ED5B9384F46198B2375B582F9E29E">
    <w:name w:val="3A7ED5B9384F46198B2375B582F9E29E"/>
  </w:style>
  <w:style w:type="paragraph" w:customStyle="1" w:styleId="987C3DD0A74A412FA0C65D7BD74C2A3E">
    <w:name w:val="987C3DD0A74A412FA0C65D7BD74C2A3E"/>
  </w:style>
  <w:style w:type="paragraph" w:customStyle="1" w:styleId="0C7F5C5106D04E82921E3F767DB3AFE8">
    <w:name w:val="0C7F5C5106D04E82921E3F767DB3AFE8"/>
  </w:style>
  <w:style w:type="paragraph" w:customStyle="1" w:styleId="7082A8B12309468990F86403DA5E359B">
    <w:name w:val="7082A8B12309468990F86403DA5E359B"/>
  </w:style>
  <w:style w:type="paragraph" w:customStyle="1" w:styleId="CBFC01EAEE6C4F1EB52ECDDCB6591DBA">
    <w:name w:val="CBFC01EAEE6C4F1EB52ECDDCB6591DBA"/>
    <w:rsid w:val="00461EA0"/>
  </w:style>
  <w:style w:type="paragraph" w:customStyle="1" w:styleId="093CF761B577403189A02DBC6FDAC75A">
    <w:name w:val="093CF761B577403189A02DBC6FDAC75A"/>
    <w:rsid w:val="00F6074A"/>
  </w:style>
  <w:style w:type="paragraph" w:customStyle="1" w:styleId="EF1DF5EBE671406DACA70EF089AAFD39">
    <w:name w:val="EF1DF5EBE671406DACA70EF089AAFD39"/>
    <w:rsid w:val="00F6074A"/>
  </w:style>
  <w:style w:type="paragraph" w:customStyle="1" w:styleId="728A1A531E95430D9F5C53C48B1F7547">
    <w:name w:val="728A1A531E95430D9F5C53C48B1F7547"/>
    <w:rsid w:val="00F6074A"/>
  </w:style>
  <w:style w:type="paragraph" w:customStyle="1" w:styleId="43B8C9914B8A40F094246BF8B565BC0F">
    <w:name w:val="43B8C9914B8A40F094246BF8B565BC0F"/>
    <w:rsid w:val="00F607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01FB40200B4D56AD661E5937BFACD9">
    <w:name w:val="1701FB40200B4D56AD661E5937BFACD9"/>
  </w:style>
  <w:style w:type="paragraph" w:customStyle="1" w:styleId="4B6A1D4CC37541EC87B1DB9A6FD918A4">
    <w:name w:val="4B6A1D4CC37541EC87B1DB9A6FD918A4"/>
  </w:style>
  <w:style w:type="paragraph" w:customStyle="1" w:styleId="93145DCDCB7D41DF916DAF36DF5C90AB">
    <w:name w:val="93145DCDCB7D41DF916DAF36DF5C90AB"/>
  </w:style>
  <w:style w:type="paragraph" w:customStyle="1" w:styleId="3AC266E5BE3246CFADE7FF0146B7C3FB">
    <w:name w:val="3AC266E5BE3246CFADE7FF0146B7C3FB"/>
  </w:style>
  <w:style w:type="paragraph" w:customStyle="1" w:styleId="1E3430E71A0949159C1014AAEEA1365F">
    <w:name w:val="1E3430E71A0949159C1014AAEEA1365F"/>
  </w:style>
  <w:style w:type="paragraph" w:customStyle="1" w:styleId="09BA5B3054C645C48E0CBA15ED92DD4C">
    <w:name w:val="09BA5B3054C645C48E0CBA15ED92DD4C"/>
  </w:style>
  <w:style w:type="paragraph" w:customStyle="1" w:styleId="A33E0F8E42794AB8A63790A4840FDE22">
    <w:name w:val="A33E0F8E42794AB8A63790A4840FDE22"/>
  </w:style>
  <w:style w:type="paragraph" w:customStyle="1" w:styleId="CA400CEA64554C4881DB883D175A670D">
    <w:name w:val="CA400CEA64554C4881DB883D175A670D"/>
  </w:style>
  <w:style w:type="paragraph" w:customStyle="1" w:styleId="4AE3AEFB6E00470186E985FBF453C9A7">
    <w:name w:val="4AE3AEFB6E00470186E985FBF453C9A7"/>
  </w:style>
  <w:style w:type="paragraph" w:customStyle="1" w:styleId="527A685089BE4542AB2D6D47D440956B">
    <w:name w:val="527A685089BE4542AB2D6D47D440956B"/>
  </w:style>
  <w:style w:type="paragraph" w:customStyle="1" w:styleId="3D10B65415464F98B45E8CBC6C00F58A">
    <w:name w:val="3D10B65415464F98B45E8CBC6C00F58A"/>
  </w:style>
  <w:style w:type="paragraph" w:customStyle="1" w:styleId="85AF7B3D347A4EF8AE94DB1D63932FC4">
    <w:name w:val="85AF7B3D347A4EF8AE94DB1D63932FC4"/>
  </w:style>
  <w:style w:type="paragraph" w:customStyle="1" w:styleId="AB8215D4F9204DF3856A427D8B0B8A9C">
    <w:name w:val="AB8215D4F9204DF3856A427D8B0B8A9C"/>
  </w:style>
  <w:style w:type="paragraph" w:customStyle="1" w:styleId="F2954346BBA24E74A05056B22AE70EA6">
    <w:name w:val="F2954346BBA24E74A05056B22AE70EA6"/>
  </w:style>
  <w:style w:type="paragraph" w:customStyle="1" w:styleId="00E5D878772342FEBB993E894B92256F">
    <w:name w:val="00E5D878772342FEBB993E894B92256F"/>
  </w:style>
  <w:style w:type="paragraph" w:customStyle="1" w:styleId="50CC95B45B254C268506673758DF9324">
    <w:name w:val="50CC95B45B254C268506673758DF9324"/>
  </w:style>
  <w:style w:type="paragraph" w:customStyle="1" w:styleId="523825A819ED4742B15C804E3C0B7E93">
    <w:name w:val="523825A819ED4742B15C804E3C0B7E93"/>
  </w:style>
  <w:style w:type="character" w:styleId="lev">
    <w:name w:val="Strong"/>
    <w:basedOn w:val="Policepardfaut"/>
    <w:uiPriority w:val="4"/>
    <w:qFormat/>
    <w:rPr>
      <w:b/>
      <w:bCs/>
    </w:rPr>
  </w:style>
  <w:style w:type="paragraph" w:customStyle="1" w:styleId="4BB474460CF84839AB5C8E7C289B5E43">
    <w:name w:val="4BB474460CF84839AB5C8E7C289B5E43"/>
  </w:style>
  <w:style w:type="paragraph" w:customStyle="1" w:styleId="4929582B9F2643A2BB076F24651BB8E4">
    <w:name w:val="4929582B9F2643A2BB076F24651BB8E4"/>
  </w:style>
  <w:style w:type="paragraph" w:customStyle="1" w:styleId="3CA12697BDA9479B8A98397FE7F48428">
    <w:name w:val="3CA12697BDA9479B8A98397FE7F48428"/>
  </w:style>
  <w:style w:type="paragraph" w:customStyle="1" w:styleId="B6F95F9DBFF344F79AE725D11C611257">
    <w:name w:val="B6F95F9DBFF344F79AE725D11C611257"/>
  </w:style>
  <w:style w:type="paragraph" w:customStyle="1" w:styleId="D8D4457DD75340D4AAC9426542C9587E">
    <w:name w:val="D8D4457DD75340D4AAC9426542C9587E"/>
  </w:style>
  <w:style w:type="paragraph" w:customStyle="1" w:styleId="7EEE7778F1434AF880EE18C7DE7C124D">
    <w:name w:val="7EEE7778F1434AF880EE18C7DE7C124D"/>
  </w:style>
  <w:style w:type="paragraph" w:customStyle="1" w:styleId="E45982507BD94900912A5E020CBD0944">
    <w:name w:val="E45982507BD94900912A5E020CBD0944"/>
  </w:style>
  <w:style w:type="paragraph" w:customStyle="1" w:styleId="3CB9401A83114E85AE236DBB263332A0">
    <w:name w:val="3CB9401A83114E85AE236DBB263332A0"/>
  </w:style>
  <w:style w:type="paragraph" w:customStyle="1" w:styleId="69653F5A9E4E4F91B4F719F46B02B539">
    <w:name w:val="69653F5A9E4E4F91B4F719F46B02B539"/>
  </w:style>
  <w:style w:type="paragraph" w:customStyle="1" w:styleId="849E31701E4543D194CBF9D0D6D78FAA">
    <w:name w:val="849E31701E4543D194CBF9D0D6D78FAA"/>
  </w:style>
  <w:style w:type="paragraph" w:customStyle="1" w:styleId="3A7ED5B9384F46198B2375B582F9E29E">
    <w:name w:val="3A7ED5B9384F46198B2375B582F9E29E"/>
  </w:style>
  <w:style w:type="paragraph" w:customStyle="1" w:styleId="987C3DD0A74A412FA0C65D7BD74C2A3E">
    <w:name w:val="987C3DD0A74A412FA0C65D7BD74C2A3E"/>
  </w:style>
  <w:style w:type="paragraph" w:customStyle="1" w:styleId="0C7F5C5106D04E82921E3F767DB3AFE8">
    <w:name w:val="0C7F5C5106D04E82921E3F767DB3AFE8"/>
  </w:style>
  <w:style w:type="paragraph" w:customStyle="1" w:styleId="7082A8B12309468990F86403DA5E359B">
    <w:name w:val="7082A8B12309468990F86403DA5E359B"/>
  </w:style>
  <w:style w:type="paragraph" w:customStyle="1" w:styleId="CBFC01EAEE6C4F1EB52ECDDCB6591DBA">
    <w:name w:val="CBFC01EAEE6C4F1EB52ECDDCB6591DBA"/>
    <w:rsid w:val="00461EA0"/>
  </w:style>
  <w:style w:type="paragraph" w:customStyle="1" w:styleId="093CF761B577403189A02DBC6FDAC75A">
    <w:name w:val="093CF761B577403189A02DBC6FDAC75A"/>
    <w:rsid w:val="00F6074A"/>
  </w:style>
  <w:style w:type="paragraph" w:customStyle="1" w:styleId="EF1DF5EBE671406DACA70EF089AAFD39">
    <w:name w:val="EF1DF5EBE671406DACA70EF089AAFD39"/>
    <w:rsid w:val="00F6074A"/>
  </w:style>
  <w:style w:type="paragraph" w:customStyle="1" w:styleId="728A1A531E95430D9F5C53C48B1F7547">
    <w:name w:val="728A1A531E95430D9F5C53C48B1F7547"/>
    <w:rsid w:val="00F6074A"/>
  </w:style>
  <w:style w:type="paragraph" w:customStyle="1" w:styleId="43B8C9914B8A40F094246BF8B565BC0F">
    <w:name w:val="43B8C9914B8A40F094246BF8B565BC0F"/>
    <w:rsid w:val="00F60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CV_de_dbut_de_carrire</Template>
  <TotalTime>263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HAIOUANI Amel lamia</vt:lpstr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HAIOUANI Amel lamia</dc:title>
  <dc:creator>Lamia</dc:creator>
  <cp:lastModifiedBy>Lamia</cp:lastModifiedBy>
  <cp:revision>15</cp:revision>
  <cp:lastPrinted>2019-08-03T21:10:00Z</cp:lastPrinted>
  <dcterms:created xsi:type="dcterms:W3CDTF">2019-07-30T09:46:00Z</dcterms:created>
  <dcterms:modified xsi:type="dcterms:W3CDTF">2019-08-03T21:15:00Z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