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  <w:sz w:val="23"/>
          <w:szCs w:val="23"/>
        </w:rPr>
        <w:alias w:val="Nom du C.V."/>
        <w:tag w:val="Nom du C.V."/>
        <w:id w:val="809426422"/>
        <w:placeholder>
          <w:docPart w:val="3DCCA76A33254021AEE3362D3B3961A6"/>
        </w:placeholder>
        <w:docPartList>
          <w:docPartGallery w:val="Quick Parts"/>
          <w:docPartCategory w:val=" Nom du C.V."/>
        </w:docPartList>
      </w:sdtPr>
      <w:sdtEndPr/>
      <w:sdtContent>
        <w:tbl>
          <w:tblPr>
            <w:tblStyle w:val="Grilledutableau"/>
            <w:tblW w:w="5000" w:type="pct"/>
            <w:tblLook w:val="04A0" w:firstRow="1" w:lastRow="0" w:firstColumn="1" w:lastColumn="0" w:noHBand="0" w:noVBand="1"/>
          </w:tblPr>
          <w:tblGrid>
            <w:gridCol w:w="2336"/>
            <w:gridCol w:w="7303"/>
          </w:tblGrid>
          <w:tr w:rsidR="004C7987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4C7987" w:rsidRDefault="004C7987">
                <w:pPr>
                  <w:pStyle w:val="Nom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4C7987" w:rsidRDefault="00DA56ED" w:rsidP="001966FB">
                <w:pPr>
                  <w:pStyle w:val="Nom"/>
                </w:pPr>
                <w:sdt>
                  <w:sdtPr>
                    <w:id w:val="809184597"/>
                    <w:placeholder>
                      <w:docPart w:val="332D687947084329AE45AE77F45E687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966FB">
                      <w:t>CURRICULUM VITAE</w:t>
                    </w:r>
                  </w:sdtContent>
                </w:sdt>
              </w:p>
            </w:tc>
          </w:tr>
          <w:tr w:rsidR="004C7987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809184598"/>
                  <w:placeholder>
                    <w:docPart w:val="DB1E745ABB904A04BBDDF997CFBE3449"/>
                  </w:placeholder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4C7987" w:rsidRDefault="00B83E07" w:rsidP="00AD5745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201</w:t>
                    </w:r>
                    <w:r w:rsidR="00AD5745">
                      <w:t>9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4C7987" w:rsidRPr="001966FB" w:rsidRDefault="001966FB">
                <w:pPr>
                  <w:rPr>
                    <w:b/>
                    <w:bCs/>
                  </w:rPr>
                </w:pPr>
                <w:r w:rsidRPr="001966FB">
                  <w:rPr>
                    <w:b/>
                    <w:bCs/>
                    <w:sz w:val="28"/>
                    <w:szCs w:val="28"/>
                  </w:rPr>
                  <w:t>CHERDOUD SIDI MOHAMMED</w:t>
                </w:r>
              </w:p>
            </w:tc>
          </w:tr>
          <w:tr w:rsidR="004C7987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C7987" w:rsidRDefault="00196345">
                <w:pPr>
                  <w:jc w:val="center"/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 wp14:anchorId="360A5CA3" wp14:editId="4690A531">
                      <wp:extent cx="1246376" cy="1654724"/>
                      <wp:effectExtent l="0" t="0" r="0" b="317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hoto26062018_0001.jp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46376" cy="1654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DC5A51" w:rsidRDefault="001966FB" w:rsidP="001966FB">
                <w:pPr>
                  <w:pStyle w:val="Adressedelexpditeur0"/>
                  <w:rPr>
                    <w:b/>
                    <w:bCs/>
                    <w:sz w:val="28"/>
                    <w:szCs w:val="28"/>
                  </w:rPr>
                </w:pPr>
                <w:r w:rsidRPr="001966FB">
                  <w:rPr>
                    <w:b/>
                    <w:bCs/>
                    <w:sz w:val="28"/>
                    <w:szCs w:val="28"/>
                  </w:rPr>
                  <w:t>Cité 156 logements bloc 2 porte 4 Maraval Oran</w:t>
                </w:r>
                <w:r w:rsidR="00203A2D">
                  <w:br/>
                </w:r>
              </w:p>
              <w:p w:rsidR="00B83E07" w:rsidRDefault="001966FB" w:rsidP="001966FB">
                <w:pPr>
                  <w:pStyle w:val="Adressedelexpditeur0"/>
                  <w:rPr>
                    <w:b/>
                    <w:bCs/>
                    <w:sz w:val="28"/>
                    <w:szCs w:val="28"/>
                  </w:rPr>
                </w:pPr>
                <w:r w:rsidRPr="001966FB">
                  <w:rPr>
                    <w:b/>
                    <w:bCs/>
                    <w:sz w:val="28"/>
                    <w:szCs w:val="28"/>
                  </w:rPr>
                  <w:t>N° tel : 0559 415</w:t>
                </w:r>
                <w:r w:rsidR="0029072F">
                  <w:rPr>
                    <w:b/>
                    <w:bCs/>
                    <w:sz w:val="28"/>
                    <w:szCs w:val="28"/>
                  </w:rPr>
                  <w:t> </w:t>
                </w:r>
                <w:r w:rsidR="00447968">
                  <w:rPr>
                    <w:b/>
                    <w:bCs/>
                    <w:sz w:val="28"/>
                    <w:szCs w:val="28"/>
                  </w:rPr>
                  <w:t>961</w:t>
                </w:r>
              </w:p>
              <w:p w:rsidR="0029072F" w:rsidRDefault="0029072F" w:rsidP="001966FB">
                <w:pPr>
                  <w:pStyle w:val="Adressedelexpditeur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 xml:space="preserve">            0776 573 231</w:t>
                </w:r>
              </w:p>
              <w:p w:rsidR="00DC5A51" w:rsidRDefault="00DC5A51" w:rsidP="001966FB">
                <w:pPr>
                  <w:pStyle w:val="Adressedelexpditeur0"/>
                  <w:rPr>
                    <w:b/>
                    <w:bCs/>
                    <w:sz w:val="28"/>
                    <w:szCs w:val="28"/>
                  </w:rPr>
                </w:pPr>
              </w:p>
              <w:p w:rsidR="004C7987" w:rsidRDefault="00B83E07" w:rsidP="001966FB">
                <w:pPr>
                  <w:pStyle w:val="Adressedelexpditeur0"/>
                </w:pPr>
                <w:r>
                  <w:rPr>
                    <w:b/>
                    <w:bCs/>
                    <w:sz w:val="28"/>
                    <w:szCs w:val="28"/>
                  </w:rPr>
                  <w:t>E-mail : cherdoudbiologiste@gmail.com</w:t>
                </w:r>
                <w:r w:rsidR="00203A2D">
                  <w:br/>
                </w:r>
              </w:p>
            </w:tc>
          </w:tr>
        </w:tbl>
        <w:p w:rsidR="004C7987" w:rsidRDefault="00DA56ED" w:rsidP="004C2F8E">
          <w:pPr>
            <w:tabs>
              <w:tab w:val="left" w:pos="1114"/>
            </w:tabs>
          </w:pPr>
        </w:p>
      </w:sdtContent>
    </w:sdt>
    <w:tbl>
      <w:tblPr>
        <w:tblStyle w:val="Grilledutableau"/>
        <w:tblW w:w="4996" w:type="pct"/>
        <w:jc w:val="center"/>
        <w:tblLook w:val="04A0" w:firstRow="1" w:lastRow="0" w:firstColumn="1" w:lastColumn="0" w:noHBand="0" w:noVBand="1"/>
      </w:tblPr>
      <w:tblGrid>
        <w:gridCol w:w="2257"/>
        <w:gridCol w:w="7374"/>
      </w:tblGrid>
      <w:tr w:rsidR="004C798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7987" w:rsidRDefault="004C798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C7987" w:rsidRDefault="00203A2D" w:rsidP="004C2F8E">
            <w:pPr>
              <w:pStyle w:val="Section"/>
              <w:spacing w:before="0"/>
            </w:pPr>
            <w:r>
              <w:t>Cursus</w:t>
            </w:r>
          </w:p>
          <w:p w:rsidR="004C7987" w:rsidRDefault="001966FB" w:rsidP="001966FB">
            <w:pPr>
              <w:pStyle w:val="Sous-section"/>
            </w:pPr>
            <w:r>
              <w:t xml:space="preserve">Bac 2013 branche scientifique </w:t>
            </w:r>
          </w:p>
          <w:p w:rsidR="0029072F" w:rsidRDefault="001966FB" w:rsidP="0029072F">
            <w:pPr>
              <w:pStyle w:val="Sous-section"/>
            </w:pPr>
            <w:r>
              <w:t>Licence en biologie</w:t>
            </w:r>
            <w:r w:rsidR="0029072F">
              <w:t xml:space="preserve"> 2018</w:t>
            </w:r>
            <w:r>
              <w:t xml:space="preserve"> filière hydrobiologie </w:t>
            </w:r>
            <w:r w:rsidR="0029072F">
              <w:t>continentale spécialité aquaculture et pisciculture des organismes aquatiques du département de biotechnologie</w:t>
            </w:r>
          </w:p>
          <w:p w:rsidR="0029072F" w:rsidRDefault="0029072F" w:rsidP="0029072F">
            <w:pPr>
              <w:pStyle w:val="Sous-section"/>
            </w:pPr>
            <w:r>
              <w:t xml:space="preserve">2018-2019 master 1 spécialité aquaculture </w:t>
            </w:r>
          </w:p>
          <w:p w:rsidR="007B19FE" w:rsidRDefault="007B19FE" w:rsidP="0029072F">
            <w:pPr>
              <w:pStyle w:val="Sous-section"/>
            </w:pPr>
            <w:r>
              <w:t xml:space="preserve">Juin 2019 attestation de technicien de laboratoire agrée par le département de biologie </w:t>
            </w:r>
            <w:proofErr w:type="spellStart"/>
            <w:r>
              <w:t>univ</w:t>
            </w:r>
            <w:proofErr w:type="spellEnd"/>
            <w:r>
              <w:t xml:space="preserve"> 1</w:t>
            </w:r>
            <w:bookmarkStart w:id="0" w:name="_GoBack"/>
            <w:bookmarkEnd w:id="0"/>
          </w:p>
          <w:p w:rsidR="004C7987" w:rsidRDefault="004C7987" w:rsidP="001966FB">
            <w:pPr>
              <w:pStyle w:val="Listepuces"/>
              <w:numPr>
                <w:ilvl w:val="0"/>
                <w:numId w:val="0"/>
              </w:numPr>
            </w:pPr>
          </w:p>
          <w:p w:rsidR="004C7987" w:rsidRDefault="001966FB">
            <w:pPr>
              <w:pStyle w:val="Section"/>
            </w:pPr>
            <w:r>
              <w:t>informations personnelles :</w:t>
            </w:r>
          </w:p>
          <w:p w:rsidR="0029072F" w:rsidRDefault="00196345" w:rsidP="0029072F">
            <w:pPr>
              <w:pStyle w:val="Sous-section"/>
              <w:rPr>
                <w:color w:val="auto"/>
                <w:spacing w:val="0"/>
                <w:sz w:val="23"/>
              </w:rPr>
            </w:pPr>
            <w:r>
              <w:rPr>
                <w:color w:val="auto"/>
                <w:spacing w:val="0"/>
                <w:sz w:val="23"/>
              </w:rPr>
              <w:t>Cas social : célibataire.</w:t>
            </w:r>
          </w:p>
          <w:p w:rsidR="004C7987" w:rsidRPr="0029072F" w:rsidRDefault="00203A2D" w:rsidP="0029072F">
            <w:pPr>
              <w:pStyle w:val="Sous-section"/>
              <w:rPr>
                <w:color w:val="auto"/>
                <w:spacing w:val="0"/>
                <w:sz w:val="23"/>
              </w:rPr>
            </w:pPr>
            <w:r>
              <w:t>Compétences</w:t>
            </w:r>
          </w:p>
          <w:p w:rsidR="00196345" w:rsidRDefault="00196345" w:rsidP="00196345">
            <w:pPr>
              <w:pStyle w:val="Listepuces"/>
            </w:pPr>
            <w:r>
              <w:t>Maitrise l’outil informatique</w:t>
            </w:r>
          </w:p>
          <w:p w:rsidR="00196345" w:rsidRDefault="00196345" w:rsidP="00196345">
            <w:pPr>
              <w:pStyle w:val="Listepuces"/>
            </w:pPr>
            <w:r>
              <w:t>Permis de conduire catégorie B</w:t>
            </w:r>
          </w:p>
          <w:p w:rsidR="00196345" w:rsidRDefault="00196345" w:rsidP="00196345">
            <w:pPr>
              <w:pStyle w:val="Listepuces"/>
            </w:pPr>
            <w:r>
              <w:t>Langues parlée :</w:t>
            </w:r>
          </w:p>
          <w:p w:rsidR="00196345" w:rsidRDefault="00196345" w:rsidP="00196345">
            <w:pPr>
              <w:pStyle w:val="Listepuces"/>
              <w:numPr>
                <w:ilvl w:val="0"/>
                <w:numId w:val="0"/>
              </w:numPr>
            </w:pPr>
            <w:r>
              <w:t>Arabe : langue maternelle.</w:t>
            </w:r>
          </w:p>
          <w:p w:rsidR="00196345" w:rsidRDefault="00196345" w:rsidP="00196345">
            <w:pPr>
              <w:pStyle w:val="Listepuces"/>
              <w:numPr>
                <w:ilvl w:val="0"/>
                <w:numId w:val="0"/>
              </w:numPr>
            </w:pPr>
            <w:r>
              <w:t>Français : lu, parlé, écrit.</w:t>
            </w:r>
          </w:p>
          <w:p w:rsidR="00196345" w:rsidRDefault="00196345" w:rsidP="00187B90">
            <w:pPr>
              <w:pStyle w:val="Listepuces"/>
              <w:numPr>
                <w:ilvl w:val="0"/>
                <w:numId w:val="0"/>
              </w:numPr>
            </w:pPr>
            <w:r>
              <w:t>Anglais : lu, parlé, écrit.</w:t>
            </w:r>
          </w:p>
          <w:p w:rsidR="00447968" w:rsidRDefault="00447968" w:rsidP="00187B90">
            <w:pPr>
              <w:pStyle w:val="Listepuces"/>
              <w:numPr>
                <w:ilvl w:val="0"/>
                <w:numId w:val="0"/>
              </w:numPr>
            </w:pPr>
            <w:r>
              <w:t>Espagnole : lu, parlé.</w:t>
            </w:r>
          </w:p>
          <w:p w:rsidR="00196345" w:rsidRDefault="00196345" w:rsidP="00196345">
            <w:pPr>
              <w:pStyle w:val="Listepuces"/>
              <w:numPr>
                <w:ilvl w:val="0"/>
                <w:numId w:val="0"/>
              </w:numPr>
            </w:pPr>
          </w:p>
          <w:p w:rsidR="00196345" w:rsidRDefault="00196345" w:rsidP="00196345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BA8E2C" w:themeColor="accent4" w:themeShade="BF"/>
              </w:rPr>
            </w:pPr>
            <w:r>
              <w:rPr>
                <w:b/>
                <w:bCs/>
                <w:color w:val="BA8E2C" w:themeColor="accent4" w:themeShade="BF"/>
              </w:rPr>
              <w:t xml:space="preserve">C E N T R </w:t>
            </w:r>
            <w:proofErr w:type="gramStart"/>
            <w:r>
              <w:rPr>
                <w:b/>
                <w:bCs/>
                <w:color w:val="BA8E2C" w:themeColor="accent4" w:themeShade="BF"/>
              </w:rPr>
              <w:t>E  D</w:t>
            </w:r>
            <w:proofErr w:type="gramEnd"/>
            <w:r>
              <w:rPr>
                <w:b/>
                <w:bCs/>
                <w:color w:val="BA8E2C" w:themeColor="accent4" w:themeShade="BF"/>
              </w:rPr>
              <w:t>’ I N T E R E T :</w:t>
            </w:r>
          </w:p>
          <w:p w:rsidR="00196345" w:rsidRDefault="00196345" w:rsidP="00196345">
            <w:pPr>
              <w:pStyle w:val="Listepuces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Sport </w:t>
            </w:r>
          </w:p>
          <w:p w:rsidR="00196345" w:rsidRPr="0029072F" w:rsidRDefault="00196345" w:rsidP="0029072F">
            <w:pPr>
              <w:pStyle w:val="Listepuces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Jeux </w:t>
            </w:r>
            <w:r w:rsidR="00187B90">
              <w:rPr>
                <w:color w:val="000000" w:themeColor="text1"/>
              </w:rPr>
              <w:t>vidéo</w:t>
            </w:r>
          </w:p>
          <w:p w:rsidR="00196345" w:rsidRPr="00196345" w:rsidRDefault="00196345" w:rsidP="00196345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BA8E2C" w:themeColor="accent4" w:themeShade="BF"/>
              </w:rPr>
            </w:pPr>
          </w:p>
          <w:p w:rsidR="004C7987" w:rsidRDefault="004C7987">
            <w:pPr>
              <w:pStyle w:val="Listepuces"/>
              <w:numPr>
                <w:ilvl w:val="0"/>
                <w:numId w:val="0"/>
              </w:numPr>
            </w:pPr>
          </w:p>
        </w:tc>
      </w:tr>
    </w:tbl>
    <w:p w:rsidR="004C7987" w:rsidRDefault="004C7987" w:rsidP="00447968">
      <w:pPr>
        <w:spacing w:after="200" w:line="276" w:lineRule="auto"/>
      </w:pPr>
    </w:p>
    <w:sectPr w:rsidR="004C79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6ED" w:rsidRDefault="00DA56ED">
      <w:pPr>
        <w:spacing w:after="0" w:line="240" w:lineRule="auto"/>
      </w:pPr>
      <w:r>
        <w:separator/>
      </w:r>
    </w:p>
  </w:endnote>
  <w:endnote w:type="continuationSeparator" w:id="0">
    <w:p w:rsidR="00DA56ED" w:rsidRDefault="00DA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987" w:rsidRDefault="004C7987"/>
  <w:p w:rsidR="004C7987" w:rsidRDefault="00203A2D">
    <w:pPr>
      <w:pStyle w:val="Pieddepagepaire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4C7987" w:rsidRDefault="004C79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987" w:rsidRDefault="004C7987"/>
  <w:p w:rsidR="004C7987" w:rsidRDefault="00203A2D">
    <w:pPr>
      <w:pStyle w:val="Pieddepageimpaire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19FE" w:rsidRPr="007B19FE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4C7987" w:rsidRDefault="004C798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987" w:rsidRDefault="004C79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6ED" w:rsidRDefault="00DA56ED">
      <w:pPr>
        <w:spacing w:after="0" w:line="240" w:lineRule="auto"/>
      </w:pPr>
      <w:r>
        <w:separator/>
      </w:r>
    </w:p>
  </w:footnote>
  <w:footnote w:type="continuationSeparator" w:id="0">
    <w:p w:rsidR="00DA56ED" w:rsidRDefault="00DA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0"/>
      </w:rPr>
      <w:id w:val="532740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C7987" w:rsidRDefault="001966FB">
        <w:pPr>
          <w:pStyle w:val="En-ttedepagepaire"/>
          <w:rPr>
            <w:szCs w:val="20"/>
          </w:rPr>
        </w:pPr>
        <w:r>
          <w:rPr>
            <w:szCs w:val="20"/>
          </w:rPr>
          <w:t>CURRICULUM VITAE</w:t>
        </w:r>
      </w:p>
    </w:sdtContent>
  </w:sdt>
  <w:p w:rsidR="004C7987" w:rsidRDefault="004C79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0"/>
      </w:rPr>
      <w:alias w:val="Auteu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C7987" w:rsidRDefault="001966FB">
        <w:pPr>
          <w:pStyle w:val="En-ttedepageimpaire"/>
          <w:rPr>
            <w:szCs w:val="20"/>
          </w:rPr>
        </w:pPr>
        <w:r>
          <w:rPr>
            <w:szCs w:val="20"/>
          </w:rPr>
          <w:t>CURRICULUM VITAE</w:t>
        </w:r>
      </w:p>
    </w:sdtContent>
  </w:sdt>
  <w:p w:rsidR="004C7987" w:rsidRDefault="004C798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987" w:rsidRDefault="004C79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F573C6"/>
    <w:multiLevelType w:val="hybridMultilevel"/>
    <w:tmpl w:val="4D32FDD8"/>
    <w:lvl w:ilvl="0" w:tplc="D19E5B8A">
      <w:start w:val="1"/>
      <w:numFmt w:val="bullet"/>
      <w:pStyle w:val="Retrait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FB"/>
    <w:rsid w:val="00187B90"/>
    <w:rsid w:val="00196345"/>
    <w:rsid w:val="001966FB"/>
    <w:rsid w:val="00203A2D"/>
    <w:rsid w:val="0029072F"/>
    <w:rsid w:val="00311D47"/>
    <w:rsid w:val="00381C23"/>
    <w:rsid w:val="00447968"/>
    <w:rsid w:val="004870B5"/>
    <w:rsid w:val="004C2F8E"/>
    <w:rsid w:val="004C7987"/>
    <w:rsid w:val="00667FCD"/>
    <w:rsid w:val="007B19FE"/>
    <w:rsid w:val="008768A0"/>
    <w:rsid w:val="00AD5745"/>
    <w:rsid w:val="00B83E07"/>
    <w:rsid w:val="00C22D98"/>
    <w:rsid w:val="00DA56ED"/>
    <w:rsid w:val="00DB1DE3"/>
    <w:rsid w:val="00DC5A51"/>
    <w:rsid w:val="00EC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8942FA"/>
  <w15:docId w15:val="{B55C48F3-69C0-4EB9-8845-57319C2A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rFonts w:eastAsiaTheme="minorEastAsia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tion">
    <w:name w:val="Quote"/>
    <w:basedOn w:val="Normal"/>
    <w:link w:val="CitationCar"/>
    <w:uiPriority w:val="29"/>
    <w:qFormat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smallCaps/>
      <w:color w:val="775F55" w:themeColor="text2"/>
      <w:spacing w:val="6"/>
      <w:sz w:val="23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ous-section">
    <w:name w:val="Sous-section"/>
    <w:basedOn w:val="Normal"/>
    <w:uiPriority w:val="3"/>
    <w:qFormat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epuces">
    <w:name w:val="List Bullet"/>
    <w:basedOn w:val="Normal"/>
    <w:uiPriority w:val="36"/>
    <w:unhideWhenUsed/>
    <w:qFormat/>
    <w:pPr>
      <w:numPr>
        <w:numId w:val="21"/>
      </w:numPr>
    </w:pPr>
    <w:rPr>
      <w:sz w:val="24"/>
      <w:szCs w:val="24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eastAsiaTheme="minorEastAsia" w:hAnsi="Tahoma"/>
      <w:sz w:val="16"/>
      <w:szCs w:val="16"/>
      <w:lang w:val="fr-FR"/>
    </w:rPr>
  </w:style>
  <w:style w:type="paragraph" w:styleId="Normalcentr">
    <w:name w:val="Block Text"/>
    <w:aliases w:val="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fr-FR"/>
    </w:rPr>
  </w:style>
  <w:style w:type="character" w:styleId="Titredulivre">
    <w:name w:val="Book Title"/>
    <w:basedOn w:val="Policepardfaut"/>
    <w:uiPriority w:val="33"/>
    <w:qFormat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Pr>
      <w:sz w:val="23"/>
    </w:rPr>
  </w:style>
  <w:style w:type="paragraph" w:styleId="En-tte">
    <w:name w:val="header"/>
    <w:basedOn w:val="Normal"/>
    <w:link w:val="En-tteC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Pr>
      <w:sz w:val="23"/>
    </w:rPr>
  </w:style>
  <w:style w:type="character" w:customStyle="1" w:styleId="Titre1Car">
    <w:name w:val="Titre 1 Car"/>
    <w:basedOn w:val="Policepardfaut"/>
    <w:link w:val="Titre1"/>
    <w:uiPriority w:val="9"/>
    <w:semiHidden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b/>
      <w:bCs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b/>
      <w:bCs/>
      <w:color w:val="000000" w:themeColor="text1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color w:val="DD8047" w:themeColor="accent2"/>
      <w:sz w:val="23"/>
      <w:shd w:val="clear" w:color="auto" w:fill="FFFFFF" w:themeFill="background1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unhideWhenUsed/>
    <w:pPr>
      <w:ind w:left="360" w:hanging="360"/>
    </w:pPr>
  </w:style>
  <w:style w:type="paragraph" w:styleId="Liste2">
    <w:name w:val="List 2"/>
    <w:basedOn w:val="Normal"/>
    <w:uiPriority w:val="99"/>
    <w:unhideWhenUsed/>
    <w:pPr>
      <w:ind w:left="720" w:hanging="360"/>
    </w:pPr>
  </w:style>
  <w:style w:type="paragraph" w:styleId="Listepuce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paragraph" w:styleId="Retrait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">
    <w:name w:val="Nom"/>
    <w:basedOn w:val="Normal"/>
    <w:uiPriority w:val="1"/>
    <w:qFormat/>
    <w:pPr>
      <w:spacing w:after="0"/>
    </w:pPr>
    <w:rPr>
      <w:color w:val="FFFFFF" w:themeColor="background1"/>
      <w:sz w:val="40"/>
      <w:szCs w:val="40"/>
    </w:rPr>
  </w:style>
  <w:style w:type="paragraph" w:customStyle="1" w:styleId="Adressedelexpditeur">
    <w:name w:val="Adresse de l'expéditeur"/>
    <w:basedOn w:val="Sansinterligne"/>
    <w:uiPriority w:val="4"/>
    <w:qFormat/>
    <w:pPr>
      <w:spacing w:before="240"/>
      <w:contextualSpacing/>
    </w:pPr>
    <w:rPr>
      <w:color w:val="775F55" w:themeColor="text2"/>
    </w:rPr>
  </w:style>
  <w:style w:type="character" w:styleId="lev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paragraph" w:styleId="Sous-titre">
    <w:name w:val="Subtitle"/>
    <w:basedOn w:val="Normal"/>
    <w:link w:val="Sous-titreCar"/>
    <w:uiPriority w:val="11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re">
    <w:name w:val="Title"/>
    <w:basedOn w:val="Normal"/>
    <w:link w:val="Titre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color w:val="775F55" w:themeColor="text2"/>
      <w:sz w:val="72"/>
      <w:szCs w:val="72"/>
    </w:r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Sansinterligne"/>
    <w:next w:val="Normal"/>
    <w:link w:val="Date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DateCar">
    <w:name w:val="Date Car"/>
    <w:basedOn w:val="Policepardfaut"/>
    <w:link w:val="Date"/>
    <w:uiPriority w:val="99"/>
    <w:rPr>
      <w:rFonts w:eastAsiaTheme="minorEastAsia"/>
      <w:b/>
      <w:bCs/>
      <w:color w:val="FFFFFF" w:themeColor="background1"/>
      <w:sz w:val="23"/>
      <w:szCs w:val="23"/>
      <w:lang w:val="fr-FR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-ttedepagepaire">
    <w:name w:val="En-tête de page paire"/>
    <w:basedOn w:val="Sansinterligne"/>
    <w:unhideWhenUsed/>
    <w:qFormat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-ttedepageimpaire">
    <w:name w:val="En-tête de page impaire"/>
    <w:basedOn w:val="Sansinterligne"/>
    <w:unhideWhenUsed/>
    <w:qFormat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Adressedelexpditeur0">
    <w:name w:val="Adresse de l'expéditeur"/>
    <w:basedOn w:val="Sansinterligne"/>
    <w:uiPriority w:val="2"/>
    <w:unhideWhenUsed/>
    <w:qFormat/>
    <w:pPr>
      <w:spacing w:after="200"/>
    </w:pPr>
    <w:rPr>
      <w:color w:val="775F55" w:themeColor="text2"/>
    </w:rPr>
  </w:style>
  <w:style w:type="paragraph" w:customStyle="1" w:styleId="Nomdelasocit">
    <w:name w:val="Nom de la société"/>
    <w:basedOn w:val="Normal"/>
    <w:qFormat/>
    <w:pPr>
      <w:spacing w:after="0"/>
    </w:pPr>
    <w:rPr>
      <w:b/>
      <w:bCs/>
      <w:color w:val="775F55" w:themeColor="text2"/>
      <w:sz w:val="36"/>
      <w:szCs w:val="36"/>
    </w:rPr>
  </w:style>
  <w:style w:type="paragraph" w:styleId="Salutations">
    <w:name w:val="Salutation"/>
    <w:basedOn w:val="Normal"/>
    <w:next w:val="Normal"/>
    <w:link w:val="SalutationsCar"/>
    <w:uiPriority w:val="4"/>
    <w:unhideWhenUsed/>
    <w:qFormat/>
    <w:pPr>
      <w:spacing w:before="400" w:after="320" w:line="240" w:lineRule="auto"/>
    </w:pPr>
    <w:rPr>
      <w:b/>
      <w:bCs/>
    </w:rPr>
  </w:style>
  <w:style w:type="character" w:customStyle="1" w:styleId="SalutationsCar">
    <w:name w:val="Salutations Car"/>
    <w:basedOn w:val="Policepardfaut"/>
    <w:link w:val="Salutations"/>
    <w:uiPriority w:val="4"/>
    <w:rPr>
      <w:b/>
      <w:bCs/>
      <w:sz w:val="23"/>
    </w:rPr>
  </w:style>
  <w:style w:type="paragraph" w:customStyle="1" w:styleId="Adressedudestinataire">
    <w:name w:val="Adresse du destinataire"/>
    <w:basedOn w:val="Sansinterligne"/>
    <w:uiPriority w:val="3"/>
    <w:qFormat/>
    <w:pPr>
      <w:spacing w:before="240"/>
      <w:contextualSpacing/>
    </w:pPr>
    <w:rPr>
      <w:color w:val="775F55" w:themeColor="text2"/>
    </w:rPr>
  </w:style>
  <w:style w:type="paragraph" w:styleId="Formuledepolitesse">
    <w:name w:val="Closing"/>
    <w:basedOn w:val="Normal"/>
    <w:link w:val="FormuledepolitesseCar"/>
    <w:uiPriority w:val="5"/>
    <w:unhideWhenUsed/>
    <w:qFormat/>
    <w:pPr>
      <w:spacing w:before="960" w:after="960"/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5"/>
    <w:rPr>
      <w:rFonts w:eastAsiaTheme="minorEastAsia"/>
      <w:sz w:val="23"/>
      <w:szCs w:val="23"/>
      <w:lang w:val="fr-FR"/>
    </w:rPr>
  </w:style>
  <w:style w:type="paragraph" w:styleId="Signature">
    <w:name w:val="Signature"/>
    <w:basedOn w:val="Normal"/>
    <w:link w:val="SignatureCar"/>
    <w:uiPriority w:val="99"/>
    <w:unhideWhenUsed/>
    <w:rPr>
      <w:b/>
      <w:bCs/>
    </w:rPr>
  </w:style>
  <w:style w:type="character" w:customStyle="1" w:styleId="SignatureCar">
    <w:name w:val="Signature Car"/>
    <w:basedOn w:val="Policepardfaut"/>
    <w:link w:val="Signature"/>
    <w:uiPriority w:val="99"/>
    <w:rPr>
      <w:b/>
      <w:bCs/>
      <w:sz w:val="23"/>
    </w:rPr>
  </w:style>
  <w:style w:type="paragraph" w:customStyle="1" w:styleId="Catgorie">
    <w:name w:val="Catégorie"/>
    <w:basedOn w:val="Normal"/>
    <w:link w:val="Caractredecatgorie"/>
    <w:qFormat/>
    <w:pPr>
      <w:spacing w:after="0"/>
    </w:pPr>
    <w:rPr>
      <w:b/>
      <w:bCs/>
      <w:sz w:val="24"/>
      <w:szCs w:val="24"/>
    </w:rPr>
  </w:style>
  <w:style w:type="character" w:customStyle="1" w:styleId="Caractredecatgorie">
    <w:name w:val="Caractère de catégorie"/>
    <w:basedOn w:val="Policepardfaut"/>
    <w:link w:val="Catgorie"/>
    <w:rPr>
      <w:rFonts w:eastAsiaTheme="minorEastAsia"/>
      <w:b/>
      <w:bCs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CCA76A33254021AEE3362D3B3961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9CFA2E-8C1E-4C3F-8E19-4A0B7EE455C7}"/>
      </w:docPartPr>
      <w:docPartBody>
        <w:p w:rsidR="00D17C81" w:rsidRDefault="003B279C">
          <w:pPr>
            <w:pStyle w:val="3DCCA76A33254021AEE3362D3B3961A6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332D687947084329AE45AE77F45E6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770098-DFE0-47BF-9E29-649EEDAC51BB}"/>
      </w:docPartPr>
      <w:docPartBody>
        <w:p w:rsidR="00D17C81" w:rsidRDefault="003B279C">
          <w:pPr>
            <w:pStyle w:val="332D687947084329AE45AE77F45E6876"/>
          </w:pPr>
          <w:r>
            <w:t>[Tapez votre nom]</w:t>
          </w:r>
        </w:p>
      </w:docPartBody>
    </w:docPart>
    <w:docPart>
      <w:docPartPr>
        <w:name w:val="DB1E745ABB904A04BBDDF997CFBE34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393621-6025-4556-ACA9-296578F9120B}"/>
      </w:docPartPr>
      <w:docPartBody>
        <w:p w:rsidR="00D17C81" w:rsidRDefault="003B279C">
          <w:pPr>
            <w:pStyle w:val="DB1E745ABB904A04BBDDF997CFBE3449"/>
          </w:pPr>
          <w: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61002A87" w:usb1="80000000" w:usb2="00000008" w:usb3="00000000" w:csb0="0001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9C"/>
    <w:rsid w:val="0004646C"/>
    <w:rsid w:val="003B279C"/>
    <w:rsid w:val="00627FF3"/>
    <w:rsid w:val="00860A0B"/>
    <w:rsid w:val="00BC6405"/>
    <w:rsid w:val="00CD1D14"/>
    <w:rsid w:val="00D17C81"/>
    <w:rsid w:val="00D7613B"/>
    <w:rsid w:val="00F75D19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rFonts w:eastAsiaTheme="minorEastAsia" w:cstheme="minorBidi"/>
      <w:bCs w:val="0"/>
      <w:iCs w:val="0"/>
      <w:color w:val="808080"/>
      <w:szCs w:val="23"/>
      <w:lang w:val="fr-FR"/>
    </w:rPr>
  </w:style>
  <w:style w:type="paragraph" w:customStyle="1" w:styleId="3DCCA76A33254021AEE3362D3B3961A6">
    <w:name w:val="3DCCA76A33254021AEE3362D3B3961A6"/>
  </w:style>
  <w:style w:type="paragraph" w:customStyle="1" w:styleId="332D687947084329AE45AE77F45E6876">
    <w:name w:val="332D687947084329AE45AE77F45E6876"/>
  </w:style>
  <w:style w:type="paragraph" w:customStyle="1" w:styleId="DB1E745ABB904A04BBDDF997CFBE3449">
    <w:name w:val="DB1E745ABB904A04BBDDF997CFBE3449"/>
  </w:style>
  <w:style w:type="paragraph" w:customStyle="1" w:styleId="0D17096DCD464C2EBEB0FFB024BF7BAD">
    <w:name w:val="0D17096DCD464C2EBEB0FFB024BF7BAD"/>
  </w:style>
  <w:style w:type="paragraph" w:customStyle="1" w:styleId="BA96C0D2FA8847E190B38F07B34C3D64">
    <w:name w:val="BA96C0D2FA8847E190B38F07B34C3D64"/>
  </w:style>
  <w:style w:type="paragraph" w:customStyle="1" w:styleId="111D3D7B16FA436F8383EC55C0C2086A">
    <w:name w:val="111D3D7B16FA436F8383EC55C0C2086A"/>
  </w:style>
  <w:style w:type="paragraph" w:customStyle="1" w:styleId="AC6732F0FB4749FBA482F1050D348BC8">
    <w:name w:val="AC6732F0FB4749FBA482F1050D348BC8"/>
  </w:style>
  <w:style w:type="paragraph" w:customStyle="1" w:styleId="1B9775EA4A554DAF9338BCE45231471D">
    <w:name w:val="1B9775EA4A554DAF9338BCE45231471D"/>
  </w:style>
  <w:style w:type="paragraph" w:customStyle="1" w:styleId="47DFB115A19449E4A67ECF90374E9743">
    <w:name w:val="47DFB115A19449E4A67ECF90374E9743"/>
  </w:style>
  <w:style w:type="paragraph" w:customStyle="1" w:styleId="9B4E5DE4830C47EEBE8A6DB084A21D7D">
    <w:name w:val="9B4E5DE4830C47EEBE8A6DB084A21D7D"/>
  </w:style>
  <w:style w:type="paragraph" w:customStyle="1" w:styleId="F771FFD3C2D64580AE94427F314B6344">
    <w:name w:val="F771FFD3C2D64580AE94427F314B6344"/>
  </w:style>
  <w:style w:type="paragraph" w:customStyle="1" w:styleId="C8ABB39DC41246A88D284F40FA289B81">
    <w:name w:val="C8ABB39DC41246A88D284F40FA289B81"/>
  </w:style>
  <w:style w:type="paragraph" w:customStyle="1" w:styleId="AD034E5704054521B40073B9158E208C">
    <w:name w:val="AD034E5704054521B40073B9158E208C"/>
  </w:style>
  <w:style w:type="paragraph" w:customStyle="1" w:styleId="4367CB58F33C4FD8A6E0BA2735A31193">
    <w:name w:val="4367CB58F33C4FD8A6E0BA2735A31193"/>
  </w:style>
  <w:style w:type="paragraph" w:customStyle="1" w:styleId="172A8329E38C417092E3FE84E55FFFFB">
    <w:name w:val="172A8329E38C417092E3FE84E55FFFFB"/>
  </w:style>
  <w:style w:type="paragraph" w:customStyle="1" w:styleId="0CCCADEA1549486C9269490E51B1132F">
    <w:name w:val="0CCCADEA1549486C9269490E51B1132F"/>
  </w:style>
  <w:style w:type="paragraph" w:customStyle="1" w:styleId="F3AC8A62FABA4A1D9D83D3A1542E57F6">
    <w:name w:val="F3AC8A62FABA4A1D9D83D3A1542E57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33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CURRICULUM VITAE</dc:creator>
  <cp:keywords/>
  <dc:description/>
  <cp:lastModifiedBy>user</cp:lastModifiedBy>
  <cp:revision>16</cp:revision>
  <cp:lastPrinted>2018-08-16T12:29:00Z</cp:lastPrinted>
  <dcterms:created xsi:type="dcterms:W3CDTF">2018-06-26T13:41:00Z</dcterms:created>
  <dcterms:modified xsi:type="dcterms:W3CDTF">2019-08-15T10:00:00Z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</Properties>
</file>