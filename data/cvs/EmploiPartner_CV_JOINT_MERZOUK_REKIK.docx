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DF" w:rsidRPr="00DC4946" w:rsidRDefault="00FA72D0" w:rsidP="00552CDF">
      <w:pPr>
        <w:pStyle w:val="Titre1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8.9pt;margin-top:2.65pt;width:118.5pt;height:143.55pt;z-index:251657728;mso-wrap-style:none" strokecolor="white">
            <v:textbox style="mso-fit-shape-to-text:t">
              <w:txbxContent>
                <w:p w:rsidR="004C5FEF" w:rsidRDefault="00A814B0">
                  <w:r>
                    <w:rPr>
                      <w:noProof/>
                    </w:rPr>
                    <w:drawing>
                      <wp:inline distT="0" distB="0" distL="0" distR="0">
                        <wp:extent cx="1314450" cy="1724025"/>
                        <wp:effectExtent l="19050" t="0" r="0" b="0"/>
                        <wp:docPr id="1" name="Image 1" descr="IM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A6444">
        <w:rPr>
          <w:sz w:val="24"/>
          <w:szCs w:val="24"/>
        </w:rPr>
        <w:t>Non</w:t>
      </w:r>
      <w:r w:rsidR="00C66053">
        <w:rPr>
          <w:sz w:val="24"/>
          <w:szCs w:val="24"/>
        </w:rPr>
        <w:t> </w:t>
      </w:r>
      <w:r w:rsidR="004A1988">
        <w:rPr>
          <w:sz w:val="24"/>
          <w:szCs w:val="24"/>
        </w:rPr>
        <w:t>: Rekik</w:t>
      </w:r>
    </w:p>
    <w:p w:rsidR="00552CDF" w:rsidRPr="00DC4946" w:rsidRDefault="005A6444" w:rsidP="00552CDF">
      <w:pPr>
        <w:pStyle w:val="Titre1"/>
        <w:rPr>
          <w:sz w:val="24"/>
          <w:szCs w:val="24"/>
        </w:rPr>
      </w:pPr>
      <w:r>
        <w:rPr>
          <w:sz w:val="24"/>
          <w:szCs w:val="24"/>
        </w:rPr>
        <w:t>Prénom</w:t>
      </w:r>
      <w:r w:rsidR="00C66053">
        <w:rPr>
          <w:sz w:val="24"/>
          <w:szCs w:val="24"/>
        </w:rPr>
        <w:t> </w:t>
      </w:r>
      <w:r w:rsidR="004A1988">
        <w:rPr>
          <w:sz w:val="24"/>
          <w:szCs w:val="24"/>
        </w:rPr>
        <w:t>: Merzouk</w:t>
      </w:r>
    </w:p>
    <w:p w:rsidR="00552CDF" w:rsidRPr="00DC4946" w:rsidRDefault="004A1988" w:rsidP="0022036B">
      <w:pPr>
        <w:pStyle w:val="Titre1"/>
        <w:rPr>
          <w:sz w:val="24"/>
          <w:szCs w:val="24"/>
        </w:rPr>
      </w:pPr>
      <w:r>
        <w:rPr>
          <w:sz w:val="24"/>
          <w:szCs w:val="24"/>
        </w:rPr>
        <w:t>Adresse</w:t>
      </w:r>
      <w:r w:rsidR="00B72556">
        <w:rPr>
          <w:sz w:val="24"/>
          <w:szCs w:val="24"/>
        </w:rPr>
        <w:t>/</w:t>
      </w:r>
      <w:r w:rsidR="009F3DA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66053">
        <w:rPr>
          <w:sz w:val="24"/>
          <w:szCs w:val="24"/>
        </w:rPr>
        <w:t xml:space="preserve"> Ouzou</w:t>
      </w:r>
      <w:r w:rsidR="00552CDF" w:rsidRPr="00DC4946">
        <w:rPr>
          <w:sz w:val="24"/>
          <w:szCs w:val="24"/>
        </w:rPr>
        <w:t xml:space="preserve"> 15190</w:t>
      </w:r>
    </w:p>
    <w:p w:rsidR="00552CDF" w:rsidRPr="00DC4946" w:rsidRDefault="00552CDF" w:rsidP="00552CDF">
      <w:pPr>
        <w:pStyle w:val="Titre1"/>
        <w:rPr>
          <w:sz w:val="24"/>
          <w:szCs w:val="24"/>
        </w:rPr>
      </w:pPr>
      <w:r w:rsidRPr="00DC4946">
        <w:rPr>
          <w:sz w:val="24"/>
          <w:szCs w:val="24"/>
        </w:rPr>
        <w:t>TEL</w:t>
      </w:r>
      <w:r w:rsidR="00C66053">
        <w:rPr>
          <w:sz w:val="24"/>
          <w:szCs w:val="24"/>
        </w:rPr>
        <w:t> :</w:t>
      </w:r>
      <w:r w:rsidR="00640FB0">
        <w:rPr>
          <w:sz w:val="24"/>
          <w:szCs w:val="24"/>
        </w:rPr>
        <w:t xml:space="preserve"> 0657279593</w:t>
      </w:r>
    </w:p>
    <w:p w:rsidR="00552CDF" w:rsidRPr="00DC4946" w:rsidRDefault="00552CDF" w:rsidP="009F3DAF">
      <w:pPr>
        <w:pStyle w:val="Titre1"/>
        <w:rPr>
          <w:sz w:val="24"/>
          <w:szCs w:val="24"/>
        </w:rPr>
      </w:pPr>
      <w:r w:rsidRPr="00DC4946">
        <w:rPr>
          <w:sz w:val="24"/>
          <w:szCs w:val="24"/>
        </w:rPr>
        <w:t>PERMIS B(</w:t>
      </w:r>
      <w:r w:rsidR="00DC4946" w:rsidRPr="00DC4946">
        <w:rPr>
          <w:sz w:val="24"/>
          <w:szCs w:val="24"/>
        </w:rPr>
        <w:t>véhiculé</w:t>
      </w:r>
      <w:r w:rsidR="00DF367A">
        <w:rPr>
          <w:sz w:val="24"/>
          <w:szCs w:val="24"/>
        </w:rPr>
        <w:t>),</w:t>
      </w:r>
      <w:r w:rsidR="009F3DAF">
        <w:rPr>
          <w:sz w:val="24"/>
          <w:szCs w:val="24"/>
        </w:rPr>
        <w:t>rekik2811@gmail.com</w:t>
      </w:r>
    </w:p>
    <w:p w:rsidR="00552CDF" w:rsidRPr="00936C83" w:rsidRDefault="00936C83" w:rsidP="00552CDF">
      <w:pPr>
        <w:rPr>
          <w:b/>
          <w:bCs/>
        </w:rPr>
      </w:pPr>
      <w:r w:rsidRPr="00936C83">
        <w:rPr>
          <w:b/>
          <w:bCs/>
        </w:rPr>
        <w:t>MARIE</w:t>
      </w:r>
      <w:r w:rsidR="00E328E2">
        <w:rPr>
          <w:b/>
          <w:bCs/>
        </w:rPr>
        <w:t xml:space="preserve"> 3</w:t>
      </w:r>
      <w:r w:rsidR="009F3DAF">
        <w:rPr>
          <w:b/>
          <w:bCs/>
        </w:rPr>
        <w:t xml:space="preserve"> </w:t>
      </w:r>
      <w:r w:rsidR="007E1F98">
        <w:rPr>
          <w:b/>
          <w:bCs/>
        </w:rPr>
        <w:t>enfants</w:t>
      </w:r>
    </w:p>
    <w:p w:rsidR="00552CDF" w:rsidRDefault="00DC4946" w:rsidP="00445866">
      <w:pPr>
        <w:pStyle w:val="Titre1"/>
        <w:jc w:val="center"/>
        <w:rPr>
          <w:u w:val="single"/>
        </w:rPr>
      </w:pPr>
      <w:r w:rsidRPr="00445866">
        <w:rPr>
          <w:u w:val="single"/>
        </w:rPr>
        <w:t>EXPERIENCE PROFESSIONNELLLE</w:t>
      </w:r>
    </w:p>
    <w:p w:rsidR="00DC02EA" w:rsidRPr="00DC02EA" w:rsidRDefault="008938ED" w:rsidP="008938ED">
      <w:pPr>
        <w:pStyle w:val="Paragraphedeliste"/>
        <w:numPr>
          <w:ilvl w:val="0"/>
          <w:numId w:val="1"/>
        </w:numPr>
      </w:pPr>
      <w:r w:rsidRPr="008938ED">
        <w:rPr>
          <w:b/>
        </w:rPr>
        <w:t xml:space="preserve">Cadre </w:t>
      </w:r>
      <w:r w:rsidR="00DC02EA" w:rsidRPr="008938ED">
        <w:rPr>
          <w:b/>
        </w:rPr>
        <w:t>Commercial</w:t>
      </w:r>
      <w:r w:rsidR="00DC02EA">
        <w:t xml:space="preserve"> (maintel) 09/2018 A ce jour, ventes d’équipements de laboratoire d’analyses  médical et réactifs</w:t>
      </w:r>
    </w:p>
    <w:p w:rsidR="00640FB0" w:rsidRPr="00640FB0" w:rsidRDefault="00DC02EA" w:rsidP="00640FB0">
      <w:pPr>
        <w:numPr>
          <w:ilvl w:val="0"/>
          <w:numId w:val="1"/>
        </w:numPr>
      </w:pPr>
      <w:r>
        <w:rPr>
          <w:b/>
        </w:rPr>
        <w:t xml:space="preserve">Commercial </w:t>
      </w:r>
      <w:r w:rsidR="00640FB0">
        <w:t>(magpharm) 07/2014 AUX 01/2016, vente de produits pharmaceutique</w:t>
      </w:r>
    </w:p>
    <w:p w:rsidR="009F3DAF" w:rsidRPr="009F3DAF" w:rsidRDefault="00DC02EA" w:rsidP="00E328E2">
      <w:pPr>
        <w:ind w:left="720"/>
      </w:pPr>
      <w:r>
        <w:rPr>
          <w:b/>
          <w:bCs/>
        </w:rPr>
        <w:t>Commercial</w:t>
      </w:r>
      <w:r w:rsidR="00E328E2">
        <w:rPr>
          <w:b/>
          <w:bCs/>
        </w:rPr>
        <w:t xml:space="preserve"> </w:t>
      </w:r>
      <w:r w:rsidR="002634B2">
        <w:t>(</w:t>
      </w:r>
      <w:r w:rsidR="009F3DAF">
        <w:t>porto Algérie</w:t>
      </w:r>
      <w:r w:rsidR="002634B2">
        <w:t>) 05</w:t>
      </w:r>
      <w:r w:rsidR="009F3DAF">
        <w:t xml:space="preserve">/2012 </w:t>
      </w:r>
      <w:r w:rsidR="00620521">
        <w:t>aux 11/2012 ventes</w:t>
      </w:r>
      <w:r w:rsidR="009F3DAF">
        <w:t xml:space="preserve"> de produit en bâtiment</w:t>
      </w:r>
      <w:r w:rsidR="001A646E">
        <w:t>, gestion porte feuille clients, prospection, et marketing</w:t>
      </w:r>
    </w:p>
    <w:p w:rsidR="009F3DAF" w:rsidRPr="009F3DAF" w:rsidRDefault="008938ED" w:rsidP="00DC02EA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Cadre </w:t>
      </w:r>
      <w:r w:rsidR="00DC02EA" w:rsidRPr="00DC02EA">
        <w:rPr>
          <w:b/>
          <w:bCs/>
        </w:rPr>
        <w:t>Commercial</w:t>
      </w:r>
      <w:r w:rsidR="002634B2">
        <w:t xml:space="preserve"> (</w:t>
      </w:r>
      <w:r w:rsidR="009F3DAF">
        <w:t>annuaire économique al</w:t>
      </w:r>
      <w:r w:rsidR="00B66646">
        <w:t>gérien, vente espace</w:t>
      </w:r>
      <w:r w:rsidR="009F3DAF">
        <w:t xml:space="preserve"> </w:t>
      </w:r>
      <w:r w:rsidR="001A646E">
        <w:t>publicitaire, gestion et prospection de nouveau clients</w:t>
      </w:r>
      <w:r w:rsidR="009F3DAF">
        <w:t xml:space="preserve"> 02/2012 au 05/2012 </w:t>
      </w:r>
      <w:r w:rsidR="009F3DAF" w:rsidRPr="00DC02EA">
        <w:rPr>
          <w:b/>
          <w:bCs/>
        </w:rPr>
        <w:t>CDD</w:t>
      </w:r>
      <w:r w:rsidR="009F3DAF">
        <w:t>)</w:t>
      </w:r>
    </w:p>
    <w:p w:rsidR="00552CDF" w:rsidRPr="001A646E" w:rsidRDefault="008938ED" w:rsidP="00DC02EA">
      <w:pPr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Cadre </w:t>
      </w:r>
      <w:r w:rsidR="00DC02EA">
        <w:rPr>
          <w:b/>
          <w:bCs/>
        </w:rPr>
        <w:t>Commercial</w:t>
      </w:r>
      <w:r w:rsidR="0094444A">
        <w:rPr>
          <w:b/>
          <w:bCs/>
        </w:rPr>
        <w:t xml:space="preserve"> (</w:t>
      </w:r>
      <w:r w:rsidR="00DC02EA">
        <w:rPr>
          <w:bCs/>
        </w:rPr>
        <w:t>Ba</w:t>
      </w:r>
      <w:r w:rsidR="00B66646" w:rsidRPr="001A646E">
        <w:rPr>
          <w:bCs/>
        </w:rPr>
        <w:t>b</w:t>
      </w:r>
      <w:r w:rsidR="00552CDF" w:rsidRPr="001A646E">
        <w:rPr>
          <w:bCs/>
        </w:rPr>
        <w:t xml:space="preserve"> ezouar</w:t>
      </w:r>
      <w:r w:rsidR="00DC4946" w:rsidRPr="001A646E">
        <w:rPr>
          <w:bCs/>
        </w:rPr>
        <w:t xml:space="preserve">) </w:t>
      </w:r>
      <w:r w:rsidR="001A646E" w:rsidRPr="001A646E">
        <w:rPr>
          <w:bCs/>
        </w:rPr>
        <w:t xml:space="preserve"> gestion de RDV clients, gestion de communication d’entreprise, prospection et supervision de centre</w:t>
      </w:r>
      <w:r w:rsidR="00DC4946" w:rsidRPr="001A646E">
        <w:rPr>
          <w:bCs/>
        </w:rPr>
        <w:t>01</w:t>
      </w:r>
      <w:r w:rsidR="00552CDF" w:rsidRPr="001A646E">
        <w:rPr>
          <w:bCs/>
        </w:rPr>
        <w:t>/2011</w:t>
      </w:r>
      <w:r w:rsidR="009F3DAF" w:rsidRPr="001A646E">
        <w:rPr>
          <w:bCs/>
        </w:rPr>
        <w:t>/08/2011</w:t>
      </w:r>
    </w:p>
    <w:p w:rsidR="00552CDF" w:rsidRPr="001A646E" w:rsidRDefault="00DC02EA" w:rsidP="00B66646">
      <w:pPr>
        <w:numPr>
          <w:ilvl w:val="0"/>
          <w:numId w:val="1"/>
        </w:numPr>
        <w:rPr>
          <w:bCs/>
        </w:rPr>
      </w:pPr>
      <w:r>
        <w:rPr>
          <w:b/>
        </w:rPr>
        <w:t>C</w:t>
      </w:r>
      <w:r w:rsidR="008938ED">
        <w:rPr>
          <w:b/>
        </w:rPr>
        <w:t>adre co</w:t>
      </w:r>
      <w:r>
        <w:rPr>
          <w:b/>
        </w:rPr>
        <w:t>mmercial</w:t>
      </w:r>
      <w:r w:rsidR="00D96D2E">
        <w:rPr>
          <w:b/>
        </w:rPr>
        <w:t xml:space="preserve"> (</w:t>
      </w:r>
      <w:r w:rsidR="00936C83" w:rsidRPr="001A646E">
        <w:rPr>
          <w:bCs/>
        </w:rPr>
        <w:t>restauration</w:t>
      </w:r>
      <w:r w:rsidR="004C5FEF" w:rsidRPr="001A646E">
        <w:rPr>
          <w:bCs/>
        </w:rPr>
        <w:t>, almafrique</w:t>
      </w:r>
      <w:r w:rsidR="00D96D2E" w:rsidRPr="001A646E">
        <w:rPr>
          <w:bCs/>
        </w:rPr>
        <w:t xml:space="preserve"> octobre 2008</w:t>
      </w:r>
      <w:r w:rsidR="00A22527" w:rsidRPr="001A646E">
        <w:rPr>
          <w:bCs/>
        </w:rPr>
        <w:t>/2001</w:t>
      </w:r>
      <w:r w:rsidR="00643930" w:rsidRPr="001A646E">
        <w:rPr>
          <w:bCs/>
        </w:rPr>
        <w:t>1</w:t>
      </w:r>
      <w:r w:rsidR="00A22527" w:rsidRPr="001A646E">
        <w:rPr>
          <w:bCs/>
        </w:rPr>
        <w:t>,</w:t>
      </w:r>
      <w:r w:rsidR="00552CDF" w:rsidRPr="001A646E">
        <w:rPr>
          <w:bCs/>
        </w:rPr>
        <w:t xml:space="preserve"> gestion personnels</w:t>
      </w:r>
      <w:r w:rsidR="00552CDF" w:rsidRPr="007325F5">
        <w:rPr>
          <w:b/>
        </w:rPr>
        <w:t xml:space="preserve">, </w:t>
      </w:r>
      <w:r w:rsidR="00552CDF" w:rsidRPr="001A646E">
        <w:rPr>
          <w:bCs/>
        </w:rPr>
        <w:t>administratif, clients)</w:t>
      </w:r>
    </w:p>
    <w:p w:rsidR="00552CDF" w:rsidRPr="007325F5" w:rsidRDefault="004C5FEF" w:rsidP="00B66646">
      <w:pPr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B66646">
        <w:rPr>
          <w:b/>
        </w:rPr>
        <w:t>ommercial</w:t>
      </w:r>
      <w:r>
        <w:rPr>
          <w:b/>
        </w:rPr>
        <w:t xml:space="preserve"> </w:t>
      </w:r>
      <w:r w:rsidR="00936C83">
        <w:rPr>
          <w:b/>
        </w:rPr>
        <w:t xml:space="preserve"> </w:t>
      </w:r>
      <w:smartTag w:uri="urn:schemas-microsoft-com:office:smarttags" w:element="PersonName">
        <w:smartTagPr>
          <w:attr w:name="ProductID" w:val="LA BRASSERIE DE"/>
        </w:smartTagPr>
        <w:r w:rsidR="00936C83" w:rsidRPr="001A646E">
          <w:rPr>
            <w:bCs/>
          </w:rPr>
          <w:t>LA BRASSERIE DE</w:t>
        </w:r>
      </w:smartTag>
      <w:r w:rsidR="00936C83" w:rsidRPr="001A646E">
        <w:rPr>
          <w:bCs/>
        </w:rPr>
        <w:t> </w:t>
      </w:r>
      <w:r w:rsidR="0094444A" w:rsidRPr="001A646E">
        <w:rPr>
          <w:bCs/>
        </w:rPr>
        <w:t>PARIS  île de France (Ansière Gennevilliers</w:t>
      </w:r>
      <w:r w:rsidR="00DC4946" w:rsidRPr="001A646E">
        <w:rPr>
          <w:bCs/>
        </w:rPr>
        <w:t xml:space="preserve"> 2005</w:t>
      </w:r>
      <w:r w:rsidR="00552CDF" w:rsidRPr="001A646E">
        <w:rPr>
          <w:bCs/>
        </w:rPr>
        <w:t>/007</w:t>
      </w:r>
      <w:r w:rsidR="0094444A" w:rsidRPr="001A646E">
        <w:rPr>
          <w:bCs/>
        </w:rPr>
        <w:t>)</w:t>
      </w:r>
      <w:r w:rsidR="001A646E" w:rsidRPr="001A646E">
        <w:rPr>
          <w:bCs/>
        </w:rPr>
        <w:t xml:space="preserve"> prospection de nouveaux clients et gestion porte feuille</w:t>
      </w:r>
    </w:p>
    <w:p w:rsidR="00DC4946" w:rsidRPr="001A646E" w:rsidRDefault="00B66646" w:rsidP="0094444A">
      <w:pPr>
        <w:numPr>
          <w:ilvl w:val="0"/>
          <w:numId w:val="1"/>
        </w:numPr>
        <w:rPr>
          <w:bCs/>
        </w:rPr>
      </w:pPr>
      <w:r>
        <w:rPr>
          <w:b/>
        </w:rPr>
        <w:t>Commercial</w:t>
      </w:r>
      <w:r w:rsidR="0094444A">
        <w:rPr>
          <w:b/>
        </w:rPr>
        <w:t>,</w:t>
      </w:r>
      <w:r w:rsidR="00C81BA6">
        <w:rPr>
          <w:b/>
        </w:rPr>
        <w:t xml:space="preserve"> </w:t>
      </w:r>
      <w:r w:rsidR="00C81BA6" w:rsidRPr="001A646E">
        <w:rPr>
          <w:bCs/>
        </w:rPr>
        <w:t>LEON DE BRUXELLE</w:t>
      </w:r>
      <w:r w:rsidR="0094444A" w:rsidRPr="001A646E">
        <w:rPr>
          <w:bCs/>
        </w:rPr>
        <w:t xml:space="preserve"> Paris</w:t>
      </w:r>
      <w:r w:rsidR="00DC4946" w:rsidRPr="001A646E">
        <w:rPr>
          <w:bCs/>
        </w:rPr>
        <w:t xml:space="preserve"> (France ; mars 2004/mai 2005</w:t>
      </w:r>
      <w:r w:rsidR="001A646E" w:rsidRPr="001A646E">
        <w:rPr>
          <w:bCs/>
        </w:rPr>
        <w:t>)</w:t>
      </w:r>
      <w:r w:rsidR="001A646E">
        <w:rPr>
          <w:bCs/>
        </w:rPr>
        <w:t xml:space="preserve"> prospection de nouveaux clients, gestion porte feuille clients</w:t>
      </w:r>
    </w:p>
    <w:p w:rsidR="00DC4946" w:rsidRPr="001A646E" w:rsidRDefault="00B66646" w:rsidP="00B66646">
      <w:pPr>
        <w:numPr>
          <w:ilvl w:val="0"/>
          <w:numId w:val="1"/>
        </w:numPr>
        <w:rPr>
          <w:bCs/>
        </w:rPr>
      </w:pPr>
      <w:r>
        <w:rPr>
          <w:b/>
        </w:rPr>
        <w:t>Commercial</w:t>
      </w:r>
      <w:r w:rsidR="004C5FEF">
        <w:rPr>
          <w:b/>
        </w:rPr>
        <w:t xml:space="preserve"> </w:t>
      </w:r>
      <w:r w:rsidR="004C5FEF" w:rsidRPr="001A646E">
        <w:rPr>
          <w:bCs/>
        </w:rPr>
        <w:t xml:space="preserve">HOTEL HILTON </w:t>
      </w:r>
      <w:r w:rsidR="0094444A" w:rsidRPr="001A646E">
        <w:rPr>
          <w:bCs/>
        </w:rPr>
        <w:t>Alger</w:t>
      </w:r>
      <w:r w:rsidR="00DC4946" w:rsidRPr="001A646E">
        <w:rPr>
          <w:bCs/>
        </w:rPr>
        <w:t xml:space="preserve"> 1999/2002</w:t>
      </w:r>
      <w:r w:rsidR="001A646E">
        <w:rPr>
          <w:bCs/>
        </w:rPr>
        <w:t xml:space="preserve">marketing entreprise, prospection, communication externe </w:t>
      </w:r>
    </w:p>
    <w:p w:rsidR="00DC4946" w:rsidRDefault="00DC4946" w:rsidP="00445866">
      <w:pPr>
        <w:ind w:left="360"/>
        <w:jc w:val="center"/>
      </w:pPr>
    </w:p>
    <w:p w:rsidR="00DC4946" w:rsidRPr="00445866" w:rsidRDefault="00DC4946" w:rsidP="00445866">
      <w:pPr>
        <w:pStyle w:val="Titre1"/>
        <w:jc w:val="center"/>
      </w:pPr>
      <w:r w:rsidRPr="00445866">
        <w:rPr>
          <w:u w:val="single"/>
        </w:rPr>
        <w:t>FORMATION</w:t>
      </w:r>
    </w:p>
    <w:p w:rsidR="00DC4946" w:rsidRDefault="00B66646" w:rsidP="0094444A">
      <w:pPr>
        <w:numPr>
          <w:ilvl w:val="0"/>
          <w:numId w:val="2"/>
        </w:numPr>
        <w:tabs>
          <w:tab w:val="left" w:pos="2865"/>
          <w:tab w:val="left" w:pos="6570"/>
        </w:tabs>
        <w:rPr>
          <w:b/>
        </w:rPr>
      </w:pPr>
      <w:r>
        <w:rPr>
          <w:b/>
        </w:rPr>
        <w:t>Intendant</w:t>
      </w:r>
      <w:r w:rsidR="00DC4946" w:rsidRPr="007325F5">
        <w:rPr>
          <w:b/>
        </w:rPr>
        <w:t xml:space="preserve"> (école privé 2008/2009)</w:t>
      </w:r>
    </w:p>
    <w:p w:rsidR="00861494" w:rsidRPr="007325F5" w:rsidRDefault="00861494" w:rsidP="0094444A">
      <w:pPr>
        <w:numPr>
          <w:ilvl w:val="0"/>
          <w:numId w:val="2"/>
        </w:numPr>
        <w:tabs>
          <w:tab w:val="left" w:pos="2865"/>
          <w:tab w:val="left" w:pos="6570"/>
        </w:tabs>
        <w:rPr>
          <w:b/>
        </w:rPr>
      </w:pPr>
      <w:r>
        <w:rPr>
          <w:b/>
        </w:rPr>
        <w:t>Ingénieur en marketing d’entreprise (école supérieur d’ingénieur de lille2002/2004)</w:t>
      </w:r>
    </w:p>
    <w:p w:rsidR="00DC4946" w:rsidRPr="00D27BC4" w:rsidRDefault="00B66646" w:rsidP="00D27BC4">
      <w:pPr>
        <w:numPr>
          <w:ilvl w:val="0"/>
          <w:numId w:val="2"/>
        </w:numPr>
        <w:tabs>
          <w:tab w:val="left" w:pos="2865"/>
          <w:tab w:val="left" w:pos="6570"/>
        </w:tabs>
        <w:rPr>
          <w:b/>
        </w:rPr>
      </w:pPr>
      <w:r>
        <w:rPr>
          <w:b/>
        </w:rPr>
        <w:t>Déclarant en douane 199/2000</w:t>
      </w:r>
    </w:p>
    <w:p w:rsidR="00DC4946" w:rsidRPr="00B66646" w:rsidRDefault="00DC4946" w:rsidP="00B66646">
      <w:pPr>
        <w:numPr>
          <w:ilvl w:val="0"/>
          <w:numId w:val="2"/>
        </w:numPr>
        <w:tabs>
          <w:tab w:val="left" w:pos="2865"/>
          <w:tab w:val="left" w:pos="6570"/>
        </w:tabs>
        <w:rPr>
          <w:b/>
        </w:rPr>
      </w:pPr>
      <w:r w:rsidRPr="0094444A">
        <w:rPr>
          <w:b/>
        </w:rPr>
        <w:t>T</w:t>
      </w:r>
      <w:r w:rsidR="00B66646">
        <w:rPr>
          <w:b/>
        </w:rPr>
        <w:t>echnici</w:t>
      </w:r>
      <w:r w:rsidR="0094444A" w:rsidRPr="00B66646">
        <w:rPr>
          <w:b/>
        </w:rPr>
        <w:t xml:space="preserve">en </w:t>
      </w:r>
      <w:r w:rsidR="00B66646">
        <w:rPr>
          <w:b/>
        </w:rPr>
        <w:t xml:space="preserve"> supérieur en </w:t>
      </w:r>
      <w:r w:rsidR="0094444A" w:rsidRPr="00B66646">
        <w:rPr>
          <w:b/>
        </w:rPr>
        <w:t xml:space="preserve">marketing </w:t>
      </w:r>
      <w:r w:rsidR="00936C83" w:rsidRPr="00B66646">
        <w:rPr>
          <w:b/>
        </w:rPr>
        <w:t xml:space="preserve"> et Gestion </w:t>
      </w:r>
      <w:r w:rsidR="009F3DAF" w:rsidRPr="00B66646">
        <w:rPr>
          <w:b/>
        </w:rPr>
        <w:t>touristique Alger</w:t>
      </w:r>
      <w:r w:rsidRPr="00B66646">
        <w:rPr>
          <w:b/>
        </w:rPr>
        <w:t xml:space="preserve"> 1997/1999</w:t>
      </w:r>
    </w:p>
    <w:p w:rsidR="00DC4946" w:rsidRPr="007325F5" w:rsidRDefault="0094444A" w:rsidP="0094444A">
      <w:pPr>
        <w:numPr>
          <w:ilvl w:val="0"/>
          <w:numId w:val="2"/>
        </w:numPr>
        <w:tabs>
          <w:tab w:val="left" w:pos="2865"/>
          <w:tab w:val="left" w:pos="6570"/>
        </w:tabs>
        <w:rPr>
          <w:b/>
        </w:rPr>
      </w:pPr>
      <w:r>
        <w:rPr>
          <w:b/>
        </w:rPr>
        <w:t xml:space="preserve">BAC+3 </w:t>
      </w:r>
      <w:r w:rsidR="009F3DAF">
        <w:rPr>
          <w:b/>
        </w:rPr>
        <w:t xml:space="preserve"> </w:t>
      </w:r>
      <w:r>
        <w:rPr>
          <w:b/>
        </w:rPr>
        <w:t>langues E</w:t>
      </w:r>
      <w:r w:rsidR="00DC4946" w:rsidRPr="007325F5">
        <w:rPr>
          <w:b/>
        </w:rPr>
        <w:t>trangères</w:t>
      </w:r>
    </w:p>
    <w:p w:rsidR="00DC4946" w:rsidRDefault="00DC4946" w:rsidP="00445866">
      <w:pPr>
        <w:tabs>
          <w:tab w:val="left" w:pos="2865"/>
          <w:tab w:val="left" w:pos="6570"/>
        </w:tabs>
        <w:jc w:val="center"/>
      </w:pPr>
    </w:p>
    <w:p w:rsidR="00DC4946" w:rsidRPr="00445866" w:rsidRDefault="007325F5" w:rsidP="00445866">
      <w:pPr>
        <w:pStyle w:val="Titre1"/>
        <w:tabs>
          <w:tab w:val="left" w:pos="6210"/>
        </w:tabs>
        <w:jc w:val="center"/>
        <w:rPr>
          <w:u w:val="single"/>
        </w:rPr>
      </w:pPr>
      <w:r w:rsidRPr="00445866">
        <w:rPr>
          <w:u w:val="single"/>
        </w:rPr>
        <w:t>LANGUES</w:t>
      </w:r>
    </w:p>
    <w:p w:rsidR="007325F5" w:rsidRPr="007325F5" w:rsidRDefault="007325F5" w:rsidP="0094444A">
      <w:pPr>
        <w:numPr>
          <w:ilvl w:val="0"/>
          <w:numId w:val="3"/>
        </w:numPr>
        <w:tabs>
          <w:tab w:val="left" w:pos="2865"/>
          <w:tab w:val="left" w:pos="6570"/>
        </w:tabs>
        <w:rPr>
          <w:b/>
          <w:bCs/>
        </w:rPr>
      </w:pPr>
      <w:r w:rsidRPr="007325F5">
        <w:rPr>
          <w:b/>
          <w:bCs/>
        </w:rPr>
        <w:t>Anglais (parlé, écris)</w:t>
      </w:r>
    </w:p>
    <w:p w:rsidR="00DC4946" w:rsidRPr="00DC02EA" w:rsidRDefault="007325F5" w:rsidP="00DC02EA">
      <w:pPr>
        <w:numPr>
          <w:ilvl w:val="0"/>
          <w:numId w:val="3"/>
        </w:numPr>
        <w:tabs>
          <w:tab w:val="left" w:pos="2865"/>
          <w:tab w:val="left" w:pos="6570"/>
        </w:tabs>
        <w:rPr>
          <w:b/>
          <w:bCs/>
        </w:rPr>
      </w:pPr>
      <w:r w:rsidRPr="007325F5">
        <w:rPr>
          <w:b/>
          <w:bCs/>
        </w:rPr>
        <w:t>Français (parlé, écris)</w:t>
      </w:r>
    </w:p>
    <w:p w:rsidR="00DC02EA" w:rsidRDefault="0094444A" w:rsidP="00DC02EA">
      <w:pPr>
        <w:numPr>
          <w:ilvl w:val="0"/>
          <w:numId w:val="3"/>
        </w:numPr>
        <w:tabs>
          <w:tab w:val="left" w:pos="2865"/>
          <w:tab w:val="left" w:pos="6570"/>
        </w:tabs>
        <w:rPr>
          <w:b/>
          <w:bCs/>
        </w:rPr>
      </w:pPr>
      <w:r>
        <w:rPr>
          <w:b/>
          <w:bCs/>
        </w:rPr>
        <w:t>Arabe</w:t>
      </w:r>
      <w:r w:rsidR="007325F5" w:rsidRPr="007325F5">
        <w:rPr>
          <w:b/>
          <w:bCs/>
        </w:rPr>
        <w:t xml:space="preserve"> (parlé)</w:t>
      </w:r>
    </w:p>
    <w:p w:rsidR="00DC02EA" w:rsidRPr="00DC02EA" w:rsidRDefault="00DC02EA" w:rsidP="00DC02EA">
      <w:pPr>
        <w:tabs>
          <w:tab w:val="left" w:pos="2865"/>
          <w:tab w:val="left" w:pos="6570"/>
        </w:tabs>
        <w:ind w:left="1200"/>
        <w:rPr>
          <w:b/>
          <w:bCs/>
        </w:rPr>
      </w:pPr>
    </w:p>
    <w:p w:rsidR="00DC02EA" w:rsidRDefault="00DC02EA" w:rsidP="00C05A00">
      <w:pPr>
        <w:tabs>
          <w:tab w:val="left" w:pos="2865"/>
          <w:tab w:val="left" w:pos="6570"/>
        </w:tabs>
        <w:ind w:left="1200"/>
        <w:jc w:val="center"/>
        <w:rPr>
          <w:b/>
          <w:u w:val="single"/>
        </w:rPr>
      </w:pPr>
      <w:r>
        <w:rPr>
          <w:b/>
          <w:u w:val="single"/>
        </w:rPr>
        <w:t>DIVERS</w:t>
      </w:r>
    </w:p>
    <w:p w:rsidR="007325F5" w:rsidRPr="00C05A00" w:rsidRDefault="00C05A00" w:rsidP="00C05A00">
      <w:pPr>
        <w:pStyle w:val="Paragraphedeliste"/>
        <w:numPr>
          <w:ilvl w:val="0"/>
          <w:numId w:val="5"/>
        </w:numPr>
        <w:tabs>
          <w:tab w:val="left" w:pos="2865"/>
          <w:tab w:val="left" w:pos="6570"/>
        </w:tabs>
        <w:rPr>
          <w:b/>
        </w:rPr>
      </w:pPr>
      <w:r w:rsidRPr="00C05A00">
        <w:rPr>
          <w:b/>
          <w:u w:val="single"/>
        </w:rPr>
        <w:t>Lecture</w:t>
      </w:r>
    </w:p>
    <w:p w:rsidR="00552CDF" w:rsidRDefault="00552CDF" w:rsidP="00445866">
      <w:pPr>
        <w:tabs>
          <w:tab w:val="left" w:pos="2865"/>
          <w:tab w:val="left" w:pos="6570"/>
        </w:tabs>
        <w:jc w:val="center"/>
      </w:pPr>
    </w:p>
    <w:p w:rsidR="00552CDF" w:rsidRDefault="00552CDF" w:rsidP="00445866">
      <w:pPr>
        <w:jc w:val="center"/>
      </w:pPr>
    </w:p>
    <w:p w:rsidR="00552CDF" w:rsidRDefault="00552CDF"/>
    <w:p w:rsidR="00552CDF" w:rsidRDefault="00552CDF"/>
    <w:sectPr w:rsidR="00552CDF" w:rsidSect="005F5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0A6" w:rsidRDefault="005750A6" w:rsidP="00C05A00">
      <w:r>
        <w:separator/>
      </w:r>
    </w:p>
  </w:endnote>
  <w:endnote w:type="continuationSeparator" w:id="1">
    <w:p w:rsidR="005750A6" w:rsidRDefault="005750A6" w:rsidP="00C0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0A6" w:rsidRDefault="005750A6" w:rsidP="00C05A00">
      <w:r>
        <w:separator/>
      </w:r>
    </w:p>
  </w:footnote>
  <w:footnote w:type="continuationSeparator" w:id="1">
    <w:p w:rsidR="005750A6" w:rsidRDefault="005750A6" w:rsidP="00C05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2AC"/>
      </v:shape>
    </w:pict>
  </w:numPicBullet>
  <w:abstractNum w:abstractNumId="0">
    <w:nsid w:val="17387C8A"/>
    <w:multiLevelType w:val="hybridMultilevel"/>
    <w:tmpl w:val="3998CAA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16613D"/>
    <w:multiLevelType w:val="hybridMultilevel"/>
    <w:tmpl w:val="56D0E886"/>
    <w:lvl w:ilvl="0" w:tplc="040C0007">
      <w:start w:val="1"/>
      <w:numFmt w:val="bullet"/>
      <w:lvlText w:val=""/>
      <w:lvlPicBulletId w:val="0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>
    <w:nsid w:val="5B482F96"/>
    <w:multiLevelType w:val="hybridMultilevel"/>
    <w:tmpl w:val="868A0608"/>
    <w:lvl w:ilvl="0" w:tplc="040C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DF92BB7"/>
    <w:multiLevelType w:val="hybridMultilevel"/>
    <w:tmpl w:val="70C83E3C"/>
    <w:lvl w:ilvl="0" w:tplc="040C0007">
      <w:start w:val="1"/>
      <w:numFmt w:val="bullet"/>
      <w:lvlText w:val=""/>
      <w:lvlPicBulletId w:val="0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7E1B22E8"/>
    <w:multiLevelType w:val="hybridMultilevel"/>
    <w:tmpl w:val="8FF89CA4"/>
    <w:lvl w:ilvl="0" w:tplc="040C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5A8"/>
    <w:rsid w:val="00032981"/>
    <w:rsid w:val="000656E5"/>
    <w:rsid w:val="00111B0C"/>
    <w:rsid w:val="00193271"/>
    <w:rsid w:val="001A370D"/>
    <w:rsid w:val="001A646E"/>
    <w:rsid w:val="001D24BB"/>
    <w:rsid w:val="001F774A"/>
    <w:rsid w:val="00206C9C"/>
    <w:rsid w:val="0022036B"/>
    <w:rsid w:val="00261107"/>
    <w:rsid w:val="002634B2"/>
    <w:rsid w:val="00337229"/>
    <w:rsid w:val="00371664"/>
    <w:rsid w:val="00445866"/>
    <w:rsid w:val="004A1988"/>
    <w:rsid w:val="004C5FEF"/>
    <w:rsid w:val="00516F6E"/>
    <w:rsid w:val="00552CDF"/>
    <w:rsid w:val="00570AE9"/>
    <w:rsid w:val="005750A6"/>
    <w:rsid w:val="005A6444"/>
    <w:rsid w:val="005D0483"/>
    <w:rsid w:val="005F2904"/>
    <w:rsid w:val="005F572E"/>
    <w:rsid w:val="00620521"/>
    <w:rsid w:val="00634EF8"/>
    <w:rsid w:val="00640FB0"/>
    <w:rsid w:val="00643930"/>
    <w:rsid w:val="00646E4F"/>
    <w:rsid w:val="0067134E"/>
    <w:rsid w:val="006925A8"/>
    <w:rsid w:val="007325F5"/>
    <w:rsid w:val="00740A74"/>
    <w:rsid w:val="007E1F98"/>
    <w:rsid w:val="00861391"/>
    <w:rsid w:val="00861494"/>
    <w:rsid w:val="008938ED"/>
    <w:rsid w:val="008C737E"/>
    <w:rsid w:val="008D7C71"/>
    <w:rsid w:val="009012A7"/>
    <w:rsid w:val="00936C83"/>
    <w:rsid w:val="0094444A"/>
    <w:rsid w:val="009F3DAF"/>
    <w:rsid w:val="00A22527"/>
    <w:rsid w:val="00A814B0"/>
    <w:rsid w:val="00AB2B17"/>
    <w:rsid w:val="00AC1936"/>
    <w:rsid w:val="00B66646"/>
    <w:rsid w:val="00B72556"/>
    <w:rsid w:val="00B9230A"/>
    <w:rsid w:val="00BB2AEC"/>
    <w:rsid w:val="00BE534E"/>
    <w:rsid w:val="00C05A00"/>
    <w:rsid w:val="00C25362"/>
    <w:rsid w:val="00C66053"/>
    <w:rsid w:val="00C81BA6"/>
    <w:rsid w:val="00D27BC4"/>
    <w:rsid w:val="00D84095"/>
    <w:rsid w:val="00D96D2E"/>
    <w:rsid w:val="00DC02EA"/>
    <w:rsid w:val="00DC4946"/>
    <w:rsid w:val="00DF367A"/>
    <w:rsid w:val="00E2717C"/>
    <w:rsid w:val="00E328E2"/>
    <w:rsid w:val="00E47A02"/>
    <w:rsid w:val="00E77508"/>
    <w:rsid w:val="00EC52AA"/>
    <w:rsid w:val="00F13974"/>
    <w:rsid w:val="00FA72D0"/>
    <w:rsid w:val="00FE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572E"/>
    <w:rPr>
      <w:sz w:val="24"/>
      <w:szCs w:val="24"/>
    </w:rPr>
  </w:style>
  <w:style w:type="paragraph" w:styleId="Titre1">
    <w:name w:val="heading 1"/>
    <w:basedOn w:val="Normal"/>
    <w:next w:val="Normal"/>
    <w:qFormat/>
    <w:rsid w:val="00552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DC02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02E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02EA"/>
    <w:pPr>
      <w:ind w:left="720"/>
      <w:contextualSpacing/>
    </w:pPr>
  </w:style>
  <w:style w:type="paragraph" w:styleId="En-tte">
    <w:name w:val="header"/>
    <w:basedOn w:val="Normal"/>
    <w:link w:val="En-tteCar"/>
    <w:rsid w:val="00C05A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05A00"/>
    <w:rPr>
      <w:sz w:val="24"/>
      <w:szCs w:val="24"/>
    </w:rPr>
  </w:style>
  <w:style w:type="paragraph" w:styleId="Pieddepage">
    <w:name w:val="footer"/>
    <w:basedOn w:val="Normal"/>
    <w:link w:val="PieddepageCar"/>
    <w:rsid w:val="00C05A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05A0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cv%20commercial%202018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commercial 2018</Template>
  <TotalTime>0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NOM, REKIK</vt:lpstr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NOM, REKIK</dc:title>
  <dc:creator>pc</dc:creator>
  <cp:lastModifiedBy>POSTE 05</cp:lastModifiedBy>
  <cp:revision>2</cp:revision>
  <dcterms:created xsi:type="dcterms:W3CDTF">2019-09-30T09:47:00Z</dcterms:created>
  <dcterms:modified xsi:type="dcterms:W3CDTF">2019-09-30T09:47:00Z</dcterms:modified>
</cp:coreProperties>
</file>