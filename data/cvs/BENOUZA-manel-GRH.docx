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type de contenu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p w:rsidR="007A5F7F" w:rsidRDefault="00137038" w:rsidP="009F4C01">
            <w:pPr>
              <w:pStyle w:val="Titre1"/>
              <w:jc w:val="both"/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1B9241E" wp14:editId="16AB70C9">
                  <wp:simplePos x="0" y="0"/>
                  <wp:positionH relativeFrom="column">
                    <wp:posOffset>191135</wp:posOffset>
                  </wp:positionH>
                  <wp:positionV relativeFrom="paragraph">
                    <wp:posOffset>140335</wp:posOffset>
                  </wp:positionV>
                  <wp:extent cx="1484110" cy="1684093"/>
                  <wp:effectExtent l="0" t="0" r="1905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om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07" cy="168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37038" w:rsidRDefault="00137038" w:rsidP="009F4C01">
            <w:pPr>
              <w:pStyle w:val="Titre1"/>
              <w:jc w:val="both"/>
            </w:pPr>
          </w:p>
          <w:p w:rsidR="00137038" w:rsidRDefault="00137038" w:rsidP="009F4C01">
            <w:pPr>
              <w:pStyle w:val="Titre1"/>
              <w:jc w:val="both"/>
            </w:pPr>
          </w:p>
          <w:p w:rsidR="00137038" w:rsidRDefault="00137038" w:rsidP="009F4C01">
            <w:pPr>
              <w:pStyle w:val="Titre1"/>
              <w:jc w:val="both"/>
            </w:pPr>
          </w:p>
          <w:p w:rsidR="00137038" w:rsidRPr="005152F2" w:rsidRDefault="00137038" w:rsidP="009F4C01">
            <w:pPr>
              <w:pStyle w:val="Titre1"/>
              <w:jc w:val="both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2922"/>
            </w:tblGrid>
            <w:tr w:rsidR="00441EB9" w:rsidRPr="005152F2" w:rsidTr="008D24A9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7A5F7F" w:rsidRDefault="007A5F7F" w:rsidP="007A5F7F">
                  <w:pPr>
                    <w:pStyle w:val="Titre3"/>
                  </w:pPr>
                  <w:r w:rsidRPr="005674AC">
                    <w:rPr>
                      <w:noProof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51C46B69" wp14:editId="77596F23">
                            <wp:extent cx="329184" cy="329184"/>
                            <wp:effectExtent l="0" t="0" r="13970" b="13970"/>
                            <wp:docPr id="49" name="Groupe 43" descr="Icône de messageri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e libre 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e libre 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4B0149A4" id="Groupe 43" o:spid="_x0000_s1026" alt="Icône de messageri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Aa8+QjgUAABXcgAADgAAAAAAAAAAAAAAAAAuAgAAZHJzL2Uy&#10;b0RvYy54bWxQSwECLQAUAAYACAAAACEAaEcb0NgAAAADAQAADwAAAAAAAAAAAAAAAACSFgAAZHJz&#10;L2Rvd25yZXYueG1sUEsFBgAAAAAEAAQA8wAAAJcXAAAAAA==&#10;">
                            <v:shape id="Forme libre 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e libre 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8D24A9" w:rsidRPr="005152F2" w:rsidTr="008D24A9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8D24A9" w:rsidRPr="00B31830" w:rsidRDefault="008D24A9" w:rsidP="008D24A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manelbenouza@gmail.com</w:t>
                  </w:r>
                </w:p>
              </w:tc>
            </w:tr>
            <w:tr w:rsidR="008D24A9" w:rsidRPr="005152F2" w:rsidTr="008D24A9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8D24A9" w:rsidRDefault="008D24A9" w:rsidP="008D24A9">
                  <w:pPr>
                    <w:pStyle w:val="Titre3"/>
                  </w:pPr>
                  <w:r w:rsidRPr="005674AC">
                    <w:rPr>
                      <w:noProof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3D09834E" wp14:editId="30FF2F43">
                            <wp:extent cx="329184" cy="329184"/>
                            <wp:effectExtent l="0" t="0" r="13970" b="13970"/>
                            <wp:docPr id="80" name="Groupe 37" descr="Icône de téléph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e libre 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e libre 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279CDF7A" id="Groupe 37" o:spid="_x0000_s1026" alt="Icône de téléph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vgXHFWSUAAOTeAAAOAAAAAAAAAAAAAAAAAC4CAABkcnMvZTJvRG9j&#10;LnhtbFBLAQItABQABgAIAAAAIQBoRxvQ2AAAAAMBAAAPAAAAAAAAAAAAAAAAALMnAABkcnMvZG93&#10;bnJldi54bWxQSwUGAAAAAAQABADzAAAAuCgAAAAA&#10;">
                            <v:shape id="Forme libre 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e libre 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8D24A9" w:rsidRPr="005152F2" w:rsidTr="008D24A9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8D24A9" w:rsidRPr="00B31830" w:rsidRDefault="008D24A9" w:rsidP="008D24A9">
                  <w:pPr>
                    <w:pStyle w:val="Titre3"/>
                    <w:rPr>
                      <w:rFonts w:ascii="Times New Roman" w:hAnsi="Times New Roman" w:cs="Times New Roman"/>
                      <w:sz w:val="24"/>
                    </w:rPr>
                  </w:pPr>
                  <w:r w:rsidRPr="00B31830">
                    <w:rPr>
                      <w:rFonts w:ascii="Times New Roman" w:hAnsi="Times New Roman" w:cs="Times New Roman"/>
                      <w:sz w:val="24"/>
                    </w:rPr>
                    <w:t xml:space="preserve">05 61 14 87 15 </w:t>
                  </w:r>
                  <w:r w:rsidRPr="00B31830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/</w:t>
                  </w:r>
                  <w:r w:rsidRPr="00B31830">
                    <w:rPr>
                      <w:rFonts w:ascii="Times New Roman" w:hAnsi="Times New Roman" w:cs="Times New Roman"/>
                      <w:sz w:val="24"/>
                    </w:rPr>
                    <w:t xml:space="preserve"> 07 74 07 10 65 </w:t>
                  </w:r>
                </w:p>
              </w:tc>
            </w:tr>
            <w:tr w:rsidR="008D24A9" w:rsidRPr="005152F2" w:rsidTr="008D24A9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8D24A9" w:rsidRDefault="008D24A9" w:rsidP="008D24A9">
                  <w:pPr>
                    <w:pStyle w:val="Titre3"/>
                  </w:pPr>
                  <w:r w:rsidRPr="005674AC">
                    <w:rPr>
                      <w:noProof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48C4F4B5" wp14:editId="46EC95A7">
                            <wp:extent cx="329184" cy="329184"/>
                            <wp:effectExtent l="0" t="0" r="13970" b="13970"/>
                            <wp:docPr id="77" name="Groupe 31" descr="Icône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e libre 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e libre 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4BAD8072" id="Groupe 31" o:spid="_x0000_s1026" alt="Icône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">
                            <v:shape id="Forme libre 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e libre 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8D24A9" w:rsidRPr="005152F2" w:rsidTr="008D24A9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tbl>
                  <w:tblPr>
                    <w:tblW w:w="2750" w:type="dxa"/>
                    <w:tblBorders>
                      <w:top w:val="single" w:sz="8" w:space="0" w:color="37B6AE" w:themeColor="accent1"/>
                      <w:bottom w:val="single" w:sz="8" w:space="0" w:color="37B6AE" w:themeColor="accent1"/>
                      <w:insideH w:val="single" w:sz="8" w:space="0" w:color="37B6AE" w:themeColor="accent1"/>
                      <w:insideV w:val="single" w:sz="8" w:space="0" w:color="37B6AE" w:themeColor="accent1"/>
                    </w:tblBorders>
                    <w:tblLayout w:type="fixed"/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Tableau de disposition gauche"/>
                  </w:tblPr>
                  <w:tblGrid>
                    <w:gridCol w:w="2750"/>
                  </w:tblGrid>
                  <w:tr w:rsidR="008D24A9" w:rsidRPr="00995B8E" w:rsidTr="007D0591">
                    <w:trPr>
                      <w:trHeight w:val="375"/>
                    </w:trPr>
                    <w:tc>
                      <w:tcPr>
                        <w:tcW w:w="2750" w:type="dxa"/>
                        <w:tcBorders>
                          <w:top w:val="nil"/>
                          <w:bottom w:val="nil"/>
                        </w:tcBorders>
                        <w:tcMar>
                          <w:top w:w="115" w:type="dxa"/>
                          <w:bottom w:w="0" w:type="dxa"/>
                        </w:tcMar>
                      </w:tcPr>
                      <w:p w:rsidR="008D24A9" w:rsidRPr="00995B8E" w:rsidRDefault="008D24A9" w:rsidP="008D24A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95B8E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Nom :</w:t>
                        </w:r>
                        <w:r w:rsidRPr="00995B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BENOUZA.</w:t>
                        </w:r>
                      </w:p>
                    </w:tc>
                  </w:tr>
                </w:tbl>
                <w:p w:rsidR="008D24A9" w:rsidRPr="00995B8E" w:rsidRDefault="008D24A9" w:rsidP="008D24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5B8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Prénom :</w:t>
                  </w:r>
                  <w:r w:rsidRPr="00995B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5B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Manel</w:t>
                  </w:r>
                  <w:proofErr w:type="spellEnd"/>
                  <w:r w:rsidRPr="00995B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8D24A9" w:rsidRPr="005152F2" w:rsidTr="008D24A9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8D24A9" w:rsidRDefault="008D24A9" w:rsidP="008D24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5B8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 et lieu de naissance :</w:t>
                  </w:r>
                  <w:r w:rsidRPr="00995B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15/08/1992 ORAN.</w:t>
                  </w:r>
                </w:p>
                <w:p w:rsidR="008D24A9" w:rsidRPr="00B31830" w:rsidRDefault="008D24A9" w:rsidP="008D24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18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Etat civil :</w:t>
                  </w:r>
                  <w:r w:rsidRPr="00B3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Célibataire.</w:t>
                  </w:r>
                </w:p>
                <w:p w:rsidR="008D24A9" w:rsidRDefault="008D24A9" w:rsidP="008D24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183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Adresse :</w:t>
                  </w:r>
                  <w:r w:rsidRPr="00B3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250 logs Hai el Sabah bloc06 ORAN.</w:t>
                  </w:r>
                </w:p>
                <w:p w:rsidR="008D24A9" w:rsidRDefault="008D24A9" w:rsidP="008D24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D24A9" w:rsidRPr="00995B8E" w:rsidRDefault="008D24A9" w:rsidP="008D24A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24A9" w:rsidRPr="005152F2" w:rsidTr="008D24A9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8D24A9" w:rsidRDefault="005C27E6" w:rsidP="008D24A9">
                  <w:pPr>
                    <w:pStyle w:val="lmentgraphique"/>
                  </w:pPr>
                  <w:sdt>
                    <w:sdtPr>
                      <w:alias w:val="Compétences :"/>
                      <w:tag w:val="Compétences :"/>
                      <w:id w:val="-531190947"/>
                      <w:placeholder>
                        <w:docPart w:val="2E449B0B75BC4DC4B9516EC9BB06CB7A"/>
                      </w:placeholder>
                      <w:temporary/>
                      <w:showingPlcHdr/>
                    </w:sdtPr>
                    <w:sdtEndPr/>
                    <w:sdtContent>
                      <w:r w:rsidR="008D24A9" w:rsidRPr="002A6C26">
                        <w:rPr>
                          <w:lang w:bidi="fr-FR"/>
                        </w:rPr>
                        <w:t>COMPÉTENCES</w:t>
                      </w:r>
                    </w:sdtContent>
                  </w:sdt>
                </w:p>
                <w:p w:rsidR="008D24A9" w:rsidRDefault="008D24A9" w:rsidP="008D24A9"/>
              </w:tc>
            </w:tr>
            <w:tr w:rsidR="008D24A9" w:rsidRPr="005152F2" w:rsidTr="008D24A9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8D24A9" w:rsidRDefault="008D24A9" w:rsidP="008D24A9">
                  <w:pPr>
                    <w:pStyle w:val="Titre3"/>
                    <w:jc w:val="both"/>
                  </w:pPr>
                </w:p>
                <w:p w:rsidR="008D24A9" w:rsidRPr="005A7E57" w:rsidRDefault="008D24A9" w:rsidP="008D24A9">
                  <w:pPr>
                    <w:pStyle w:val="lmentgraphique"/>
                  </w:pPr>
                  <w:r>
                    <w:rPr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7D35EF99" wp14:editId="1935A8CF">
                            <wp:extent cx="221615" cy="0"/>
                            <wp:effectExtent l="0" t="0" r="26035" b="19050"/>
                            <wp:docPr id="84" name="Connecteur droit 84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line w14:anchorId="5EE95719" id="Connecteur droit 84" o:spid="_x0000_s1026" alt="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8D24A9" w:rsidRDefault="008D24A9" w:rsidP="008D24A9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24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Maitrise de la langue Française et Arabe. Anglais</w:t>
                  </w:r>
                </w:p>
                <w:p w:rsidR="00C5042C" w:rsidRPr="008D24A9" w:rsidRDefault="00C5042C" w:rsidP="00C5042C">
                  <w:pPr>
                    <w:pStyle w:val="Paragraphedeliste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D24A9" w:rsidRPr="00C5042C" w:rsidRDefault="008D24A9" w:rsidP="00C5042C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24A9">
                    <w:rPr>
                      <w:rFonts w:ascii="Times New Roman" w:hAnsi="Times New Roman" w:cs="Times New Roman"/>
                      <w:b/>
                      <w:bCs/>
                      <w:caps/>
                      <w:sz w:val="24"/>
                      <w:szCs w:val="24"/>
                    </w:rPr>
                    <w:t>INFORMATIQUE ›</w:t>
                  </w:r>
                  <w:r w:rsidRPr="00C5042C">
                    <w:rPr>
                      <w:rFonts w:ascii="Times New Roman" w:hAnsi="Times New Roman" w:cs="Times New Roman"/>
                      <w:b/>
                      <w:bCs/>
                      <w:caps/>
                      <w:sz w:val="24"/>
                      <w:szCs w:val="24"/>
                    </w:rPr>
                    <w:t xml:space="preserve"> </w:t>
                  </w:r>
                </w:p>
                <w:p w:rsidR="00C31984" w:rsidRPr="00C5042C" w:rsidRDefault="00C31984" w:rsidP="008D24A9">
                  <w:pPr>
                    <w:pStyle w:val="Paragraphedeliste"/>
                    <w:numPr>
                      <w:ilvl w:val="1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C5042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Logiciel de la paie KB et SAGE et HORSYS</w:t>
                  </w:r>
                  <w:r w:rsidRPr="00C5042C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3E09C9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et </w:t>
                  </w:r>
                  <w:r w:rsidR="003E09C9" w:rsidRPr="003E09C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E-axes</w:t>
                  </w:r>
                </w:p>
                <w:p w:rsidR="008D24A9" w:rsidRPr="008D24A9" w:rsidRDefault="008D24A9" w:rsidP="008D24A9">
                  <w:pPr>
                    <w:pStyle w:val="Paragraphedeliste"/>
                    <w:numPr>
                      <w:ilvl w:val="1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24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Word, Excel, Internet, Access, PowerPoint</w:t>
                  </w:r>
                </w:p>
                <w:p w:rsidR="008D24A9" w:rsidRPr="005152F2" w:rsidRDefault="008D24A9" w:rsidP="008D24A9"/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C27E6" w:rsidP="008F6337">
                  <w:pPr>
                    <w:pStyle w:val="Titre2"/>
                  </w:pPr>
                  <w:sdt>
                    <w:sdtPr>
                      <w:alias w:val="Expérience :"/>
                      <w:tag w:val="Expérience :"/>
                      <w:id w:val="1217937480"/>
                      <w:placeholder>
                        <w:docPart w:val="50BE111243D14845B9D72EB1EE6C8623"/>
                      </w:placeholder>
                      <w:temporary/>
                      <w:showingPlcHdr/>
                    </w:sdtPr>
                    <w:sdtEndPr/>
                    <w:sdtContent>
                      <w:r w:rsidR="002A6C26" w:rsidRPr="002A6C26">
                        <w:rPr>
                          <w:lang w:bidi="fr-FR"/>
                        </w:rPr>
                        <w:t>EXPÉRIENCE</w:t>
                      </w:r>
                    </w:sdtContent>
                  </w:sdt>
                </w:p>
                <w:p w:rsidR="003E09C9" w:rsidRPr="003E09C9" w:rsidRDefault="003E09C9" w:rsidP="008D24A9">
                  <w:pPr>
                    <w:pStyle w:val="Paragraphedeliste"/>
                    <w:numPr>
                      <w:ilvl w:val="0"/>
                      <w:numId w:val="2"/>
                    </w:numPr>
                    <w:ind w:left="375"/>
                    <w:rPr>
                      <w:rStyle w:val="m-8772567678004939472st"/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09C9">
                    <w:rPr>
                      <w:rStyle w:val="m-8772567678004939472st"/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Gestionnaire des ressources humaines chargée des contentieux et de la formation</w:t>
                  </w:r>
                  <w:r>
                    <w:rPr>
                      <w:rStyle w:val="m-8772567678004939472st"/>
                      <w:rFonts w:ascii="Times New Roman" w:hAnsi="Times New Roman" w:cs="Times New Roman"/>
                      <w:sz w:val="24"/>
                      <w:szCs w:val="24"/>
                    </w:rPr>
                    <w:t xml:space="preserve"> chez groupe </w:t>
                  </w:r>
                  <w:proofErr w:type="spellStart"/>
                  <w:r>
                    <w:rPr>
                      <w:rStyle w:val="m-8772567678004939472st"/>
                      <w:rFonts w:ascii="Times New Roman" w:hAnsi="Times New Roman" w:cs="Times New Roman"/>
                      <w:sz w:val="24"/>
                      <w:szCs w:val="24"/>
                    </w:rPr>
                    <w:t>metidji</w:t>
                  </w:r>
                  <w:proofErr w:type="spellEnd"/>
                  <w:r>
                    <w:rPr>
                      <w:rStyle w:val="m-8772567678004939472st"/>
                      <w:rFonts w:ascii="Times New Roman" w:hAnsi="Times New Roman" w:cs="Times New Roman"/>
                      <w:sz w:val="24"/>
                      <w:szCs w:val="24"/>
                    </w:rPr>
                    <w:t xml:space="preserve"> « </w:t>
                  </w:r>
                  <w:proofErr w:type="spellStart"/>
                  <w:r>
                    <w:rPr>
                      <w:rStyle w:val="m-8772567678004939472st"/>
                      <w:rFonts w:ascii="Times New Roman" w:hAnsi="Times New Roman" w:cs="Times New Roman"/>
                      <w:sz w:val="24"/>
                      <w:szCs w:val="24"/>
                    </w:rPr>
                    <w:t>safina</w:t>
                  </w:r>
                  <w:proofErr w:type="spellEnd"/>
                  <w:r>
                    <w:rPr>
                      <w:rStyle w:val="m-8772567678004939472st"/>
                      <w:rFonts w:ascii="Times New Roman" w:hAnsi="Times New Roman" w:cs="Times New Roman"/>
                      <w:sz w:val="24"/>
                      <w:szCs w:val="24"/>
                    </w:rPr>
                    <w:t> » 27/03/2018</w:t>
                  </w:r>
                </w:p>
                <w:p w:rsidR="00306877" w:rsidRPr="00306877" w:rsidRDefault="00306877" w:rsidP="009F4C01">
                  <w:pPr>
                    <w:pStyle w:val="Paragraphedeliste"/>
                    <w:numPr>
                      <w:ilvl w:val="0"/>
                      <w:numId w:val="2"/>
                    </w:numPr>
                    <w:ind w:left="3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5042C">
                    <w:rPr>
                      <w:rStyle w:val="m-8772567678004939472st"/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 xml:space="preserve">Chef service des ressources humaines </w:t>
                  </w:r>
                  <w:r w:rsidRPr="00306877">
                    <w:rPr>
                      <w:rStyle w:val="m-8772567678004939472st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au sein de la </w:t>
                  </w:r>
                  <w:r w:rsidRPr="003068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Sarl ALGERINOX</w:t>
                  </w:r>
                  <w:r w:rsidRPr="00306877">
                    <w:rPr>
                      <w:rStyle w:val="m-8772567678004939472st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23/09/2017</w:t>
                  </w:r>
                  <w:r w:rsidR="002B352D">
                    <w:rPr>
                      <w:rStyle w:val="m-8772567678004939472st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au 25/03/2018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2"/>
                    </w:numPr>
                    <w:ind w:left="3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Assistante De Ressources Humaines</w:t>
                  </w:r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 Sein De La Sarl ALGERIN</w:t>
                  </w:r>
                  <w:bookmarkStart w:id="0" w:name="_GoBack"/>
                  <w:bookmarkEnd w:id="0"/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OX 05/02/2017 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1"/>
                    </w:numPr>
                    <w:ind w:left="3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Hôtesse</w:t>
                  </w:r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dans le 2eme salon international de l’agriculture d’Oran 2 5au 28 janvier 2017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1"/>
                    </w:numPr>
                    <w:ind w:left="3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Hôtesse</w:t>
                  </w:r>
                  <w:r w:rsidRPr="000D61D4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dans le 16 </w:t>
                  </w:r>
                  <w:proofErr w:type="spellStart"/>
                  <w:r w:rsidRPr="000D61D4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éme</w:t>
                  </w:r>
                  <w:proofErr w:type="spellEnd"/>
                  <w:r w:rsidRPr="000D61D4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salon de l’automobile de l’ouest CHEVROLET 2016 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1"/>
                    </w:numPr>
                    <w:ind w:left="3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Style w:val="annoncegetdescription"/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Assistante Administrative </w:t>
                  </w: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Chez </w:t>
                  </w:r>
                  <w:proofErr w:type="spellStart"/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Mobikom</w:t>
                  </w:r>
                  <w:proofErr w:type="spellEnd"/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2016 (8mois)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1"/>
                    </w:numPr>
                    <w:ind w:left="375" w:hanging="3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Hôtesse </w:t>
                  </w:r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dans le salon de l’industrie agroalimentaire EMEC 2016  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Standardiste </w:t>
                  </w:r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 sein de l’hôtel Four points et participer à l’ouverture de l’hôtel 2015 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Commercial </w:t>
                  </w:r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chez MALUX 2015 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</w:rPr>
                    <w:t>Secrétaire</w:t>
                  </w:r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 bureau chez EURL taxi </w:t>
                  </w:r>
                  <w:proofErr w:type="spellStart"/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Zoubir</w:t>
                  </w:r>
                  <w:proofErr w:type="spellEnd"/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2015 (4mois) 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Hôtesse</w:t>
                  </w:r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dans le salon international des équipements des technologies et des services de l’eau 2015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Hôtesse</w:t>
                  </w:r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 salon du service après-vente, maintenance, et équipement de garage 2015 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Hôtesse </w:t>
                  </w:r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 salon véhicule utilitaire Volkswagen et industriel de l’ouest 2015 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Formation Au Niveau du Concessionnaire auto </w:t>
                  </w:r>
                  <w:proofErr w:type="spellStart"/>
                  <w:r w:rsidRPr="000D61D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Sovac</w:t>
                  </w:r>
                  <w:proofErr w:type="spellEnd"/>
                  <w:r w:rsidRPr="000D61D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2014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Hôtesse</w:t>
                  </w:r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d’accueil chez Sarl </w:t>
                  </w:r>
                  <w:proofErr w:type="spellStart"/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Sovac</w:t>
                  </w:r>
                  <w:proofErr w:type="spellEnd"/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Oran (concessionnaire auto) 2014 (9mois) </w:t>
                  </w:r>
                </w:p>
                <w:p w:rsidR="008D24A9" w:rsidRPr="000D61D4" w:rsidRDefault="008D24A9" w:rsidP="008D24A9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Hôtesse</w:t>
                  </w:r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dans le salon international de l’industrie agroalimentaire 2014</w:t>
                  </w:r>
                </w:p>
                <w:p w:rsidR="008F6337" w:rsidRPr="003E09C9" w:rsidRDefault="008D24A9" w:rsidP="003E09C9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Hôtesse</w:t>
                  </w:r>
                  <w:r w:rsidRPr="000D61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dans la foire d’automobiles avec SOVAC Volkswagen 2013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C27E6" w:rsidP="008F6337">
                  <w:pPr>
                    <w:pStyle w:val="Titre2"/>
                  </w:pPr>
                  <w:sdt>
                    <w:sdtPr>
                      <w:alias w:val="Formation :"/>
                      <w:tag w:val="Formation :"/>
                      <w:id w:val="1349516922"/>
                      <w:placeholder>
                        <w:docPart w:val="F55C7DC6CF8F48D99863FB4EEEC3684E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5152F2">
                        <w:rPr>
                          <w:lang w:bidi="fr-FR"/>
                        </w:rPr>
                        <w:t>Formation</w:t>
                      </w:r>
                    </w:sdtContent>
                  </w:sdt>
                </w:p>
                <w:p w:rsidR="008D24A9" w:rsidRPr="008D24A9" w:rsidRDefault="008D24A9" w:rsidP="008D24A9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D24A9">
                    <w:rPr>
                      <w:rFonts w:ascii="Times New Roman" w:hAnsi="Times New Roman" w:cs="Times New Roman"/>
                      <w:sz w:val="26"/>
                      <w:szCs w:val="26"/>
                    </w:rPr>
                    <w:t>Bac 2011 lycée Lofti.</w:t>
                  </w:r>
                </w:p>
                <w:p w:rsidR="008D24A9" w:rsidRPr="008D24A9" w:rsidRDefault="008D24A9" w:rsidP="008D24A9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D24A9">
                    <w:rPr>
                      <w:rFonts w:ascii="Times New Roman" w:hAnsi="Times New Roman" w:cs="Times New Roman"/>
                      <w:sz w:val="26"/>
                      <w:szCs w:val="26"/>
                    </w:rPr>
                    <w:t>Bac série gestion économiques.</w:t>
                  </w:r>
                </w:p>
                <w:p w:rsidR="008D24A9" w:rsidRPr="008D24A9" w:rsidRDefault="008D24A9" w:rsidP="008D24A9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D24A9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Stage de fin d’études à SONATRACH</w:t>
                  </w:r>
                </w:p>
                <w:p w:rsidR="008D24A9" w:rsidRPr="008D24A9" w:rsidRDefault="008D24A9" w:rsidP="008D24A9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Licence</w:t>
                  </w:r>
                  <w:r w:rsidRPr="008D24A9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en science de gestion option </w:t>
                  </w:r>
                  <w:r w:rsidRPr="000D61D4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finance</w:t>
                  </w:r>
                  <w:r w:rsidRPr="008D24A9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2014</w:t>
                  </w:r>
                </w:p>
                <w:p w:rsidR="008D24A9" w:rsidRPr="008D24A9" w:rsidRDefault="008D24A9" w:rsidP="008D24A9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8D24A9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Master 2 en management des ressources humaines 2016 </w:t>
                  </w:r>
                </w:p>
                <w:p w:rsidR="008D24A9" w:rsidRPr="008D24A9" w:rsidRDefault="008D24A9" w:rsidP="008D24A9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D24A9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Stage de fin d’études à L’hôtel FOURPOINT la chaine STARWOOD </w:t>
                  </w:r>
                </w:p>
                <w:p w:rsidR="008D24A9" w:rsidRDefault="008D24A9" w:rsidP="008D24A9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D24A9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permis de conduire catégorie B </w:t>
                  </w:r>
                </w:p>
                <w:p w:rsidR="009E3584" w:rsidRPr="009E3584" w:rsidRDefault="00C5042C" w:rsidP="008D24A9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Style w:val="m-8772567678004939472st"/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F</w:t>
                  </w:r>
                  <w:r w:rsidR="009E3584">
                    <w:rPr>
                      <w:rStyle w:val="m-8772567678004939472st"/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 xml:space="preserve">ormation de la </w:t>
                  </w:r>
                  <w:r w:rsidR="009E3584" w:rsidRPr="009E3584">
                    <w:rPr>
                      <w:rStyle w:val="m-8772567678004939472st"/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 xml:space="preserve">Gestion de la </w:t>
                  </w:r>
                  <w:r w:rsidRPr="009E3584">
                    <w:rPr>
                      <w:rStyle w:val="m-8772567678004939472st"/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P</w:t>
                  </w:r>
                  <w:r w:rsidR="009E3584" w:rsidRPr="009E3584">
                    <w:rPr>
                      <w:rStyle w:val="m-8772567678004939472st"/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 xml:space="preserve">aie et des </w:t>
                  </w:r>
                  <w:r w:rsidRPr="009E3584">
                    <w:rPr>
                      <w:rStyle w:val="m-8772567678004939472st"/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R</w:t>
                  </w:r>
                  <w:r>
                    <w:rPr>
                      <w:rStyle w:val="m-8772567678004939472st"/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églementations J</w:t>
                  </w:r>
                  <w:r w:rsidR="009E3584" w:rsidRPr="009E3584">
                    <w:rPr>
                      <w:rStyle w:val="m-8772567678004939472st"/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 xml:space="preserve">uridiques et </w:t>
                  </w:r>
                  <w:r w:rsidRPr="009E3584">
                    <w:rPr>
                      <w:rStyle w:val="m-8772567678004939472st"/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S</w:t>
                  </w:r>
                  <w:r w:rsidR="009E3584" w:rsidRPr="009E3584">
                    <w:rPr>
                      <w:rStyle w:val="m-8772567678004939472st"/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ociales</w:t>
                  </w:r>
                  <w:r w:rsidR="009E3584">
                    <w:rPr>
                      <w:rStyle w:val="m-8772567678004939472st"/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 xml:space="preserve"> « CCIAF »</w:t>
                  </w:r>
                </w:p>
                <w:p w:rsidR="008F6337" w:rsidRDefault="008F6337" w:rsidP="007B2F5C"/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8D24A9" w:rsidP="008D24A9">
                  <w:pPr>
                    <w:pStyle w:val="Titre2"/>
                  </w:pPr>
                  <w:r>
                    <w:rPr>
                      <w:caps w:val="0"/>
                    </w:rPr>
                    <w:t xml:space="preserve">Centre D’intérêt </w:t>
                  </w:r>
                </w:p>
                <w:p w:rsidR="008D24A9" w:rsidRPr="008D24A9" w:rsidRDefault="008D24A9" w:rsidP="008D24A9">
                  <w:pPr>
                    <w:pStyle w:val="Paragraphedeliste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24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Motivée et dynamique.</w:t>
                  </w:r>
                </w:p>
                <w:p w:rsidR="008D24A9" w:rsidRPr="008D24A9" w:rsidRDefault="008D24A9" w:rsidP="008D24A9">
                  <w:pPr>
                    <w:pStyle w:val="Paragraphedeliste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24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Ayant le sens de responsabilité, de l’organisation et de la communication.</w:t>
                  </w:r>
                </w:p>
                <w:p w:rsidR="008D24A9" w:rsidRPr="008D24A9" w:rsidRDefault="008D24A9" w:rsidP="008D24A9">
                  <w:pPr>
                    <w:pStyle w:val="Paragraphedeliste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24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Aime le travail en équipe.</w:t>
                  </w:r>
                </w:p>
                <w:p w:rsidR="008F6337" w:rsidRDefault="008F6337" w:rsidP="008F6337"/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Sansinterligne"/>
      </w:pPr>
    </w:p>
    <w:sectPr w:rsidR="00E941EF" w:rsidSect="00FA0B9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7E6" w:rsidRDefault="005C27E6" w:rsidP="003856C9">
      <w:pPr>
        <w:spacing w:after="0" w:line="240" w:lineRule="auto"/>
      </w:pPr>
      <w:r>
        <w:separator/>
      </w:r>
    </w:p>
  </w:endnote>
  <w:endnote w:type="continuationSeparator" w:id="0">
    <w:p w:rsidR="005C27E6" w:rsidRDefault="005C27E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6C9" w:rsidRDefault="007803B7" w:rsidP="007803B7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e 4" descr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e libre 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e libre 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e libre 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e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 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 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 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e libre 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5C7E2E27" id="Groupe 4" o:spid="_x0000_s1026" alt="Image de pied de page avec rectangles gris dans différent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">
              <o:lock v:ext="edit" aspectratio="t"/>
              <v:shape id="Forme libre 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 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fr-FR"/>
          </w:rPr>
          <w:fldChar w:fldCharType="begin"/>
        </w:r>
        <w:r w:rsidR="001765FE">
          <w:rPr>
            <w:lang w:bidi="fr-FR"/>
          </w:rPr>
          <w:instrText xml:space="preserve"> PAGE   \* MERGEFORMAT </w:instrText>
        </w:r>
        <w:r w:rsidR="001765FE">
          <w:rPr>
            <w:lang w:bidi="fr-FR"/>
          </w:rPr>
          <w:fldChar w:fldCharType="separate"/>
        </w:r>
        <w:r w:rsidR="00137038">
          <w:rPr>
            <w:noProof/>
            <w:lang w:bidi="fr-FR"/>
          </w:rPr>
          <w:t>2</w:t>
        </w:r>
        <w:r w:rsidR="001765FE">
          <w:rPr>
            <w:noProof/>
            <w:lang w:bidi="fr-F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5FE" w:rsidRDefault="00DC79BB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e 4" descr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e libre 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e libre 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e libre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e libre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e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e libre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e libre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e libre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e libre 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2F5FA98B" id="Groupe 4" o:spid="_x0000_s1026" alt="Image de pied de page avec rectangles gris dans différent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">
              <o:lock v:ext="edit" aspectratio="t"/>
              <v:shape id="Forme libre 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 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7E6" w:rsidRDefault="005C27E6" w:rsidP="003856C9">
      <w:pPr>
        <w:spacing w:after="0" w:line="240" w:lineRule="auto"/>
      </w:pPr>
      <w:r>
        <w:separator/>
      </w:r>
    </w:p>
  </w:footnote>
  <w:footnote w:type="continuationSeparator" w:id="0">
    <w:p w:rsidR="005C27E6" w:rsidRDefault="005C27E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6C9" w:rsidRDefault="007803B7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e 17" descr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e libre 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e libre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e libre 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e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e libre 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e libre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e libre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e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e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e libre 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7E298800" id="Groupe 17" o:spid="_x0000_s1026" alt="Image d’en-tête avec rectangles gris sous différent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">
              <o:lock v:ext="edit" aspectratio="t"/>
              <v:shape id="Forme libre 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 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9BB" w:rsidRDefault="00DC79BB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e 17" descr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e libre 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e libre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e libre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e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e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e libre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e libre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e libre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e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e libre 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747C4CFB" id="Groupe 17" o:spid="_x0000_s1026" alt="Image d’en-tête avec rectangles gris sous différent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">
              <o:lock v:ext="edit" aspectratio="t"/>
              <v:shape id="Forme libre 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 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5189"/>
    <w:multiLevelType w:val="hybridMultilevel"/>
    <w:tmpl w:val="51AEEE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83B1E"/>
    <w:multiLevelType w:val="hybridMultilevel"/>
    <w:tmpl w:val="651A37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A11F1"/>
    <w:multiLevelType w:val="hybridMultilevel"/>
    <w:tmpl w:val="EA1496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D3173"/>
    <w:multiLevelType w:val="hybridMultilevel"/>
    <w:tmpl w:val="9702B3E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706190"/>
    <w:multiLevelType w:val="hybridMultilevel"/>
    <w:tmpl w:val="59FA66F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i w:val="0"/>
        <w:iCs w:val="0"/>
        <w:caps w:val="0"/>
        <w:strike w:val="0"/>
        <w:dstrike w:val="0"/>
        <w:vanish w:val="0"/>
        <w:color w:val="auto"/>
        <w:sz w:val="22"/>
        <w:szCs w:val="2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63540"/>
    <w:multiLevelType w:val="hybridMultilevel"/>
    <w:tmpl w:val="51DE42A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A60839"/>
    <w:multiLevelType w:val="hybridMultilevel"/>
    <w:tmpl w:val="4440DD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217E7"/>
    <w:multiLevelType w:val="hybridMultilevel"/>
    <w:tmpl w:val="76A074F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A9"/>
    <w:rsid w:val="00052BE1"/>
    <w:rsid w:val="0007412A"/>
    <w:rsid w:val="000D61D4"/>
    <w:rsid w:val="0010199E"/>
    <w:rsid w:val="00137038"/>
    <w:rsid w:val="0016037A"/>
    <w:rsid w:val="00162F0B"/>
    <w:rsid w:val="001765FE"/>
    <w:rsid w:val="0019561F"/>
    <w:rsid w:val="001B32D2"/>
    <w:rsid w:val="00293B83"/>
    <w:rsid w:val="002A3621"/>
    <w:rsid w:val="002A6C26"/>
    <w:rsid w:val="002B352D"/>
    <w:rsid w:val="002B3890"/>
    <w:rsid w:val="002B7747"/>
    <w:rsid w:val="002C77B9"/>
    <w:rsid w:val="002F485A"/>
    <w:rsid w:val="003053D9"/>
    <w:rsid w:val="00306877"/>
    <w:rsid w:val="0032742C"/>
    <w:rsid w:val="003856C9"/>
    <w:rsid w:val="00396369"/>
    <w:rsid w:val="003E09C9"/>
    <w:rsid w:val="003F4D31"/>
    <w:rsid w:val="0043426C"/>
    <w:rsid w:val="00441EB9"/>
    <w:rsid w:val="004540F9"/>
    <w:rsid w:val="00463463"/>
    <w:rsid w:val="00473EF8"/>
    <w:rsid w:val="004760E5"/>
    <w:rsid w:val="00477EDE"/>
    <w:rsid w:val="004D22BB"/>
    <w:rsid w:val="00501443"/>
    <w:rsid w:val="00514168"/>
    <w:rsid w:val="005152F2"/>
    <w:rsid w:val="00534E4E"/>
    <w:rsid w:val="00551D35"/>
    <w:rsid w:val="00557019"/>
    <w:rsid w:val="005674AC"/>
    <w:rsid w:val="005A1E51"/>
    <w:rsid w:val="005A7E57"/>
    <w:rsid w:val="005C27E6"/>
    <w:rsid w:val="00605271"/>
    <w:rsid w:val="00616FF4"/>
    <w:rsid w:val="006A3CE7"/>
    <w:rsid w:val="00743379"/>
    <w:rsid w:val="007803B7"/>
    <w:rsid w:val="007A5F7F"/>
    <w:rsid w:val="007B2F5C"/>
    <w:rsid w:val="007C5F05"/>
    <w:rsid w:val="00832043"/>
    <w:rsid w:val="00832F81"/>
    <w:rsid w:val="008C7CA2"/>
    <w:rsid w:val="008D24A9"/>
    <w:rsid w:val="008F6337"/>
    <w:rsid w:val="009C5285"/>
    <w:rsid w:val="009E3584"/>
    <w:rsid w:val="009F4C01"/>
    <w:rsid w:val="00A27487"/>
    <w:rsid w:val="00A42F91"/>
    <w:rsid w:val="00AC2459"/>
    <w:rsid w:val="00AF1258"/>
    <w:rsid w:val="00B01E52"/>
    <w:rsid w:val="00B550FC"/>
    <w:rsid w:val="00B651D1"/>
    <w:rsid w:val="00B85871"/>
    <w:rsid w:val="00B93310"/>
    <w:rsid w:val="00B96B90"/>
    <w:rsid w:val="00BC1F18"/>
    <w:rsid w:val="00BD2E58"/>
    <w:rsid w:val="00BF6BAB"/>
    <w:rsid w:val="00C007A5"/>
    <w:rsid w:val="00C2088B"/>
    <w:rsid w:val="00C31984"/>
    <w:rsid w:val="00C4403A"/>
    <w:rsid w:val="00C5042C"/>
    <w:rsid w:val="00C97572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A0B9E"/>
    <w:rsid w:val="00FB0A17"/>
    <w:rsid w:val="00FB6A8F"/>
    <w:rsid w:val="00FC7C96"/>
    <w:rsid w:val="00FD7D3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0"/>
  </w:style>
  <w:style w:type="paragraph" w:styleId="Titre1">
    <w:name w:val="heading 1"/>
    <w:basedOn w:val="Normal"/>
    <w:link w:val="Titre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0"/>
    <w:qFormat/>
    <w:rsid w:val="005A7E57"/>
    <w:pPr>
      <w:spacing w:after="0" w:line="240" w:lineRule="auto"/>
    </w:pPr>
  </w:style>
  <w:style w:type="paragraph" w:customStyle="1" w:styleId="lmentgraphique">
    <w:name w:val="Élément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8D24A9"/>
    <w:pPr>
      <w:spacing w:after="200" w:line="276" w:lineRule="auto"/>
      <w:ind w:left="720"/>
      <w:contextualSpacing/>
      <w:jc w:val="left"/>
    </w:pPr>
    <w:rPr>
      <w:rFonts w:eastAsiaTheme="minorEastAsia"/>
      <w:sz w:val="22"/>
      <w:szCs w:val="22"/>
      <w:lang w:eastAsia="fr-FR"/>
    </w:rPr>
  </w:style>
  <w:style w:type="character" w:customStyle="1" w:styleId="annoncegetdescription">
    <w:name w:val="annonce_get_description"/>
    <w:basedOn w:val="Policepardfaut"/>
    <w:rsid w:val="008D24A9"/>
  </w:style>
  <w:style w:type="character" w:customStyle="1" w:styleId="m-8772567678004939472st">
    <w:name w:val="m_-8772567678004939472st"/>
    <w:basedOn w:val="Policepardfaut"/>
    <w:rsid w:val="009E3584"/>
  </w:style>
  <w:style w:type="paragraph" w:styleId="Textedebulles">
    <w:name w:val="Balloon Text"/>
    <w:basedOn w:val="Normal"/>
    <w:link w:val="TextedebullesCar"/>
    <w:uiPriority w:val="99"/>
    <w:semiHidden/>
    <w:unhideWhenUsed/>
    <w:rsid w:val="00C9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0"/>
  </w:style>
  <w:style w:type="paragraph" w:styleId="Titre1">
    <w:name w:val="heading 1"/>
    <w:basedOn w:val="Normal"/>
    <w:link w:val="Titre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0"/>
    <w:qFormat/>
    <w:rsid w:val="005A7E57"/>
    <w:pPr>
      <w:spacing w:after="0" w:line="240" w:lineRule="auto"/>
    </w:pPr>
  </w:style>
  <w:style w:type="paragraph" w:customStyle="1" w:styleId="lmentgraphique">
    <w:name w:val="Élément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8D24A9"/>
    <w:pPr>
      <w:spacing w:after="200" w:line="276" w:lineRule="auto"/>
      <w:ind w:left="720"/>
      <w:contextualSpacing/>
      <w:jc w:val="left"/>
    </w:pPr>
    <w:rPr>
      <w:rFonts w:eastAsiaTheme="minorEastAsia"/>
      <w:sz w:val="22"/>
      <w:szCs w:val="22"/>
      <w:lang w:eastAsia="fr-FR"/>
    </w:rPr>
  </w:style>
  <w:style w:type="character" w:customStyle="1" w:styleId="annoncegetdescription">
    <w:name w:val="annonce_get_description"/>
    <w:basedOn w:val="Policepardfaut"/>
    <w:rsid w:val="008D24A9"/>
  </w:style>
  <w:style w:type="character" w:customStyle="1" w:styleId="m-8772567678004939472st">
    <w:name w:val="m_-8772567678004939472st"/>
    <w:basedOn w:val="Policepardfaut"/>
    <w:rsid w:val="009E3584"/>
  </w:style>
  <w:style w:type="paragraph" w:styleId="Textedebulles">
    <w:name w:val="Balloon Text"/>
    <w:basedOn w:val="Normal"/>
    <w:link w:val="TextedebullesCar"/>
    <w:uiPriority w:val="99"/>
    <w:semiHidden/>
    <w:unhideWhenUsed/>
    <w:rsid w:val="00C9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C.V.%20cr&#233;atif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BE111243D14845B9D72EB1EE6C86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4D5B3-E2C0-4B44-8ADD-1DF1E0339E5F}"/>
      </w:docPartPr>
      <w:docPartBody>
        <w:p w:rsidR="00FB264F" w:rsidRDefault="000606D0">
          <w:pPr>
            <w:pStyle w:val="50BE111243D14845B9D72EB1EE6C8623"/>
          </w:pPr>
          <w:r w:rsidRPr="002A6C26">
            <w:rPr>
              <w:lang w:bidi="fr-FR"/>
            </w:rPr>
            <w:t>EXPÉRIENCE</w:t>
          </w:r>
        </w:p>
      </w:docPartBody>
    </w:docPart>
    <w:docPart>
      <w:docPartPr>
        <w:name w:val="F55C7DC6CF8F48D99863FB4EEEC368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342229-4F41-413A-BDB3-50DD534D2E2F}"/>
      </w:docPartPr>
      <w:docPartBody>
        <w:p w:rsidR="00FB264F" w:rsidRDefault="000606D0">
          <w:pPr>
            <w:pStyle w:val="F55C7DC6CF8F48D99863FB4EEEC3684E"/>
          </w:pPr>
          <w:r w:rsidRPr="005152F2">
            <w:rPr>
              <w:lang w:bidi="fr-FR"/>
            </w:rPr>
            <w:t>Formation</w:t>
          </w:r>
        </w:p>
      </w:docPartBody>
    </w:docPart>
    <w:docPart>
      <w:docPartPr>
        <w:name w:val="2E449B0B75BC4DC4B9516EC9BB06CB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C5FEFD-68E1-4587-B347-E4E6555D9E87}"/>
      </w:docPartPr>
      <w:docPartBody>
        <w:p w:rsidR="00FB264F" w:rsidRDefault="00505439" w:rsidP="00505439">
          <w:pPr>
            <w:pStyle w:val="2E449B0B75BC4DC4B9516EC9BB06CB7A"/>
          </w:pPr>
          <w:r w:rsidRPr="002A6C26">
            <w:rPr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39"/>
    <w:rsid w:val="000606D0"/>
    <w:rsid w:val="001F47E3"/>
    <w:rsid w:val="00237A9E"/>
    <w:rsid w:val="00505439"/>
    <w:rsid w:val="009222B6"/>
    <w:rsid w:val="009349EE"/>
    <w:rsid w:val="009D5136"/>
    <w:rsid w:val="00B01D31"/>
    <w:rsid w:val="00B26885"/>
    <w:rsid w:val="00B60DB5"/>
    <w:rsid w:val="00E578D5"/>
    <w:rsid w:val="00FB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F1E5FAC31F342E399A7ABA52E7DA0C4">
    <w:name w:val="0F1E5FAC31F342E399A7ABA52E7DA0C4"/>
  </w:style>
  <w:style w:type="paragraph" w:customStyle="1" w:styleId="415FA664B38045AD9A6810F0CD70D160">
    <w:name w:val="415FA664B38045AD9A6810F0CD70D160"/>
  </w:style>
  <w:style w:type="paragraph" w:customStyle="1" w:styleId="75EE81955C0942ED82BB647CF4DB683E">
    <w:name w:val="75EE81955C0942ED82BB647CF4DB683E"/>
  </w:style>
  <w:style w:type="paragraph" w:customStyle="1" w:styleId="139F4A2116124903B60E0834C5EBE55D">
    <w:name w:val="139F4A2116124903B60E0834C5EBE55D"/>
  </w:style>
  <w:style w:type="paragraph" w:customStyle="1" w:styleId="40D40CBEDD9B413DA1DF6B77610FED93">
    <w:name w:val="40D40CBEDD9B413DA1DF6B77610FED93"/>
  </w:style>
  <w:style w:type="paragraph" w:customStyle="1" w:styleId="ED9AE90506AF42A787A2EB18B78B92FE">
    <w:name w:val="ED9AE90506AF42A787A2EB18B78B92FE"/>
  </w:style>
  <w:style w:type="paragraph" w:customStyle="1" w:styleId="7DBE99856A824195AF616419F8FDAE3B">
    <w:name w:val="7DBE99856A824195AF616419F8FDAE3B"/>
  </w:style>
  <w:style w:type="paragraph" w:customStyle="1" w:styleId="AD8FAE247B924E6ABA42BC88436AFDAB">
    <w:name w:val="AD8FAE247B924E6ABA42BC88436AFDAB"/>
  </w:style>
  <w:style w:type="paragraph" w:customStyle="1" w:styleId="704D3A2B5F87479B9CB7C4421F54EAE5">
    <w:name w:val="704D3A2B5F87479B9CB7C4421F54EAE5"/>
  </w:style>
  <w:style w:type="paragraph" w:customStyle="1" w:styleId="50BE111243D14845B9D72EB1EE6C8623">
    <w:name w:val="50BE111243D14845B9D72EB1EE6C8623"/>
  </w:style>
  <w:style w:type="paragraph" w:customStyle="1" w:styleId="C6449889F2494FB9B593723BE0CB738D">
    <w:name w:val="C6449889F2494FB9B593723BE0CB738D"/>
  </w:style>
  <w:style w:type="paragraph" w:customStyle="1" w:styleId="663CCCDE6E0749F9B8E6533832E38886">
    <w:name w:val="663CCCDE6E0749F9B8E6533832E38886"/>
  </w:style>
  <w:style w:type="paragraph" w:customStyle="1" w:styleId="61EA5B11ECB4488286220A69666DB768">
    <w:name w:val="61EA5B11ECB4488286220A69666DB768"/>
  </w:style>
  <w:style w:type="paragraph" w:customStyle="1" w:styleId="CBCAEC54906A4972BFA66DCAF839E0BB">
    <w:name w:val="CBCAEC54906A4972BFA66DCAF839E0BB"/>
  </w:style>
  <w:style w:type="paragraph" w:customStyle="1" w:styleId="23F7E93BAE104797B3FBF87CA58354F9">
    <w:name w:val="23F7E93BAE104797B3FBF87CA58354F9"/>
  </w:style>
  <w:style w:type="paragraph" w:customStyle="1" w:styleId="71574A64BBAD475281F59930ED3C3A52">
    <w:name w:val="71574A64BBAD475281F59930ED3C3A52"/>
  </w:style>
  <w:style w:type="paragraph" w:customStyle="1" w:styleId="F55C7DC6CF8F48D99863FB4EEEC3684E">
    <w:name w:val="F55C7DC6CF8F48D99863FB4EEEC3684E"/>
  </w:style>
  <w:style w:type="paragraph" w:customStyle="1" w:styleId="F1759F8A587C4DE9983BE1711A4FE319">
    <w:name w:val="F1759F8A587C4DE9983BE1711A4FE319"/>
  </w:style>
  <w:style w:type="paragraph" w:customStyle="1" w:styleId="9EC403AC11BB4C018FA7E935B2D60405">
    <w:name w:val="9EC403AC11BB4C018FA7E935B2D60405"/>
  </w:style>
  <w:style w:type="paragraph" w:customStyle="1" w:styleId="6CF8B82E597F413F91909386A24757D2">
    <w:name w:val="6CF8B82E597F413F91909386A24757D2"/>
  </w:style>
  <w:style w:type="paragraph" w:customStyle="1" w:styleId="16B23A55904D4EBE8EA047D52E424889">
    <w:name w:val="16B23A55904D4EBE8EA047D52E424889"/>
  </w:style>
  <w:style w:type="paragraph" w:customStyle="1" w:styleId="CAF6DF762B2F4398A80567F7EB165BBC">
    <w:name w:val="CAF6DF762B2F4398A80567F7EB165BBC"/>
  </w:style>
  <w:style w:type="paragraph" w:customStyle="1" w:styleId="2AACEEF23B1C4BE3BBF00997E4521F83">
    <w:name w:val="2AACEEF23B1C4BE3BBF00997E4521F83"/>
    <w:rsid w:val="00505439"/>
  </w:style>
  <w:style w:type="paragraph" w:customStyle="1" w:styleId="C6CBD31D0DCE472192F74E2570B0ADEE">
    <w:name w:val="C6CBD31D0DCE472192F74E2570B0ADEE"/>
    <w:rsid w:val="00505439"/>
  </w:style>
  <w:style w:type="paragraph" w:customStyle="1" w:styleId="4362008E57534F559EFFBB416114076B">
    <w:name w:val="4362008E57534F559EFFBB416114076B"/>
    <w:rsid w:val="00505439"/>
  </w:style>
  <w:style w:type="paragraph" w:customStyle="1" w:styleId="C369081376B34F0B951CD21E3835D3D6">
    <w:name w:val="C369081376B34F0B951CD21E3835D3D6"/>
    <w:rsid w:val="00505439"/>
  </w:style>
  <w:style w:type="paragraph" w:customStyle="1" w:styleId="4573F6FFA5F34CF0A996A586FFE51863">
    <w:name w:val="4573F6FFA5F34CF0A996A586FFE51863"/>
    <w:rsid w:val="00505439"/>
  </w:style>
  <w:style w:type="paragraph" w:customStyle="1" w:styleId="4A268E11B6C14F42A1677D79FB1B9ADD">
    <w:name w:val="4A268E11B6C14F42A1677D79FB1B9ADD"/>
    <w:rsid w:val="00505439"/>
  </w:style>
  <w:style w:type="paragraph" w:customStyle="1" w:styleId="3E4EF49674A34A459D5DF32BDFFFBF28">
    <w:name w:val="3E4EF49674A34A459D5DF32BDFFFBF28"/>
    <w:rsid w:val="00505439"/>
  </w:style>
  <w:style w:type="paragraph" w:customStyle="1" w:styleId="A02FA4BB258A43EBA5DCE206F9332FCE">
    <w:name w:val="A02FA4BB258A43EBA5DCE206F9332FCE"/>
    <w:rsid w:val="00505439"/>
  </w:style>
  <w:style w:type="paragraph" w:customStyle="1" w:styleId="FD912EE4475041A5AF8D7227BEE68BEA">
    <w:name w:val="FD912EE4475041A5AF8D7227BEE68BEA"/>
    <w:rsid w:val="00505439"/>
  </w:style>
  <w:style w:type="paragraph" w:customStyle="1" w:styleId="08508AAF784C4934A0CA4FA17B8EC04B">
    <w:name w:val="08508AAF784C4934A0CA4FA17B8EC04B"/>
    <w:rsid w:val="00505439"/>
  </w:style>
  <w:style w:type="paragraph" w:customStyle="1" w:styleId="C7B273C78FA048C5980A18E4D94ED87F">
    <w:name w:val="C7B273C78FA048C5980A18E4D94ED87F"/>
    <w:rsid w:val="00505439"/>
  </w:style>
  <w:style w:type="paragraph" w:customStyle="1" w:styleId="D9B9E9A73B024C38AF803728C3FD038B">
    <w:name w:val="D9B9E9A73B024C38AF803728C3FD038B"/>
    <w:rsid w:val="00505439"/>
  </w:style>
  <w:style w:type="paragraph" w:customStyle="1" w:styleId="C817F35B1EEA4D3CAEE9CCEAC6B7E15B">
    <w:name w:val="C817F35B1EEA4D3CAEE9CCEAC6B7E15B"/>
    <w:rsid w:val="00505439"/>
  </w:style>
  <w:style w:type="paragraph" w:customStyle="1" w:styleId="527212AFDE264C9BAB7F1453760532D1">
    <w:name w:val="527212AFDE264C9BAB7F1453760532D1"/>
    <w:rsid w:val="00505439"/>
  </w:style>
  <w:style w:type="paragraph" w:customStyle="1" w:styleId="2E449B0B75BC4DC4B9516EC9BB06CB7A">
    <w:name w:val="2E449B0B75BC4DC4B9516EC9BB06CB7A"/>
    <w:rsid w:val="005054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F1E5FAC31F342E399A7ABA52E7DA0C4">
    <w:name w:val="0F1E5FAC31F342E399A7ABA52E7DA0C4"/>
  </w:style>
  <w:style w:type="paragraph" w:customStyle="1" w:styleId="415FA664B38045AD9A6810F0CD70D160">
    <w:name w:val="415FA664B38045AD9A6810F0CD70D160"/>
  </w:style>
  <w:style w:type="paragraph" w:customStyle="1" w:styleId="75EE81955C0942ED82BB647CF4DB683E">
    <w:name w:val="75EE81955C0942ED82BB647CF4DB683E"/>
  </w:style>
  <w:style w:type="paragraph" w:customStyle="1" w:styleId="139F4A2116124903B60E0834C5EBE55D">
    <w:name w:val="139F4A2116124903B60E0834C5EBE55D"/>
  </w:style>
  <w:style w:type="paragraph" w:customStyle="1" w:styleId="40D40CBEDD9B413DA1DF6B77610FED93">
    <w:name w:val="40D40CBEDD9B413DA1DF6B77610FED93"/>
  </w:style>
  <w:style w:type="paragraph" w:customStyle="1" w:styleId="ED9AE90506AF42A787A2EB18B78B92FE">
    <w:name w:val="ED9AE90506AF42A787A2EB18B78B92FE"/>
  </w:style>
  <w:style w:type="paragraph" w:customStyle="1" w:styleId="7DBE99856A824195AF616419F8FDAE3B">
    <w:name w:val="7DBE99856A824195AF616419F8FDAE3B"/>
  </w:style>
  <w:style w:type="paragraph" w:customStyle="1" w:styleId="AD8FAE247B924E6ABA42BC88436AFDAB">
    <w:name w:val="AD8FAE247B924E6ABA42BC88436AFDAB"/>
  </w:style>
  <w:style w:type="paragraph" w:customStyle="1" w:styleId="704D3A2B5F87479B9CB7C4421F54EAE5">
    <w:name w:val="704D3A2B5F87479B9CB7C4421F54EAE5"/>
  </w:style>
  <w:style w:type="paragraph" w:customStyle="1" w:styleId="50BE111243D14845B9D72EB1EE6C8623">
    <w:name w:val="50BE111243D14845B9D72EB1EE6C8623"/>
  </w:style>
  <w:style w:type="paragraph" w:customStyle="1" w:styleId="C6449889F2494FB9B593723BE0CB738D">
    <w:name w:val="C6449889F2494FB9B593723BE0CB738D"/>
  </w:style>
  <w:style w:type="paragraph" w:customStyle="1" w:styleId="663CCCDE6E0749F9B8E6533832E38886">
    <w:name w:val="663CCCDE6E0749F9B8E6533832E38886"/>
  </w:style>
  <w:style w:type="paragraph" w:customStyle="1" w:styleId="61EA5B11ECB4488286220A69666DB768">
    <w:name w:val="61EA5B11ECB4488286220A69666DB768"/>
  </w:style>
  <w:style w:type="paragraph" w:customStyle="1" w:styleId="CBCAEC54906A4972BFA66DCAF839E0BB">
    <w:name w:val="CBCAEC54906A4972BFA66DCAF839E0BB"/>
  </w:style>
  <w:style w:type="paragraph" w:customStyle="1" w:styleId="23F7E93BAE104797B3FBF87CA58354F9">
    <w:name w:val="23F7E93BAE104797B3FBF87CA58354F9"/>
  </w:style>
  <w:style w:type="paragraph" w:customStyle="1" w:styleId="71574A64BBAD475281F59930ED3C3A52">
    <w:name w:val="71574A64BBAD475281F59930ED3C3A52"/>
  </w:style>
  <w:style w:type="paragraph" w:customStyle="1" w:styleId="F55C7DC6CF8F48D99863FB4EEEC3684E">
    <w:name w:val="F55C7DC6CF8F48D99863FB4EEEC3684E"/>
  </w:style>
  <w:style w:type="paragraph" w:customStyle="1" w:styleId="F1759F8A587C4DE9983BE1711A4FE319">
    <w:name w:val="F1759F8A587C4DE9983BE1711A4FE319"/>
  </w:style>
  <w:style w:type="paragraph" w:customStyle="1" w:styleId="9EC403AC11BB4C018FA7E935B2D60405">
    <w:name w:val="9EC403AC11BB4C018FA7E935B2D60405"/>
  </w:style>
  <w:style w:type="paragraph" w:customStyle="1" w:styleId="6CF8B82E597F413F91909386A24757D2">
    <w:name w:val="6CF8B82E597F413F91909386A24757D2"/>
  </w:style>
  <w:style w:type="paragraph" w:customStyle="1" w:styleId="16B23A55904D4EBE8EA047D52E424889">
    <w:name w:val="16B23A55904D4EBE8EA047D52E424889"/>
  </w:style>
  <w:style w:type="paragraph" w:customStyle="1" w:styleId="CAF6DF762B2F4398A80567F7EB165BBC">
    <w:name w:val="CAF6DF762B2F4398A80567F7EB165BBC"/>
  </w:style>
  <w:style w:type="paragraph" w:customStyle="1" w:styleId="2AACEEF23B1C4BE3BBF00997E4521F83">
    <w:name w:val="2AACEEF23B1C4BE3BBF00997E4521F83"/>
    <w:rsid w:val="00505439"/>
  </w:style>
  <w:style w:type="paragraph" w:customStyle="1" w:styleId="C6CBD31D0DCE472192F74E2570B0ADEE">
    <w:name w:val="C6CBD31D0DCE472192F74E2570B0ADEE"/>
    <w:rsid w:val="00505439"/>
  </w:style>
  <w:style w:type="paragraph" w:customStyle="1" w:styleId="4362008E57534F559EFFBB416114076B">
    <w:name w:val="4362008E57534F559EFFBB416114076B"/>
    <w:rsid w:val="00505439"/>
  </w:style>
  <w:style w:type="paragraph" w:customStyle="1" w:styleId="C369081376B34F0B951CD21E3835D3D6">
    <w:name w:val="C369081376B34F0B951CD21E3835D3D6"/>
    <w:rsid w:val="00505439"/>
  </w:style>
  <w:style w:type="paragraph" w:customStyle="1" w:styleId="4573F6FFA5F34CF0A996A586FFE51863">
    <w:name w:val="4573F6FFA5F34CF0A996A586FFE51863"/>
    <w:rsid w:val="00505439"/>
  </w:style>
  <w:style w:type="paragraph" w:customStyle="1" w:styleId="4A268E11B6C14F42A1677D79FB1B9ADD">
    <w:name w:val="4A268E11B6C14F42A1677D79FB1B9ADD"/>
    <w:rsid w:val="00505439"/>
  </w:style>
  <w:style w:type="paragraph" w:customStyle="1" w:styleId="3E4EF49674A34A459D5DF32BDFFFBF28">
    <w:name w:val="3E4EF49674A34A459D5DF32BDFFFBF28"/>
    <w:rsid w:val="00505439"/>
  </w:style>
  <w:style w:type="paragraph" w:customStyle="1" w:styleId="A02FA4BB258A43EBA5DCE206F9332FCE">
    <w:name w:val="A02FA4BB258A43EBA5DCE206F9332FCE"/>
    <w:rsid w:val="00505439"/>
  </w:style>
  <w:style w:type="paragraph" w:customStyle="1" w:styleId="FD912EE4475041A5AF8D7227BEE68BEA">
    <w:name w:val="FD912EE4475041A5AF8D7227BEE68BEA"/>
    <w:rsid w:val="00505439"/>
  </w:style>
  <w:style w:type="paragraph" w:customStyle="1" w:styleId="08508AAF784C4934A0CA4FA17B8EC04B">
    <w:name w:val="08508AAF784C4934A0CA4FA17B8EC04B"/>
    <w:rsid w:val="00505439"/>
  </w:style>
  <w:style w:type="paragraph" w:customStyle="1" w:styleId="C7B273C78FA048C5980A18E4D94ED87F">
    <w:name w:val="C7B273C78FA048C5980A18E4D94ED87F"/>
    <w:rsid w:val="00505439"/>
  </w:style>
  <w:style w:type="paragraph" w:customStyle="1" w:styleId="D9B9E9A73B024C38AF803728C3FD038B">
    <w:name w:val="D9B9E9A73B024C38AF803728C3FD038B"/>
    <w:rsid w:val="00505439"/>
  </w:style>
  <w:style w:type="paragraph" w:customStyle="1" w:styleId="C817F35B1EEA4D3CAEE9CCEAC6B7E15B">
    <w:name w:val="C817F35B1EEA4D3CAEE9CCEAC6B7E15B"/>
    <w:rsid w:val="00505439"/>
  </w:style>
  <w:style w:type="paragraph" w:customStyle="1" w:styleId="527212AFDE264C9BAB7F1453760532D1">
    <w:name w:val="527212AFDE264C9BAB7F1453760532D1"/>
    <w:rsid w:val="00505439"/>
  </w:style>
  <w:style w:type="paragraph" w:customStyle="1" w:styleId="2E449B0B75BC4DC4B9516EC9BB06CB7A">
    <w:name w:val="2E449B0B75BC4DC4B9516EC9BB06CB7A"/>
    <w:rsid w:val="005054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créatif, conçu par MOO.dotx</Template>
  <TotalTime>3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Manel BENOUZA (METIDJI - LMC)</cp:lastModifiedBy>
  <cp:revision>4</cp:revision>
  <dcterms:created xsi:type="dcterms:W3CDTF">2019-01-16T08:37:00Z</dcterms:created>
  <dcterms:modified xsi:type="dcterms:W3CDTF">2019-01-31T11:41:00Z</dcterms:modified>
</cp:coreProperties>
</file>