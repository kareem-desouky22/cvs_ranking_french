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rincipal"/>
      </w:tblPr>
      <w:tblGrid>
        <w:gridCol w:w="6009"/>
        <w:gridCol w:w="4313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5979"/>
            </w:tblGrid>
            <w:tr w:rsidR="00184664" w:rsidRPr="00A85B6F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197641" w:rsidRDefault="00197641" w:rsidP="00197641">
                  <w:pPr>
                    <w:pStyle w:val="Titre2"/>
                    <w:jc w:val="both"/>
                    <w:rPr>
                      <w:sz w:val="20"/>
                      <w:szCs w:val="20"/>
                    </w:rPr>
                  </w:pPr>
                  <w:r w:rsidRPr="00197641">
                    <w:rPr>
                      <w:sz w:val="20"/>
                      <w:szCs w:val="20"/>
                    </w:rPr>
                    <w:t>nom :</w:t>
                  </w:r>
                  <w:r>
                    <w:rPr>
                      <w:sz w:val="20"/>
                      <w:szCs w:val="20"/>
                    </w:rPr>
                    <w:t xml:space="preserve"> aroum</w:t>
                  </w:r>
                  <w:bookmarkStart w:id="0" w:name="_GoBack"/>
                  <w:bookmarkEnd w:id="0"/>
                </w:p>
                <w:p w:rsidR="00197641" w:rsidRDefault="00197641" w:rsidP="00031D6D">
                  <w:pPr>
                    <w:pStyle w:val="Titre2"/>
                    <w:jc w:val="both"/>
                    <w:rPr>
                      <w:sz w:val="20"/>
                      <w:szCs w:val="20"/>
                    </w:rPr>
                  </w:pPr>
                  <w:r w:rsidRPr="00197641">
                    <w:rPr>
                      <w:sz w:val="20"/>
                      <w:szCs w:val="20"/>
                    </w:rPr>
                    <w:t>prenom :</w:t>
                  </w:r>
                  <w:r>
                    <w:rPr>
                      <w:sz w:val="20"/>
                      <w:szCs w:val="20"/>
                    </w:rPr>
                    <w:t xml:space="preserve"> sara</w:t>
                  </w:r>
                </w:p>
                <w:p w:rsidR="00197641" w:rsidRDefault="00197641" w:rsidP="00031D6D">
                  <w:pPr>
                    <w:pStyle w:val="Titre2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née le 30/11/1996</w:t>
                  </w:r>
                </w:p>
                <w:p w:rsidR="00197641" w:rsidRPr="00A85B6F" w:rsidRDefault="00197641" w:rsidP="00031D6D">
                  <w:pPr>
                    <w:pStyle w:val="Titre2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23 ans </w:t>
                  </w:r>
                </w:p>
              </w:tc>
            </w:tr>
            <w:tr w:rsidR="00184664" w:rsidRPr="00A85B6F" w:rsidTr="008E50FA">
              <w:trPr>
                <w:trHeight w:val="850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RDefault="003F4218" w:rsidP="00CC7AD0">
                  <w:pPr>
                    <w:pStyle w:val="Titre2"/>
                  </w:pPr>
                  <w:sdt>
                    <w:sdtPr>
                      <w:alias w:val="Expérience :"/>
                      <w:tag w:val="Expérience :"/>
                      <w:id w:val="1217937480"/>
                      <w:placeholder>
                        <w:docPart w:val="2A08C23ADEB94437B74588DF346032D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06941" w:rsidRPr="002343A9">
                        <w:rPr>
                          <w:b/>
                          <w:bCs/>
                          <w:sz w:val="28"/>
                          <w:szCs w:val="28"/>
                          <w:lang w:bidi="fr-FR"/>
                        </w:rPr>
                        <w:t>EXPÉRIENCE</w:t>
                      </w:r>
                    </w:sdtContent>
                  </w:sdt>
                </w:p>
                <w:p w:rsidR="00184664" w:rsidRPr="002343A9" w:rsidRDefault="002343A9" w:rsidP="00197641">
                  <w:pPr>
                    <w:pStyle w:val="Titre3"/>
                    <w:rPr>
                      <w:sz w:val="24"/>
                    </w:rPr>
                  </w:pPr>
                  <w:r w:rsidRPr="002343A9">
                    <w:rPr>
                      <w:sz w:val="24"/>
                      <w:lang w:bidi="fr-FR"/>
                    </w:rPr>
                    <w:t>Stage pratique |</w:t>
                  </w:r>
                  <w:proofErr w:type="spellStart"/>
                  <w:r w:rsidR="00197641">
                    <w:rPr>
                      <w:sz w:val="24"/>
                      <w:lang w:bidi="fr-FR"/>
                    </w:rPr>
                    <w:t>Sorfert</w:t>
                  </w:r>
                  <w:proofErr w:type="spellEnd"/>
                  <w:r w:rsidR="00184664" w:rsidRPr="002343A9">
                    <w:rPr>
                      <w:sz w:val="24"/>
                      <w:lang w:bidi="fr-FR"/>
                    </w:rPr>
                    <w:t xml:space="preserve">| </w:t>
                  </w:r>
                  <w:r w:rsidRPr="002343A9">
                    <w:rPr>
                      <w:sz w:val="24"/>
                    </w:rPr>
                    <w:t>20-03-2018 au 19-04-2018</w:t>
                  </w:r>
                </w:p>
                <w:p w:rsidR="00184664" w:rsidRPr="00A85B6F" w:rsidRDefault="00184664" w:rsidP="002343A9"/>
                <w:p w:rsidR="00184664" w:rsidRPr="00A85B6F" w:rsidRDefault="003F4218" w:rsidP="00CC7AD0">
                  <w:pPr>
                    <w:pStyle w:val="Titre2"/>
                  </w:pPr>
                  <w:sdt>
                    <w:sdtPr>
                      <w:alias w:val="Formation :"/>
                      <w:tag w:val="Formation :"/>
                      <w:id w:val="1349516922"/>
                      <w:placeholder>
                        <w:docPart w:val="AF28726B47EE448E84BCCF202C3754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2343A9">
                        <w:rPr>
                          <w:b/>
                          <w:bCs/>
                          <w:sz w:val="28"/>
                          <w:szCs w:val="28"/>
                          <w:lang w:bidi="fr-FR"/>
                        </w:rPr>
                        <w:t>Formation</w:t>
                      </w:r>
                    </w:sdtContent>
                  </w:sdt>
                </w:p>
                <w:p w:rsidR="002343A9" w:rsidRPr="002343A9" w:rsidRDefault="002343A9" w:rsidP="002343A9">
                  <w:pPr>
                    <w:pStyle w:val="Titre3"/>
                    <w:jc w:val="both"/>
                    <w:rPr>
                      <w:sz w:val="24"/>
                    </w:rPr>
                  </w:pPr>
                  <w:r w:rsidRPr="002343A9">
                    <w:rPr>
                      <w:sz w:val="24"/>
                    </w:rPr>
                    <w:t xml:space="preserve">Licence en génie des procédés </w:t>
                  </w:r>
                </w:p>
                <w:p w:rsidR="002343A9" w:rsidRPr="002343A9" w:rsidRDefault="002343A9" w:rsidP="002343A9">
                  <w:pPr>
                    <w:pStyle w:val="Titre3"/>
                    <w:jc w:val="both"/>
                    <w:rPr>
                      <w:sz w:val="24"/>
                      <w:lang w:bidi="fr-FR"/>
                    </w:rPr>
                  </w:pPr>
                  <w:r w:rsidRPr="002343A9">
                    <w:rPr>
                      <w:sz w:val="24"/>
                      <w:lang w:bidi="fr-FR"/>
                    </w:rPr>
                    <w:t>Obtenu le 04/07/</w:t>
                  </w:r>
                  <w:r w:rsidRPr="002343A9">
                    <w:rPr>
                      <w:sz w:val="24"/>
                    </w:rPr>
                    <w:t>2018</w:t>
                  </w:r>
                </w:p>
                <w:p w:rsidR="00184664" w:rsidRPr="002343A9" w:rsidRDefault="002343A9" w:rsidP="002343A9">
                  <w:pPr>
                    <w:pStyle w:val="Titre3"/>
                    <w:jc w:val="both"/>
                    <w:rPr>
                      <w:sz w:val="24"/>
                    </w:rPr>
                  </w:pPr>
                  <w:r w:rsidRPr="002343A9">
                    <w:rPr>
                      <w:sz w:val="24"/>
                      <w:lang w:bidi="fr-FR"/>
                    </w:rPr>
                    <w:t>A l’U</w:t>
                  </w:r>
                  <w:r w:rsidRPr="002343A9">
                    <w:rPr>
                      <w:sz w:val="24"/>
                    </w:rPr>
                    <w:t>niversité USTO MB</w:t>
                  </w:r>
                </w:p>
                <w:p w:rsidR="00184664" w:rsidRPr="00A85B6F" w:rsidRDefault="00184664" w:rsidP="002343A9"/>
                <w:p w:rsidR="004670DD" w:rsidRPr="00A85B6F" w:rsidRDefault="004670DD" w:rsidP="002343A9">
                  <w:pPr>
                    <w:pStyle w:val="Titre3"/>
                  </w:pPr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4274"/>
            </w:tblGrid>
            <w:tr w:rsidR="00184664" w:rsidRPr="00A85B6F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RDefault="00184664" w:rsidP="00031D6D">
                  <w:pPr>
                    <w:pStyle w:val="Titre2"/>
                  </w:pPr>
                </w:p>
              </w:tc>
            </w:tr>
            <w:tr w:rsidR="00184664" w:rsidRPr="00A85B6F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eau de disposition de coordonnées"/>
                  </w:tblPr>
                  <w:tblGrid>
                    <w:gridCol w:w="1777"/>
                    <w:gridCol w:w="1777"/>
                  </w:tblGrid>
                  <w:tr w:rsidR="00184664" w:rsidRPr="00A85B6F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itre3"/>
                        </w:pPr>
                        <w:r w:rsidRPr="00A85B6F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2F56B30" wp14:editId="6C1DDE5C">
                                  <wp:extent cx="329184" cy="329184"/>
                                  <wp:effectExtent l="0" t="0" r="0" b="0"/>
                                  <wp:docPr id="6" name="Groupe 322" descr="Icône de messageri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e 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e libre 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711FD29" id="Groupe 322" o:spid="_x0000_s1026" alt="Icône de messagerie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BQ/VLuAAwAAGI3AAAOAAAAAAAAAAAAAAAAAC4CAABk&#10;cnMvZTJvRG9jLnhtbFBLAQItABQABgAIAAAAIQBoRxvQ2AAAAAMBAAAPAAAAAAAAAAAAAAAAAFoO&#10;AABkcnMvZG93bnJldi54bWxQSwUGAAAAAAQABADzAAAAXw8AAAAA&#10;">
                                  <v:oval id="Ovale 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orme libre 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itre3"/>
                        </w:pPr>
                        <w:r w:rsidRPr="00A85B6F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E86C07" wp14:editId="7F852513">
                                  <wp:extent cx="329184" cy="329184"/>
                                  <wp:effectExtent l="0" t="0" r="0" b="0"/>
                                  <wp:docPr id="304" name="Groupe 303" descr="Icône de téléphon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e 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e libre 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4140CC3" id="Groupe 303" o:spid="_x0000_s1026" alt="Icône de téléphone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/xd6k1xwAAO2jAAAOAAAAAAAAAAAAAAAAAC4CAABkcnMvZTJvRG9jLnhtbFBLAQItABQA&#10;BgAIAAAAIQBoRxvQ2AAAAAMBAAAPAAAAAAAAAAAAAAAAADEfAABkcnMvZG93bnJldi54bWxQSwUG&#10;AAAAAAQABADzAAAANiAAAAAA&#10;">
                                  <v:oval id="Ovale 2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orme libre 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wC8IA&#10;AADaAAAADwAAAGRycy9kb3ducmV2LnhtbESPwWrDMBBE74X+g9hCb43clobgRAlpwZCr7eSQ22Jt&#10;LCfWSlhqYufrq0Khx2HmzTCrzWh7caUhdI4VvM4yEMSN0x23CvZ18bIAESKyxt4xKZgowGb9+LDC&#10;XLsbl3StYitSCYccFZgYfS5laAxZDDPniZN3coPFmOTQSj3gLZXbXr5l2Vxa7DgtGPT0Zai5VN9W&#10;wbvviul094edKc7urhfHuvz8UOr5adwuQUQa43/4j97pxMHvlX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HALwgAAANoAAAAPAAAAAAAAAAAAAAAAAJgCAABkcnMvZG93&#10;bnJldi54bWxQSwUGAAAAAAQABAD1AAAAhw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197641" w:rsidP="002343A9">
                        <w:pPr>
                          <w:spacing w:before="240"/>
                        </w:pPr>
                        <w:r>
                          <w:t>Saraaroum09@gmail.com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2343A9" w:rsidP="002343A9">
                        <w:r>
                          <w:t>0</w:t>
                        </w:r>
                        <w:r w:rsidR="00197641">
                          <w:t>549709228</w:t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2343A9">
                        <w:pPr>
                          <w:pStyle w:val="Titre3"/>
                          <w:jc w:val="both"/>
                        </w:pP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itre3"/>
                        </w:pP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184664" w:rsidP="002343A9"/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184664" w:rsidP="002343A9"/>
                    </w:tc>
                  </w:tr>
                </w:tbl>
                <w:p w:rsidR="00184664" w:rsidRPr="00A85B6F" w:rsidRDefault="00184664" w:rsidP="002343A9"/>
              </w:tc>
            </w:tr>
            <w:tr w:rsidR="00184664" w:rsidRPr="00A85B6F" w:rsidTr="00084BBE">
              <w:trPr>
                <w:trHeight w:val="214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031D6D" w:rsidRDefault="00031D6D" w:rsidP="00031D6D">
                  <w:pPr>
                    <w:pStyle w:val="Titre2"/>
                    <w:jc w:val="left"/>
                    <w:rPr>
                      <w:sz w:val="20"/>
                      <w:szCs w:val="20"/>
                    </w:rPr>
                  </w:pPr>
                  <w:r w:rsidRPr="00031D6D">
                    <w:rPr>
                      <w:sz w:val="20"/>
                      <w:szCs w:val="20"/>
                    </w:rPr>
                    <w:t>langues</w:t>
                  </w:r>
                  <w:r>
                    <w:rPr>
                      <w:sz w:val="20"/>
                      <w:szCs w:val="20"/>
                    </w:rPr>
                    <w:t xml:space="preserve"> courantes</w:t>
                  </w:r>
                </w:p>
                <w:p w:rsidR="00031D6D" w:rsidRDefault="00031D6D" w:rsidP="00197641">
                  <w:pPr>
                    <w:pStyle w:val="Titre3"/>
                    <w:jc w:val="both"/>
                  </w:pPr>
                  <w:r>
                    <w:t>Français :</w:t>
                  </w:r>
                  <w:r w:rsidR="00197641">
                    <w:t xml:space="preserve"> bon </w:t>
                  </w:r>
                  <w:r>
                    <w:t xml:space="preserve">niveau parlé et écrit </w:t>
                  </w:r>
                </w:p>
                <w:p w:rsidR="00031D6D" w:rsidRPr="00031D6D" w:rsidRDefault="00031D6D" w:rsidP="00197641">
                  <w:pPr>
                    <w:pStyle w:val="Titre3"/>
                    <w:jc w:val="both"/>
                  </w:pPr>
                  <w:r>
                    <w:t>Anglais </w:t>
                  </w:r>
                  <w:proofErr w:type="gramStart"/>
                  <w:r>
                    <w:t>:</w:t>
                  </w:r>
                  <w:r w:rsidR="00197641">
                    <w:t>excellent</w:t>
                  </w:r>
                  <w:proofErr w:type="gramEnd"/>
                  <w:r w:rsidR="00197641">
                    <w:t xml:space="preserve"> niveau</w:t>
                  </w:r>
                  <w:r>
                    <w:t xml:space="preserve"> parlé et écrit </w:t>
                  </w:r>
                </w:p>
              </w:tc>
            </w:tr>
          </w:tbl>
          <w:p w:rsidR="00184664" w:rsidRPr="00A85B6F" w:rsidRDefault="00184664" w:rsidP="00CC7AD0"/>
        </w:tc>
      </w:tr>
    </w:tbl>
    <w:p w:rsidR="00BA68C1" w:rsidRPr="00A85B6F" w:rsidRDefault="00BA68C1" w:rsidP="004670DD">
      <w:pPr>
        <w:pStyle w:val="Sansinterligne"/>
      </w:pPr>
    </w:p>
    <w:sectPr w:rsidR="00BA68C1" w:rsidRPr="00A85B6F" w:rsidSect="00077363">
      <w:footerReference w:type="default" r:id="rId6"/>
      <w:headerReference w:type="first" r:id="rId7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218" w:rsidRDefault="003F4218" w:rsidP="008B2920">
      <w:pPr>
        <w:spacing w:after="0" w:line="240" w:lineRule="auto"/>
      </w:pPr>
      <w:r>
        <w:separator/>
      </w:r>
    </w:p>
  </w:endnote>
  <w:endnote w:type="continuationSeparator" w:id="0">
    <w:p w:rsidR="003F4218" w:rsidRDefault="003F4218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C06941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218" w:rsidRDefault="003F4218" w:rsidP="008B2920">
      <w:pPr>
        <w:spacing w:after="0" w:line="240" w:lineRule="auto"/>
      </w:pPr>
      <w:r>
        <w:separator/>
      </w:r>
    </w:p>
  </w:footnote>
  <w:footnote w:type="continuationSeparator" w:id="0">
    <w:p w:rsidR="003F4218" w:rsidRDefault="003F4218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eau de disposition de l’en-tête"/>
    </w:tblPr>
    <w:tblGrid>
      <w:gridCol w:w="10322"/>
    </w:tblGrid>
    <w:tr w:rsidR="00A85B6F" w:rsidTr="00142F58">
      <w:sdt>
        <w:sdtPr>
          <w:alias w:val="Votre nom :"/>
          <w:tag w:val="Votre nom :"/>
          <w:id w:val="-1536030456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031D6D" w:rsidP="00A85B6F">
              <w:pPr>
                <w:pStyle w:val="Titre1"/>
              </w:pPr>
              <w:r>
                <w:t xml:space="preserve">Curriculum vitae 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A9"/>
    <w:rsid w:val="000243D1"/>
    <w:rsid w:val="00031D6D"/>
    <w:rsid w:val="00057F04"/>
    <w:rsid w:val="00077363"/>
    <w:rsid w:val="00084BBE"/>
    <w:rsid w:val="000A378C"/>
    <w:rsid w:val="0010042F"/>
    <w:rsid w:val="00135C2C"/>
    <w:rsid w:val="00142F58"/>
    <w:rsid w:val="00153ED4"/>
    <w:rsid w:val="00184664"/>
    <w:rsid w:val="00197641"/>
    <w:rsid w:val="001C7765"/>
    <w:rsid w:val="001F60D3"/>
    <w:rsid w:val="0020741F"/>
    <w:rsid w:val="002343A9"/>
    <w:rsid w:val="0027115C"/>
    <w:rsid w:val="00293B83"/>
    <w:rsid w:val="00390414"/>
    <w:rsid w:val="003E1711"/>
    <w:rsid w:val="003F4218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8E50FA"/>
    <w:rsid w:val="00905520"/>
    <w:rsid w:val="00922307"/>
    <w:rsid w:val="009244EC"/>
    <w:rsid w:val="009814C0"/>
    <w:rsid w:val="00984A27"/>
    <w:rsid w:val="00A213B1"/>
    <w:rsid w:val="00A85B6F"/>
    <w:rsid w:val="00A915C8"/>
    <w:rsid w:val="00A920AB"/>
    <w:rsid w:val="00AA3476"/>
    <w:rsid w:val="00AA6B7B"/>
    <w:rsid w:val="00AB540C"/>
    <w:rsid w:val="00AC5D83"/>
    <w:rsid w:val="00AD7654"/>
    <w:rsid w:val="00B15938"/>
    <w:rsid w:val="00B67DB0"/>
    <w:rsid w:val="00BA68C1"/>
    <w:rsid w:val="00BD34A5"/>
    <w:rsid w:val="00BD5EFB"/>
    <w:rsid w:val="00BE2D6E"/>
    <w:rsid w:val="00C06941"/>
    <w:rsid w:val="00C120F7"/>
    <w:rsid w:val="00C35EFB"/>
    <w:rsid w:val="00C73037"/>
    <w:rsid w:val="00D2689C"/>
    <w:rsid w:val="00D97FFA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F48951-EEFF-43E4-A0A4-F0B6E256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Titre1">
    <w:name w:val="heading 1"/>
    <w:basedOn w:val="Normal"/>
    <w:link w:val="Titre1C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En-tte">
    <w:name w:val="header"/>
    <w:basedOn w:val="Normal"/>
    <w:link w:val="En-tteCar"/>
    <w:uiPriority w:val="99"/>
    <w:unhideWhenUsed/>
    <w:rsid w:val="00A85B6F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B6F"/>
  </w:style>
  <w:style w:type="paragraph" w:styleId="Pieddepage">
    <w:name w:val="footer"/>
    <w:basedOn w:val="Normal"/>
    <w:link w:val="PieddepageCar"/>
    <w:uiPriority w:val="99"/>
    <w:unhideWhenUsed/>
    <w:rsid w:val="00510920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0920"/>
  </w:style>
  <w:style w:type="character" w:customStyle="1" w:styleId="Titre4Car">
    <w:name w:val="Titre 4 Car"/>
    <w:basedOn w:val="Policepardfaut"/>
    <w:link w:val="Titre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5Car">
    <w:name w:val="Titre 5 Car"/>
    <w:basedOn w:val="Policepardfaut"/>
    <w:link w:val="Titre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edelespacerserv">
    <w:name w:val="Placeholder Text"/>
    <w:basedOn w:val="Policepardfaut"/>
    <w:uiPriority w:val="99"/>
    <w:semiHidden/>
    <w:rsid w:val="004E4CA5"/>
    <w:rPr>
      <w:color w:val="808080"/>
    </w:rPr>
  </w:style>
  <w:style w:type="paragraph" w:styleId="Sansinterligne">
    <w:name w:val="No Spacing"/>
    <w:uiPriority w:val="11"/>
    <w:qFormat/>
    <w:rsid w:val="00F879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8A3"/>
    <w:rPr>
      <w:rFonts w:ascii="Segoe UI" w:hAnsi="Segoe UI" w:cs="Segoe UI"/>
    </w:rPr>
  </w:style>
  <w:style w:type="character" w:styleId="Marquedecommentaire">
    <w:name w:val="annotation reference"/>
    <w:basedOn w:val="Policepardfaut"/>
    <w:uiPriority w:val="99"/>
    <w:semiHidden/>
    <w:unhideWhenUsed/>
    <w:rsid w:val="0039041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90414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39041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904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90414"/>
    <w:rPr>
      <w:b/>
      <w:bCs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.V.%20simple%20et%20&#233;pur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08C23ADEB94437B74588DF34603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B0DD8F-1DDB-4A70-89AE-557CA5561DFA}"/>
      </w:docPartPr>
      <w:docPartBody>
        <w:p w:rsidR="00000000" w:rsidRDefault="00A868C9">
          <w:pPr>
            <w:pStyle w:val="2A08C23ADEB94437B74588DF346032D8"/>
          </w:pPr>
          <w:r w:rsidRPr="00C06941">
            <w:rPr>
              <w:lang w:bidi="fr-FR"/>
            </w:rPr>
            <w:t>EXPÉRIENCE</w:t>
          </w:r>
        </w:p>
      </w:docPartBody>
    </w:docPart>
    <w:docPart>
      <w:docPartPr>
        <w:name w:val="AF28726B47EE448E84BCCF202C3754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C9281-544F-4F75-BBE7-69C621811F05}"/>
      </w:docPartPr>
      <w:docPartBody>
        <w:p w:rsidR="00000000" w:rsidRDefault="00A868C9">
          <w:pPr>
            <w:pStyle w:val="AF28726B47EE448E84BCCF202C375426"/>
          </w:pPr>
          <w:r w:rsidRPr="00A85B6F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C9"/>
    <w:rsid w:val="00A8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356FB0FF0DB4CC099B1AFEDFCBE5B91">
    <w:name w:val="4356FB0FF0DB4CC099B1AFEDFCBE5B91"/>
  </w:style>
  <w:style w:type="paragraph" w:customStyle="1" w:styleId="05E95BB09B7C4684AA5603FF0E90E7E8">
    <w:name w:val="05E95BB09B7C4684AA5603FF0E90E7E8"/>
  </w:style>
  <w:style w:type="paragraph" w:customStyle="1" w:styleId="2A08C23ADEB94437B74588DF346032D8">
    <w:name w:val="2A08C23ADEB94437B74588DF346032D8"/>
  </w:style>
  <w:style w:type="paragraph" w:customStyle="1" w:styleId="569EC19FB2A146BC8C7D30CFC8B3C878">
    <w:name w:val="569EC19FB2A146BC8C7D30CFC8B3C878"/>
  </w:style>
  <w:style w:type="paragraph" w:customStyle="1" w:styleId="49FC455BE95C4D21AD3A3DACB044D3C8">
    <w:name w:val="49FC455BE95C4D21AD3A3DACB044D3C8"/>
  </w:style>
  <w:style w:type="paragraph" w:customStyle="1" w:styleId="8531CC5CD9764EA38950DCAC4118C589">
    <w:name w:val="8531CC5CD9764EA38950DCAC4118C589"/>
  </w:style>
  <w:style w:type="paragraph" w:customStyle="1" w:styleId="CAACD4E6F8F440D48DE483833C3863FF">
    <w:name w:val="CAACD4E6F8F440D48DE483833C3863FF"/>
  </w:style>
  <w:style w:type="paragraph" w:customStyle="1" w:styleId="A3E2631E45274628B885493EEB8F5850">
    <w:name w:val="A3E2631E45274628B885493EEB8F5850"/>
  </w:style>
  <w:style w:type="paragraph" w:customStyle="1" w:styleId="F9B6A974D14A414F9BE094108BB011C3">
    <w:name w:val="F9B6A974D14A414F9BE094108BB011C3"/>
  </w:style>
  <w:style w:type="paragraph" w:customStyle="1" w:styleId="A32DF64529284040946CBCFEE2D57530">
    <w:name w:val="A32DF64529284040946CBCFEE2D57530"/>
  </w:style>
  <w:style w:type="paragraph" w:customStyle="1" w:styleId="C0F0BB378F274112BA4A7F215473FACA">
    <w:name w:val="C0F0BB378F274112BA4A7F215473FACA"/>
  </w:style>
  <w:style w:type="paragraph" w:customStyle="1" w:styleId="AF28726B47EE448E84BCCF202C375426">
    <w:name w:val="AF28726B47EE448E84BCCF202C375426"/>
  </w:style>
  <w:style w:type="paragraph" w:customStyle="1" w:styleId="FCD0A65DCF264DAC92F2C36CA0A2E020">
    <w:name w:val="FCD0A65DCF264DAC92F2C36CA0A2E020"/>
  </w:style>
  <w:style w:type="paragraph" w:customStyle="1" w:styleId="C3CEF845E99D4B2B8472752189745B61">
    <w:name w:val="C3CEF845E99D4B2B8472752189745B61"/>
  </w:style>
  <w:style w:type="paragraph" w:customStyle="1" w:styleId="81A7146E3AFA4854960C7C07A660AB6E">
    <w:name w:val="81A7146E3AFA4854960C7C07A660AB6E"/>
  </w:style>
  <w:style w:type="paragraph" w:customStyle="1" w:styleId="33CF5D0C4B6E4841A5FE775938201C6B">
    <w:name w:val="33CF5D0C4B6E4841A5FE775938201C6B"/>
  </w:style>
  <w:style w:type="paragraph" w:customStyle="1" w:styleId="1A4ACECACAF648C7B8E600D9D9AFEF9D">
    <w:name w:val="1A4ACECACAF648C7B8E600D9D9AFEF9D"/>
  </w:style>
  <w:style w:type="paragraph" w:customStyle="1" w:styleId="16D98C3BAE7148C397CB601FCE13BE67">
    <w:name w:val="16D98C3BAE7148C397CB601FCE13BE67"/>
  </w:style>
  <w:style w:type="paragraph" w:customStyle="1" w:styleId="CD2BE58847BB43EAB848E54F9822FEF4">
    <w:name w:val="CD2BE58847BB43EAB848E54F9822FEF4"/>
  </w:style>
  <w:style w:type="paragraph" w:customStyle="1" w:styleId="47050EF1AA694CF4A9A4A9EBD35118BD">
    <w:name w:val="47050EF1AA694CF4A9A4A9EBD35118BD"/>
  </w:style>
  <w:style w:type="paragraph" w:customStyle="1" w:styleId="D536071EDAE046DD9AD7D447693B0D2D">
    <w:name w:val="D536071EDAE046DD9AD7D447693B0D2D"/>
  </w:style>
  <w:style w:type="paragraph" w:customStyle="1" w:styleId="AA5F0CC1445F4F51BA42B8A5E9FEFE9E">
    <w:name w:val="AA5F0CC1445F4F51BA42B8A5E9FEFE9E"/>
  </w:style>
  <w:style w:type="paragraph" w:customStyle="1" w:styleId="6308A0E2E4134FAF814F358F89498F14">
    <w:name w:val="6308A0E2E4134FAF814F358F89498F14"/>
  </w:style>
  <w:style w:type="paragraph" w:customStyle="1" w:styleId="AE635B82799741738B39BA90E510118E">
    <w:name w:val="AE635B82799741738B39BA90E510118E"/>
  </w:style>
  <w:style w:type="paragraph" w:customStyle="1" w:styleId="B0B936E74D744171A8F59F67F4EF64AE">
    <w:name w:val="B0B936E74D744171A8F59F67F4EF64AE"/>
  </w:style>
  <w:style w:type="paragraph" w:customStyle="1" w:styleId="EB0256515AC04E41BFB0731C5E27F7F4">
    <w:name w:val="EB0256515AC04E41BFB0731C5E27F7F4"/>
  </w:style>
  <w:style w:type="paragraph" w:customStyle="1" w:styleId="E776034B075441CC9A75C481A34D5F38">
    <w:name w:val="E776034B075441CC9A75C481A34D5F38"/>
  </w:style>
  <w:style w:type="paragraph" w:customStyle="1" w:styleId="57F7AACB86134D03B86A6DAFE181ADE3">
    <w:name w:val="57F7AACB86134D03B86A6DAFE181ADE3"/>
  </w:style>
  <w:style w:type="paragraph" w:customStyle="1" w:styleId="7A4C180DAAA541FD9B94D0EE9826A6BA">
    <w:name w:val="7A4C180DAAA541FD9B94D0EE9826A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 simple et épuré, conçu par MOO</Template>
  <TotalTime>1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2016-06-29T01:32:00Z</cp:lastPrinted>
  <dcterms:created xsi:type="dcterms:W3CDTF">2020-01-25T16:40:00Z</dcterms:created>
  <dcterms:modified xsi:type="dcterms:W3CDTF">2020-01-25T16:40:00Z</dcterms:modified>
</cp:coreProperties>
</file>