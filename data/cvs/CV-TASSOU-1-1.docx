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3455" w14:textId="77777777" w:rsidR="00FA3EF0" w:rsidRDefault="00FA3EF0">
      <w:pPr>
        <w:tabs>
          <w:tab w:val="left" w:pos="5954"/>
          <w:tab w:val="left" w:pos="8080"/>
        </w:tabs>
        <w:ind w:right="-1001"/>
        <w:rPr>
          <w:spacing w:val="-20"/>
          <w:sz w:val="24"/>
          <w:szCs w:val="24"/>
        </w:rPr>
      </w:pPr>
    </w:p>
    <w:p w14:paraId="5CE58C2D" w14:textId="77777777" w:rsidR="00FA3EF0" w:rsidRDefault="00FA3EF0">
      <w:pPr>
        <w:jc w:val="center"/>
        <w:rPr>
          <w:sz w:val="24"/>
          <w:szCs w:val="24"/>
        </w:rPr>
      </w:pPr>
    </w:p>
    <w:p w14:paraId="6D3F7861" w14:textId="77777777" w:rsidR="00FA3EF0" w:rsidRDefault="00FA3EF0">
      <w:pPr>
        <w:jc w:val="center"/>
        <w:rPr>
          <w:sz w:val="24"/>
          <w:szCs w:val="24"/>
        </w:rPr>
      </w:pPr>
    </w:p>
    <w:tbl>
      <w:tblPr>
        <w:tblW w:w="1049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202"/>
        <w:gridCol w:w="2312"/>
        <w:gridCol w:w="6080"/>
      </w:tblGrid>
      <w:tr w:rsidR="00FA3EF0" w14:paraId="03A09FF3" w14:textId="77777777">
        <w:trPr>
          <w:trHeight w:val="10657"/>
        </w:trPr>
        <w:tc>
          <w:tcPr>
            <w:tcW w:w="2098" w:type="dxa"/>
            <w:gridSpan w:val="2"/>
          </w:tcPr>
          <w:p w14:paraId="36FA1FDE" w14:textId="77777777" w:rsidR="00FA3EF0" w:rsidRDefault="00FA3EF0">
            <w:pPr>
              <w:pStyle w:val="Titredesection"/>
              <w:rPr>
                <w:rFonts w:ascii="Times New Roman" w:hAnsi="Times New Roman" w:cs="Times New Roman"/>
              </w:rPr>
            </w:pPr>
          </w:p>
          <w:p w14:paraId="34A56097" w14:textId="77777777" w:rsidR="00FA3EF0" w:rsidRDefault="00FA3EF0"/>
          <w:p w14:paraId="47774BA2" w14:textId="77777777" w:rsidR="00FA3EF0" w:rsidRDefault="009A21C5"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DEDF79" wp14:editId="0330191A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50165</wp:posOffset>
                      </wp:positionV>
                      <wp:extent cx="1235710" cy="512445"/>
                      <wp:effectExtent l="19685" t="26670" r="40005" b="51435"/>
                      <wp:wrapNone/>
                      <wp:docPr id="7" name="Rectangle à coins arrondi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5124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935E704" w14:textId="77777777" w:rsidR="0035193B" w:rsidRPr="0035193B" w:rsidRDefault="006B3A09" w:rsidP="003519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35193B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État</w:t>
                                  </w:r>
                                  <w:r w:rsidR="0035193B" w:rsidRPr="0035193B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 xml:space="preserve"> civil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DF79" id="Rectangle à coins arrondis 1" o:spid="_x0000_s1026" style="position:absolute;margin-left:5.35pt;margin-top:3.95pt;width:97.3pt;height:4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" fillcolor="#4bacc6 [3208]" strokecolor="#f2f2f2 [3041]" strokeweight="3pt">
                      <v:shadow on="t" color="#205867 [1608]" opacity=".5" offset="1pt"/>
                      <v:textbox>
                        <w:txbxContent>
                          <w:p w14:paraId="1935E704" w14:textId="77777777" w:rsidR="0035193B" w:rsidRPr="0035193B" w:rsidRDefault="006B3A09" w:rsidP="003519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5193B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État</w:t>
                            </w:r>
                            <w:r w:rsidR="0035193B" w:rsidRPr="0035193B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civil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9D6A55" w14:textId="77777777" w:rsidR="00FA3EF0" w:rsidRDefault="00FA3EF0"/>
          <w:p w14:paraId="2005089C" w14:textId="77777777" w:rsidR="00FA3EF0" w:rsidRDefault="00FA3EF0"/>
          <w:p w14:paraId="7C281851" w14:textId="77777777" w:rsidR="00FA3EF0" w:rsidRDefault="00FA3EF0"/>
          <w:p w14:paraId="2939DEDA" w14:textId="77777777" w:rsidR="00FA3EF0" w:rsidRDefault="00FA3EF0"/>
          <w:p w14:paraId="2C271BC0" w14:textId="77777777" w:rsidR="00FA3EF0" w:rsidRDefault="00FA3EF0"/>
          <w:p w14:paraId="73606452" w14:textId="77777777" w:rsidR="00FA3EF0" w:rsidRDefault="00FA3EF0"/>
          <w:p w14:paraId="53F59A3E" w14:textId="77777777" w:rsidR="00FA3EF0" w:rsidRDefault="00FA3EF0"/>
          <w:p w14:paraId="102B317D" w14:textId="77777777" w:rsidR="00FA3EF0" w:rsidRDefault="00FA3EF0"/>
          <w:p w14:paraId="641650A4" w14:textId="77777777" w:rsidR="00FA3EF0" w:rsidRDefault="00FA3EF0"/>
          <w:p w14:paraId="47208150" w14:textId="77777777" w:rsidR="00FA3EF0" w:rsidRDefault="00FA3EF0"/>
          <w:p w14:paraId="450DBCD1" w14:textId="77777777" w:rsidR="00FA3EF0" w:rsidRDefault="00FA3EF0"/>
          <w:p w14:paraId="3B118733" w14:textId="77777777" w:rsidR="00FA3EF0" w:rsidRDefault="00FA3EF0"/>
          <w:p w14:paraId="2A7C913C" w14:textId="77777777" w:rsidR="00FA3EF0" w:rsidRDefault="00FA3EF0"/>
          <w:p w14:paraId="07DC7F3F" w14:textId="77777777" w:rsidR="00FA3EF0" w:rsidRDefault="00FA3EF0"/>
          <w:p w14:paraId="310A3C33" w14:textId="77777777" w:rsidR="00FA3EF0" w:rsidRDefault="009A21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3F9C89" wp14:editId="0E65266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42545</wp:posOffset>
                      </wp:positionV>
                      <wp:extent cx="6515100" cy="457200"/>
                      <wp:effectExtent l="25400" t="19050" r="31750" b="47625"/>
                      <wp:wrapNone/>
                      <wp:docPr id="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15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7DCDAA0" w14:textId="77777777" w:rsidR="00365F5E" w:rsidRPr="003C0181" w:rsidRDefault="00365F5E" w:rsidP="00AA4A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3C018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Charger d’étude en économie – </w:t>
                                  </w:r>
                                  <w:r w:rsidR="00AA4A99" w:rsidRPr="003C018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M</w:t>
                                  </w:r>
                                  <w:r w:rsidRPr="003C018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aitrise </w:t>
                                  </w:r>
                                  <w:r w:rsidR="00AA4A99" w:rsidRPr="003C018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l’outil</w:t>
                                  </w:r>
                                  <w:r w:rsidRPr="003C018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informatique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F9C89" id="Rectangle 26" o:spid="_x0000_s1027" style="position:absolute;margin-left:13.3pt;margin-top:3.35pt;width:51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14:paraId="57DCDAA0" w14:textId="77777777" w:rsidR="00365F5E" w:rsidRPr="003C0181" w:rsidRDefault="00365F5E" w:rsidP="00AA4A9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01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Charger d’étude en économie – </w:t>
                            </w:r>
                            <w:r w:rsidR="00AA4A99" w:rsidRPr="003C01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  <w:r w:rsidRPr="003C01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aitrise </w:t>
                            </w:r>
                            <w:r w:rsidR="00AA4A99" w:rsidRPr="003C01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l’outil</w:t>
                            </w:r>
                            <w:r w:rsidRPr="003C01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informatique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B43FB9" w14:textId="77777777" w:rsidR="00FA3EF0" w:rsidRDefault="00FA3EF0"/>
          <w:p w14:paraId="4DFD9C2F" w14:textId="77777777" w:rsidR="00FA3EF0" w:rsidRDefault="00FA3EF0"/>
          <w:p w14:paraId="155D9A35" w14:textId="77777777" w:rsidR="00FA3EF0" w:rsidRDefault="00FA3EF0"/>
          <w:p w14:paraId="42F1A2A5" w14:textId="77777777" w:rsidR="00FA3EF0" w:rsidRDefault="00FA3EF0"/>
          <w:p w14:paraId="4AF9610B" w14:textId="77777777" w:rsidR="00FA3EF0" w:rsidRDefault="009A21C5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7F778A" wp14:editId="0A19CA7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133350</wp:posOffset>
                      </wp:positionV>
                      <wp:extent cx="1467485" cy="633095"/>
                      <wp:effectExtent l="21590" t="20955" r="34925" b="50800"/>
                      <wp:wrapNone/>
                      <wp:docPr id="5" name="Rectangle à coins arrond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485" cy="6330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D99CDC7" w14:textId="77777777" w:rsidR="00EF00C5" w:rsidRPr="005E09DE" w:rsidRDefault="00C970B9" w:rsidP="00EF00C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  <w:t xml:space="preserve">Diplôme </w:t>
                                  </w:r>
                                  <w:r w:rsidR="00D4676D"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F778A" id="Rectangle à coins arrondis 4" o:spid="_x0000_s1028" style="position:absolute;left:0;text-align:left;margin-left:13.75pt;margin-top:10.5pt;width:115.55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" fillcolor="#4bacc6 [3208]" strokecolor="#f2f2f2 [3041]" strokeweight="3pt">
                      <v:shadow on="t" color="#205867 [1608]" opacity=".5" offset="1pt"/>
                      <v:textbox>
                        <w:txbxContent>
                          <w:p w14:paraId="1D99CDC7" w14:textId="77777777" w:rsidR="00EF00C5" w:rsidRPr="005E09DE" w:rsidRDefault="00C970B9" w:rsidP="00EF00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  <w:t xml:space="preserve">Diplôme </w:t>
                            </w:r>
                            <w:r w:rsidR="00D4676D"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C0CB950" w14:textId="77777777" w:rsidR="00FA3EF0" w:rsidRDefault="00FA3EF0">
            <w:pPr>
              <w:jc w:val="right"/>
            </w:pPr>
          </w:p>
          <w:p w14:paraId="6F2E157D" w14:textId="77777777" w:rsidR="00FA3EF0" w:rsidRDefault="00FA3EF0">
            <w:pPr>
              <w:jc w:val="right"/>
            </w:pPr>
          </w:p>
          <w:p w14:paraId="55FB5E09" w14:textId="77777777" w:rsidR="00FA3EF0" w:rsidRDefault="00FA3EF0">
            <w:pPr>
              <w:jc w:val="right"/>
            </w:pPr>
          </w:p>
          <w:p w14:paraId="27536267" w14:textId="77777777" w:rsidR="00FA3EF0" w:rsidRDefault="00FA3EF0">
            <w:pPr>
              <w:jc w:val="right"/>
            </w:pPr>
          </w:p>
          <w:p w14:paraId="44F2C8CF" w14:textId="77777777" w:rsidR="00FA3EF0" w:rsidRDefault="00FA3EF0">
            <w:pPr>
              <w:jc w:val="right"/>
            </w:pPr>
          </w:p>
          <w:p w14:paraId="310E7A4D" w14:textId="77777777" w:rsidR="00FA3EF0" w:rsidRDefault="00FA3EF0">
            <w:pPr>
              <w:jc w:val="right"/>
            </w:pPr>
          </w:p>
          <w:p w14:paraId="1376B24B" w14:textId="77777777" w:rsidR="00FA3EF0" w:rsidRDefault="00FA3EF0">
            <w:pPr>
              <w:jc w:val="right"/>
            </w:pPr>
          </w:p>
          <w:p w14:paraId="4BA2A450" w14:textId="77777777" w:rsidR="00FA3EF0" w:rsidRDefault="00FA3EF0">
            <w:pPr>
              <w:jc w:val="right"/>
            </w:pPr>
          </w:p>
          <w:p w14:paraId="39866C53" w14:textId="77777777" w:rsidR="00FA3EF0" w:rsidRDefault="00FA3EF0">
            <w:pPr>
              <w:jc w:val="center"/>
            </w:pPr>
          </w:p>
          <w:p w14:paraId="74F68F21" w14:textId="77777777" w:rsidR="00FA3EF0" w:rsidRDefault="00FA3EF0">
            <w:pPr>
              <w:jc w:val="right"/>
            </w:pPr>
          </w:p>
          <w:p w14:paraId="31DDE32B" w14:textId="77777777" w:rsidR="00FA3EF0" w:rsidRDefault="009A21C5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790F33" wp14:editId="3148D472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132080</wp:posOffset>
                      </wp:positionV>
                      <wp:extent cx="1467485" cy="676275"/>
                      <wp:effectExtent l="21590" t="25400" r="34925" b="508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485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71975DF" w14:textId="77777777" w:rsidR="00C7705C" w:rsidRPr="005E09DE" w:rsidRDefault="00C7705C" w:rsidP="00365F5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  <w:t>Expérience professionnel</w:t>
                                  </w:r>
                                  <w:r w:rsidR="00063606"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  <w:t>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90F33" id="AutoShape 5" o:spid="_x0000_s1029" style="position:absolute;left:0;text-align:left;margin-left:13.75pt;margin-top:10.4pt;width:115.5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" fillcolor="#4bacc6 [3208]" strokecolor="#f2f2f2 [3041]" strokeweight="3pt">
                      <v:shadow on="t" color="#205867 [1608]" opacity=".5" offset="1pt"/>
                      <v:textbox>
                        <w:txbxContent>
                          <w:p w14:paraId="071975DF" w14:textId="77777777" w:rsidR="00C7705C" w:rsidRPr="005E09DE" w:rsidRDefault="00C7705C" w:rsidP="00365F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  <w:t>Expérience professionnel</w:t>
                            </w:r>
                            <w:r w:rsidR="00063606"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  <w:t>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60BDF7" w14:textId="77777777" w:rsidR="00FA3EF0" w:rsidRDefault="00FA3EF0">
            <w:pPr>
              <w:jc w:val="right"/>
            </w:pPr>
          </w:p>
        </w:tc>
        <w:tc>
          <w:tcPr>
            <w:tcW w:w="8392" w:type="dxa"/>
            <w:gridSpan w:val="2"/>
          </w:tcPr>
          <w:p w14:paraId="2264824D" w14:textId="77777777" w:rsidR="00FA3EF0" w:rsidRDefault="00674025">
            <w:pPr>
              <w:pStyle w:val="Informationspersonnelles"/>
              <w:numPr>
                <w:ilvl w:val="0"/>
                <w:numId w:val="0"/>
              </w:numPr>
              <w:tabs>
                <w:tab w:val="left" w:pos="2235"/>
              </w:tabs>
              <w:spacing w:before="0" w:line="240" w:lineRule="auto"/>
              <w:jc w:val="center"/>
              <w:rPr>
                <w:color w:val="548DD4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20AE6BD" wp14:editId="0742CBE3">
                  <wp:simplePos x="0" y="0"/>
                  <wp:positionH relativeFrom="column">
                    <wp:posOffset>4002405</wp:posOffset>
                  </wp:positionH>
                  <wp:positionV relativeFrom="paragraph">
                    <wp:posOffset>-104775</wp:posOffset>
                  </wp:positionV>
                  <wp:extent cx="971550" cy="1082040"/>
                  <wp:effectExtent l="0" t="0" r="0" b="3810"/>
                  <wp:wrapTight wrapText="bothSides">
                    <wp:wrapPolygon edited="0">
                      <wp:start x="0" y="0"/>
                      <wp:lineTo x="0" y="21296"/>
                      <wp:lineTo x="21176" y="21296"/>
                      <wp:lineTo x="21176" y="0"/>
                      <wp:lineTo x="0" y="0"/>
                    </wp:wrapPolygon>
                  </wp:wrapTight>
                  <wp:docPr id="1" name="Image 1" descr="G:\received_8931924307786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received_8931924307786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5456">
              <w:rPr>
                <w:color w:val="548DD4"/>
                <w:sz w:val="72"/>
                <w:szCs w:val="72"/>
              </w:rPr>
              <w:t>Curriculum vitae</w:t>
            </w:r>
          </w:p>
          <w:p w14:paraId="04E78816" w14:textId="77777777" w:rsidR="00FA3EF0" w:rsidRDefault="00215456">
            <w:pPr>
              <w:pStyle w:val="Informationspersonnelles"/>
              <w:numPr>
                <w:ilvl w:val="0"/>
                <w:numId w:val="24"/>
              </w:num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 :</w:t>
            </w:r>
            <w:r>
              <w:rPr>
                <w:sz w:val="32"/>
                <w:szCs w:val="32"/>
              </w:rPr>
              <w:t xml:space="preserve"> FERRAH</w:t>
            </w:r>
          </w:p>
          <w:p w14:paraId="415C6BBD" w14:textId="77777777" w:rsidR="00FA3EF0" w:rsidRDefault="00215456">
            <w:pPr>
              <w:pStyle w:val="Informationspersonnelles"/>
              <w:numPr>
                <w:ilvl w:val="0"/>
                <w:numId w:val="24"/>
              </w:num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Prénom</w:t>
            </w:r>
            <w:r w:rsidR="00674025">
              <w:rPr>
                <w:b/>
                <w:sz w:val="32"/>
                <w:szCs w:val="32"/>
              </w:rPr>
              <w:t> :</w:t>
            </w:r>
            <w:r w:rsidR="00674025">
              <w:rPr>
                <w:sz w:val="32"/>
                <w:szCs w:val="32"/>
              </w:rPr>
              <w:t xml:space="preserve"> Lyes</w:t>
            </w:r>
          </w:p>
          <w:p w14:paraId="119E10E6" w14:textId="77777777" w:rsidR="00FA3EF0" w:rsidRDefault="00215456">
            <w:pPr>
              <w:pStyle w:val="Russite"/>
              <w:numPr>
                <w:ilvl w:val="0"/>
                <w:numId w:val="24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 et lieu de naissance</w:t>
            </w:r>
            <w:r>
              <w:rPr>
                <w:sz w:val="32"/>
                <w:szCs w:val="32"/>
              </w:rPr>
              <w:t xml:space="preserve"> : 19/05/1986 </w:t>
            </w:r>
            <w:r w:rsidR="00674025">
              <w:rPr>
                <w:sz w:val="32"/>
                <w:szCs w:val="32"/>
              </w:rPr>
              <w:t xml:space="preserve">BOUIRA </w:t>
            </w:r>
            <w:r>
              <w:rPr>
                <w:sz w:val="32"/>
                <w:szCs w:val="32"/>
              </w:rPr>
              <w:t xml:space="preserve">   . </w:t>
            </w:r>
          </w:p>
          <w:p w14:paraId="77FAF5DB" w14:textId="77777777" w:rsidR="00FA3EF0" w:rsidRDefault="00215456">
            <w:pPr>
              <w:pStyle w:val="Russite"/>
              <w:numPr>
                <w:ilvl w:val="0"/>
                <w:numId w:val="24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Adresse</w:t>
            </w:r>
            <w:r w:rsidR="00674025">
              <w:rPr>
                <w:b/>
                <w:sz w:val="32"/>
                <w:szCs w:val="32"/>
              </w:rPr>
              <w:t> :</w:t>
            </w:r>
            <w:r w:rsidR="00674025">
              <w:rPr>
                <w:sz w:val="32"/>
                <w:szCs w:val="32"/>
              </w:rPr>
              <w:t xml:space="preserve"> </w:t>
            </w:r>
            <w:r w:rsidR="007C4E14">
              <w:rPr>
                <w:sz w:val="32"/>
                <w:szCs w:val="32"/>
              </w:rPr>
              <w:t>C</w:t>
            </w:r>
            <w:r w:rsidR="00674025">
              <w:rPr>
                <w:sz w:val="32"/>
                <w:szCs w:val="32"/>
              </w:rPr>
              <w:t>ité</w:t>
            </w:r>
            <w:r>
              <w:rPr>
                <w:sz w:val="32"/>
                <w:szCs w:val="32"/>
              </w:rPr>
              <w:t xml:space="preserve"> </w:t>
            </w:r>
            <w:r w:rsidR="00674025">
              <w:rPr>
                <w:sz w:val="32"/>
                <w:szCs w:val="32"/>
              </w:rPr>
              <w:t>Draa</w:t>
            </w:r>
            <w:r>
              <w:rPr>
                <w:sz w:val="32"/>
                <w:szCs w:val="32"/>
              </w:rPr>
              <w:t xml:space="preserve"> </w:t>
            </w:r>
            <w:r w:rsidR="00674025">
              <w:rPr>
                <w:sz w:val="32"/>
                <w:szCs w:val="32"/>
              </w:rPr>
              <w:t>EL BORDJ EST N</w:t>
            </w:r>
            <w:r>
              <w:rPr>
                <w:sz w:val="32"/>
                <w:szCs w:val="32"/>
              </w:rPr>
              <w:t xml:space="preserve">°71 – </w:t>
            </w:r>
            <w:r w:rsidR="00674025">
              <w:rPr>
                <w:sz w:val="32"/>
                <w:szCs w:val="32"/>
              </w:rPr>
              <w:t>BOUIRA</w:t>
            </w:r>
            <w:r>
              <w:rPr>
                <w:b/>
                <w:sz w:val="32"/>
                <w:szCs w:val="32"/>
              </w:rPr>
              <w:t xml:space="preserve">  </w:t>
            </w:r>
          </w:p>
          <w:p w14:paraId="71B6DC80" w14:textId="77777777" w:rsidR="00FA3EF0" w:rsidRDefault="00215456">
            <w:pPr>
              <w:pStyle w:val="Russite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val="de-DE"/>
              </w:rPr>
            </w:pPr>
            <w:r>
              <w:rPr>
                <w:b/>
                <w:sz w:val="36"/>
                <w:szCs w:val="36"/>
              </w:rPr>
              <w:t>Tél :</w:t>
            </w:r>
            <w:r>
              <w:rPr>
                <w:sz w:val="36"/>
                <w:szCs w:val="36"/>
                <w:lang w:val="de-DE"/>
              </w:rPr>
              <w:t xml:space="preserve"> </w:t>
            </w:r>
            <w:r w:rsidR="00674025">
              <w:rPr>
                <w:sz w:val="36"/>
                <w:szCs w:val="36"/>
                <w:lang w:val="de-DE"/>
              </w:rPr>
              <w:t>0540.01.56.90</w:t>
            </w:r>
          </w:p>
          <w:p w14:paraId="0F3603C7" w14:textId="2E0064FD" w:rsidR="00FA3EF0" w:rsidRPr="00E2249A" w:rsidRDefault="00215456">
            <w:pPr>
              <w:pStyle w:val="Russite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val="de-DE"/>
              </w:rPr>
            </w:pPr>
            <w:r>
              <w:rPr>
                <w:b/>
                <w:sz w:val="36"/>
                <w:szCs w:val="36"/>
              </w:rPr>
              <w:t>Email :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hyperlink r:id="rId9" w:history="1">
              <w:r w:rsidR="00E2249A" w:rsidRPr="00095BE6">
                <w:rPr>
                  <w:rStyle w:val="Lienhypertexte"/>
                  <w:sz w:val="28"/>
                  <w:szCs w:val="28"/>
                  <w:lang w:val="de-DE"/>
                </w:rPr>
                <w:t>bouilatitenelyes@gmail.com</w:t>
              </w:r>
            </w:hyperlink>
          </w:p>
          <w:p w14:paraId="02738D8A" w14:textId="6B0B1D51" w:rsidR="00E2249A" w:rsidRDefault="00E2249A">
            <w:pPr>
              <w:pStyle w:val="Russite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val="de-DE"/>
              </w:rPr>
            </w:pPr>
            <w:r>
              <w:rPr>
                <w:b/>
                <w:sz w:val="36"/>
                <w:szCs w:val="36"/>
              </w:rPr>
              <w:t>LinkedIn </w:t>
            </w:r>
            <w:r w:rsidRPr="00E2249A">
              <w:rPr>
                <w:b/>
                <w:sz w:val="28"/>
                <w:szCs w:val="28"/>
              </w:rPr>
              <w:t>:</w:t>
            </w:r>
            <w:r w:rsidRPr="00E2249A">
              <w:rPr>
                <w:sz w:val="28"/>
                <w:szCs w:val="28"/>
                <w:lang w:val="de-DE"/>
              </w:rPr>
              <w:t xml:space="preserve"> </w:t>
            </w:r>
            <w:hyperlink r:id="rId10" w:history="1">
              <w:r w:rsidRPr="00E2249A">
                <w:rPr>
                  <w:rStyle w:val="Lienhypertexte"/>
                  <w:sz w:val="28"/>
                  <w:szCs w:val="28"/>
                </w:rPr>
                <w:t>https://www.linkedin.com/in/lyes-ferrah-147a60159/</w:t>
              </w:r>
            </w:hyperlink>
          </w:p>
          <w:p w14:paraId="263BA4B7" w14:textId="77777777" w:rsidR="00FA3EF0" w:rsidRDefault="00FA3EF0">
            <w:pPr>
              <w:rPr>
                <w:lang w:val="de-DE"/>
              </w:rPr>
            </w:pPr>
          </w:p>
          <w:p w14:paraId="592AB587" w14:textId="77777777" w:rsidR="00FA3EF0" w:rsidRDefault="00FA3EF0">
            <w:pPr>
              <w:rPr>
                <w:lang w:val="de-DE"/>
              </w:rPr>
            </w:pPr>
          </w:p>
          <w:p w14:paraId="5682ECF5" w14:textId="77777777" w:rsidR="00FA3EF0" w:rsidRDefault="00FA3EF0">
            <w:pPr>
              <w:rPr>
                <w:lang w:val="de-DE"/>
              </w:rPr>
            </w:pPr>
          </w:p>
          <w:p w14:paraId="77C968F0" w14:textId="77777777" w:rsidR="00FA3EF0" w:rsidRDefault="00FA3EF0">
            <w:pPr>
              <w:rPr>
                <w:lang w:val="de-DE"/>
              </w:rPr>
            </w:pPr>
          </w:p>
          <w:p w14:paraId="16EA778B" w14:textId="77777777" w:rsidR="00FA3EF0" w:rsidRDefault="00FA3EF0">
            <w:pPr>
              <w:rPr>
                <w:lang w:val="de-DE"/>
              </w:rPr>
            </w:pPr>
          </w:p>
          <w:p w14:paraId="3BF8D7BA" w14:textId="4DCE4BF5" w:rsidR="00FA3EF0" w:rsidRDefault="00215456">
            <w:pPr>
              <w:pStyle w:val="Paragraphedeliste"/>
              <w:numPr>
                <w:ilvl w:val="0"/>
                <w:numId w:val="43"/>
              </w:numPr>
              <w:ind w:firstLine="231"/>
              <w:rPr>
                <w:sz w:val="18"/>
                <w:szCs w:val="18"/>
                <w:lang w:val="de-DE"/>
              </w:rPr>
            </w:pPr>
            <w:r>
              <w:rPr>
                <w:sz w:val="32"/>
                <w:szCs w:val="32"/>
              </w:rPr>
              <w:t>Bac science</w:t>
            </w:r>
            <w:r w:rsidR="00E2249A">
              <w:rPr>
                <w:sz w:val="32"/>
                <w:szCs w:val="32"/>
              </w:rPr>
              <w:t xml:space="preserve"> nature et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de la vie 2008 </w:t>
            </w:r>
          </w:p>
          <w:p w14:paraId="5478D84E" w14:textId="77777777" w:rsidR="00FA3EF0" w:rsidRDefault="00215456">
            <w:pPr>
              <w:pStyle w:val="Paragraphedeliste"/>
              <w:numPr>
                <w:ilvl w:val="0"/>
                <w:numId w:val="43"/>
              </w:numPr>
              <w:ind w:firstLine="231"/>
              <w:rPr>
                <w:sz w:val="18"/>
                <w:szCs w:val="18"/>
                <w:lang w:val="de-DE"/>
              </w:rPr>
            </w:pPr>
            <w:r>
              <w:rPr>
                <w:sz w:val="32"/>
                <w:szCs w:val="32"/>
              </w:rPr>
              <w:t>Licence en économie spécialité banque, monnaie et</w:t>
            </w:r>
          </w:p>
          <w:p w14:paraId="3B0F0B18" w14:textId="0D50AF51" w:rsidR="00FA3EF0" w:rsidRDefault="00215456">
            <w:pPr>
              <w:pStyle w:val="Paragraphedeliste"/>
              <w:ind w:left="951"/>
              <w:rPr>
                <w:sz w:val="18"/>
                <w:szCs w:val="18"/>
                <w:lang w:val="de-DE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674025">
              <w:rPr>
                <w:sz w:val="32"/>
                <w:szCs w:val="32"/>
              </w:rPr>
              <w:t>Finance</w:t>
            </w:r>
            <w:r>
              <w:rPr>
                <w:sz w:val="32"/>
                <w:szCs w:val="32"/>
              </w:rPr>
              <w:t xml:space="preserve"> 2012</w:t>
            </w:r>
            <w:r w:rsidR="00E2249A">
              <w:rPr>
                <w:sz w:val="32"/>
                <w:szCs w:val="32"/>
              </w:rPr>
              <w:t>.</w:t>
            </w:r>
          </w:p>
          <w:p w14:paraId="4B295AA1" w14:textId="038E8353" w:rsidR="00674025" w:rsidRPr="00674025" w:rsidRDefault="007C4E14" w:rsidP="00674025">
            <w:pPr>
              <w:pStyle w:val="Paragraphedeliste"/>
              <w:numPr>
                <w:ilvl w:val="0"/>
                <w:numId w:val="43"/>
              </w:numPr>
              <w:ind w:firstLine="231"/>
              <w:rPr>
                <w:sz w:val="18"/>
                <w:szCs w:val="18"/>
                <w:lang w:val="de-DE"/>
              </w:rPr>
            </w:pPr>
            <w:r>
              <w:rPr>
                <w:sz w:val="32"/>
                <w:szCs w:val="32"/>
              </w:rPr>
              <w:t>M</w:t>
            </w:r>
            <w:r w:rsidR="00215456">
              <w:rPr>
                <w:sz w:val="32"/>
                <w:szCs w:val="32"/>
              </w:rPr>
              <w:t>aster</w:t>
            </w:r>
            <w:r>
              <w:rPr>
                <w:sz w:val="32"/>
                <w:szCs w:val="32"/>
              </w:rPr>
              <w:t xml:space="preserve"> en économie </w:t>
            </w:r>
            <w:r w:rsidR="00E2249A">
              <w:rPr>
                <w:sz w:val="32"/>
                <w:szCs w:val="32"/>
              </w:rPr>
              <w:t>: (</w:t>
            </w:r>
            <w:r w:rsidR="00215456">
              <w:rPr>
                <w:sz w:val="32"/>
                <w:szCs w:val="32"/>
              </w:rPr>
              <w:t>les économies de la finance et de la banque 2016)</w:t>
            </w:r>
            <w:r w:rsidR="003C75BE">
              <w:rPr>
                <w:sz w:val="32"/>
                <w:szCs w:val="32"/>
              </w:rPr>
              <w:t xml:space="preserve"> à université de BOUIRA</w:t>
            </w:r>
            <w:r w:rsidR="00E2249A">
              <w:rPr>
                <w:sz w:val="32"/>
                <w:szCs w:val="32"/>
              </w:rPr>
              <w:t>.</w:t>
            </w:r>
          </w:p>
          <w:p w14:paraId="26BBB69C" w14:textId="049FDA83" w:rsidR="00FA3EF0" w:rsidRPr="00E2249A" w:rsidRDefault="00674025" w:rsidP="00E2249A">
            <w:pPr>
              <w:pStyle w:val="Paragraphedeliste"/>
              <w:numPr>
                <w:ilvl w:val="0"/>
                <w:numId w:val="43"/>
              </w:numPr>
              <w:ind w:firstLine="231"/>
              <w:rPr>
                <w:sz w:val="18"/>
                <w:szCs w:val="18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En Cours de Finalisation de mon Master </w:t>
            </w:r>
            <w:r w:rsidR="007C4E14" w:rsidRPr="007C4E14">
              <w:rPr>
                <w:sz w:val="32"/>
                <w:szCs w:val="32"/>
                <w:lang w:val="de-DE"/>
              </w:rPr>
              <w:t xml:space="preserve">professionelle </w:t>
            </w:r>
            <w:r>
              <w:rPr>
                <w:sz w:val="32"/>
                <w:szCs w:val="32"/>
                <w:lang w:val="de-DE"/>
              </w:rPr>
              <w:t>Management Stratégique et Systeme Information a École Nationale Supèrieure de Management 2020</w:t>
            </w:r>
            <w:r w:rsidR="00E2249A">
              <w:rPr>
                <w:sz w:val="32"/>
                <w:szCs w:val="32"/>
                <w:lang w:val="de-DE"/>
              </w:rPr>
              <w:t>.</w:t>
            </w:r>
          </w:p>
          <w:p w14:paraId="0A594D5A" w14:textId="77777777" w:rsidR="00FA3EF0" w:rsidRDefault="00FA3EF0">
            <w:pPr>
              <w:rPr>
                <w:lang w:val="de-DE"/>
              </w:rPr>
            </w:pPr>
          </w:p>
          <w:p w14:paraId="1EF91E89" w14:textId="5AF20F10" w:rsidR="00FA3EF0" w:rsidRDefault="00674025">
            <w:pPr>
              <w:pStyle w:val="Paragraphedeliste"/>
              <w:numPr>
                <w:ilvl w:val="0"/>
                <w:numId w:val="47"/>
              </w:numPr>
              <w:spacing w:after="200" w:line="276" w:lineRule="auto"/>
              <w:ind w:left="1518"/>
              <w:rPr>
                <w:sz w:val="22"/>
                <w:szCs w:val="2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S</w:t>
            </w:r>
            <w:r w:rsidR="00215456">
              <w:rPr>
                <w:sz w:val="32"/>
                <w:szCs w:val="32"/>
                <w:lang w:val="de-DE"/>
              </w:rPr>
              <w:t xml:space="preserve">tage de fin d’étude au </w:t>
            </w:r>
            <w:r>
              <w:rPr>
                <w:sz w:val="32"/>
                <w:szCs w:val="32"/>
                <w:lang w:val="de-DE"/>
              </w:rPr>
              <w:t>Niveau</w:t>
            </w:r>
            <w:r w:rsidR="00215456">
              <w:rPr>
                <w:sz w:val="32"/>
                <w:szCs w:val="32"/>
                <w:lang w:val="de-DE"/>
              </w:rPr>
              <w:t xml:space="preserve"> de la BEA </w:t>
            </w:r>
            <w:r>
              <w:rPr>
                <w:sz w:val="32"/>
                <w:szCs w:val="32"/>
                <w:lang w:val="de-DE"/>
              </w:rPr>
              <w:t>Sous</w:t>
            </w:r>
            <w:r w:rsidR="00215456">
              <w:rPr>
                <w:sz w:val="32"/>
                <w:szCs w:val="32"/>
                <w:lang w:val="de-DE"/>
              </w:rPr>
              <w:t xml:space="preserve"> le thème ‘‘ </w:t>
            </w:r>
            <w:r>
              <w:rPr>
                <w:sz w:val="32"/>
                <w:szCs w:val="32"/>
                <w:lang w:val="de-DE"/>
              </w:rPr>
              <w:t>LE ROLE DES BANQUES DANS LES PROJETS D’INVESSTISSEMENTDE FINANCEMENT</w:t>
            </w:r>
            <w:r w:rsidR="00215456">
              <w:rPr>
                <w:sz w:val="32"/>
                <w:szCs w:val="32"/>
                <w:lang w:val="de-DE"/>
              </w:rPr>
              <w:t xml:space="preserve">‘‘ </w:t>
            </w:r>
            <w:r w:rsidR="00215456">
              <w:rPr>
                <w:sz w:val="32"/>
                <w:szCs w:val="32"/>
              </w:rPr>
              <w:t>2012</w:t>
            </w:r>
            <w:r w:rsidR="00E2249A">
              <w:rPr>
                <w:sz w:val="32"/>
                <w:szCs w:val="32"/>
              </w:rPr>
              <w:t>.</w:t>
            </w:r>
          </w:p>
          <w:p w14:paraId="56152105" w14:textId="1338C9BC" w:rsidR="00674025" w:rsidRPr="00674025" w:rsidRDefault="00215456" w:rsidP="00674025">
            <w:pPr>
              <w:pStyle w:val="Paragraphedeliste"/>
              <w:numPr>
                <w:ilvl w:val="0"/>
                <w:numId w:val="47"/>
              </w:numPr>
              <w:spacing w:after="200" w:line="276" w:lineRule="auto"/>
              <w:ind w:left="1518"/>
              <w:rPr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02 ans d’</w:t>
            </w:r>
            <w:r w:rsidR="00674025">
              <w:rPr>
                <w:sz w:val="32"/>
                <w:szCs w:val="32"/>
                <w:lang w:val="de-DE"/>
              </w:rPr>
              <w:t>é</w:t>
            </w:r>
            <w:r>
              <w:rPr>
                <w:sz w:val="32"/>
                <w:szCs w:val="32"/>
                <w:lang w:val="de-DE"/>
              </w:rPr>
              <w:t xml:space="preserve">xperience comme un </w:t>
            </w:r>
            <w:r w:rsidR="00674025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dministrateur</w:t>
            </w:r>
            <w:r>
              <w:rPr>
                <w:sz w:val="32"/>
                <w:szCs w:val="32"/>
                <w:lang w:val="de-DE"/>
              </w:rPr>
              <w:t xml:space="preserve"> a </w:t>
            </w:r>
            <w:r>
              <w:rPr>
                <w:sz w:val="32"/>
                <w:szCs w:val="32"/>
              </w:rPr>
              <w:t>l’</w:t>
            </w:r>
            <w:r w:rsidR="00674025">
              <w:rPr>
                <w:sz w:val="32"/>
                <w:szCs w:val="32"/>
              </w:rPr>
              <w:t xml:space="preserve">université </w:t>
            </w:r>
            <w:r w:rsidR="00674025">
              <w:rPr>
                <w:sz w:val="32"/>
                <w:szCs w:val="32"/>
                <w:lang w:bidi="ar-DZ"/>
              </w:rPr>
              <w:t>de Bouira</w:t>
            </w:r>
            <w:r>
              <w:rPr>
                <w:sz w:val="32"/>
                <w:szCs w:val="32"/>
              </w:rPr>
              <w:t xml:space="preserve">   2013-201</w:t>
            </w:r>
            <w:r w:rsidR="00674025">
              <w:rPr>
                <w:sz w:val="32"/>
                <w:szCs w:val="32"/>
              </w:rPr>
              <w:t>5</w:t>
            </w:r>
            <w:r w:rsidR="00E2249A">
              <w:rPr>
                <w:sz w:val="32"/>
                <w:szCs w:val="32"/>
              </w:rPr>
              <w:t>.</w:t>
            </w:r>
          </w:p>
        </w:tc>
      </w:tr>
      <w:tr w:rsidR="00FA3EF0" w14:paraId="34866AAD" w14:textId="77777777">
        <w:trPr>
          <w:trHeight w:val="1610"/>
        </w:trPr>
        <w:tc>
          <w:tcPr>
            <w:tcW w:w="10490" w:type="dxa"/>
            <w:gridSpan w:val="4"/>
            <w:vAlign w:val="center"/>
          </w:tcPr>
          <w:p w14:paraId="4424ECAB" w14:textId="77777777" w:rsidR="00FA3EF0" w:rsidRDefault="009A21C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94742C" wp14:editId="62397202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159385</wp:posOffset>
                      </wp:positionV>
                      <wp:extent cx="1467485" cy="584200"/>
                      <wp:effectExtent l="23495" t="24765" r="33020" b="4826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485" cy="584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BEBF901" w14:textId="77777777" w:rsidR="00C970B9" w:rsidRPr="005E09DE" w:rsidRDefault="00C970B9" w:rsidP="00C970B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lang w:bidi="ar-DZ"/>
                                    </w:rPr>
                                    <w:t>Langue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4742C" id="AutoShape 6" o:spid="_x0000_s1030" style="position:absolute;margin-left:13.15pt;margin-top:12.55pt;width:115.55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" fillcolor="#4bacc6 [3208]" strokecolor="#f2f2f2 [3041]" strokeweight="3pt">
                      <v:shadow on="t" color="#205867 [1608]" opacity=".5" offset="1pt"/>
                      <v:textbox>
                        <w:txbxContent>
                          <w:p w14:paraId="7BEBF901" w14:textId="77777777" w:rsidR="00C970B9" w:rsidRPr="005E09DE" w:rsidRDefault="00C970B9" w:rsidP="00C970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bidi="ar-DZ"/>
                              </w:rPr>
                              <w:t>Langue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7982939" w14:textId="77777777" w:rsidR="00FA3EF0" w:rsidRDefault="00215456">
            <w:pPr>
              <w:pStyle w:val="Paragraphedeliste"/>
              <w:numPr>
                <w:ilvl w:val="5"/>
                <w:numId w:val="46"/>
              </w:numPr>
              <w:ind w:left="3474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Arabe :</w:t>
            </w:r>
            <w:r>
              <w:rPr>
                <w:sz w:val="32"/>
                <w:szCs w:val="32"/>
              </w:rPr>
              <w:t xml:space="preserve"> très bien </w:t>
            </w:r>
          </w:p>
          <w:p w14:paraId="03724607" w14:textId="77777777" w:rsidR="00FA3EF0" w:rsidRDefault="00215456">
            <w:pPr>
              <w:pStyle w:val="Paragraphedeliste"/>
              <w:numPr>
                <w:ilvl w:val="5"/>
                <w:numId w:val="46"/>
              </w:numPr>
              <w:ind w:left="3474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Français :</w:t>
            </w:r>
            <w:r>
              <w:rPr>
                <w:sz w:val="32"/>
                <w:szCs w:val="32"/>
              </w:rPr>
              <w:t xml:space="preserve"> très bien </w:t>
            </w:r>
          </w:p>
          <w:p w14:paraId="51F5379C" w14:textId="77777777" w:rsidR="00FA3EF0" w:rsidRDefault="00215456">
            <w:pPr>
              <w:pStyle w:val="Paragraphedeliste"/>
              <w:numPr>
                <w:ilvl w:val="5"/>
                <w:numId w:val="46"/>
              </w:numPr>
              <w:ind w:left="3474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Anglais :</w:t>
            </w:r>
            <w:r>
              <w:rPr>
                <w:sz w:val="32"/>
                <w:szCs w:val="32"/>
              </w:rPr>
              <w:t xml:space="preserve"> moyen </w:t>
            </w:r>
          </w:p>
          <w:p w14:paraId="443F51CE" w14:textId="7F098305" w:rsidR="00FA3EF0" w:rsidRPr="00E2249A" w:rsidRDefault="00215456" w:rsidP="00E2249A">
            <w:pPr>
              <w:pStyle w:val="Paragraphedeliste"/>
              <w:numPr>
                <w:ilvl w:val="5"/>
                <w:numId w:val="46"/>
              </w:numPr>
              <w:ind w:left="3474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Kabyle :</w:t>
            </w:r>
            <w:r>
              <w:rPr>
                <w:sz w:val="32"/>
                <w:szCs w:val="32"/>
              </w:rPr>
              <w:t xml:space="preserve"> Langue maternelle</w:t>
            </w:r>
          </w:p>
          <w:p w14:paraId="4C3223A7" w14:textId="77777777" w:rsidR="00FA3EF0" w:rsidRDefault="00FA3EF0">
            <w:pPr>
              <w:ind w:firstLine="60"/>
              <w:rPr>
                <w:sz w:val="24"/>
                <w:szCs w:val="24"/>
              </w:rPr>
            </w:pPr>
          </w:p>
          <w:p w14:paraId="3A8E9303" w14:textId="77777777" w:rsidR="00FA3EF0" w:rsidRDefault="009A21C5">
            <w:pPr>
              <w:pStyle w:val="Paragraphedeliste"/>
              <w:numPr>
                <w:ilvl w:val="0"/>
                <w:numId w:val="41"/>
              </w:numPr>
              <w:ind w:left="3049" w:firstLine="0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D78F24" wp14:editId="789B3ECD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68580</wp:posOffset>
                      </wp:positionV>
                      <wp:extent cx="1468120" cy="504825"/>
                      <wp:effectExtent l="23495" t="22860" r="32385" b="5334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504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93942FF" w14:textId="77777777" w:rsidR="00825AF9" w:rsidRPr="005E09DE" w:rsidRDefault="00825AF9" w:rsidP="00825AF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Autres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78F24" id="AutoShape 7" o:spid="_x0000_s1031" style="position:absolute;left:0;text-align:left;margin-left:17.65pt;margin-top:5.4pt;width:115.6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" fillcolor="#4bacc6 [3208]" strokecolor="#f2f2f2 [3041]" strokeweight="3pt">
                      <v:shadow on="t" color="#205867 [1608]" opacity=".5" offset="1pt"/>
                      <v:textbox>
                        <w:txbxContent>
                          <w:p w14:paraId="293942FF" w14:textId="77777777" w:rsidR="00825AF9" w:rsidRPr="005E09DE" w:rsidRDefault="00825AF9" w:rsidP="00825AF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Autres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15456">
              <w:rPr>
                <w:sz w:val="24"/>
                <w:szCs w:val="24"/>
              </w:rPr>
              <w:t xml:space="preserve"> </w:t>
            </w:r>
            <w:r w:rsidR="00215456">
              <w:rPr>
                <w:sz w:val="32"/>
                <w:szCs w:val="32"/>
              </w:rPr>
              <w:t>Dynamique, sérieuse, disciplinée</w:t>
            </w:r>
            <w:r w:rsidR="00674025">
              <w:rPr>
                <w:sz w:val="32"/>
                <w:szCs w:val="32"/>
              </w:rPr>
              <w:t xml:space="preserve">, ponctuelle </w:t>
            </w:r>
          </w:p>
          <w:p w14:paraId="0AAAAFA9" w14:textId="77777777" w:rsidR="00FA3EF0" w:rsidRDefault="00215456">
            <w:pPr>
              <w:pStyle w:val="Paragraphedeliste"/>
              <w:numPr>
                <w:ilvl w:val="0"/>
                <w:numId w:val="41"/>
              </w:numPr>
              <w:ind w:left="3049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Ayant le sens de responsabilité</w:t>
            </w:r>
          </w:p>
          <w:p w14:paraId="5121AA81" w14:textId="77777777" w:rsidR="00FA3EF0" w:rsidRDefault="00882E23">
            <w:pPr>
              <w:pStyle w:val="Paragraphedeliste"/>
              <w:numPr>
                <w:ilvl w:val="0"/>
                <w:numId w:val="41"/>
              </w:numPr>
              <w:spacing w:after="100"/>
              <w:ind w:left="3049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Bonne</w:t>
            </w:r>
            <w:r w:rsidR="00215456">
              <w:rPr>
                <w:sz w:val="32"/>
                <w:szCs w:val="32"/>
              </w:rPr>
              <w:t xml:space="preserve"> santé</w:t>
            </w:r>
          </w:p>
          <w:p w14:paraId="1396F4FA" w14:textId="77777777" w:rsidR="00FA3EF0" w:rsidRDefault="00215456">
            <w:pPr>
              <w:pStyle w:val="Paragraphedeliste"/>
              <w:numPr>
                <w:ilvl w:val="0"/>
                <w:numId w:val="41"/>
              </w:numPr>
              <w:ind w:left="3049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Ayant l’esprit de groupe</w:t>
            </w:r>
          </w:p>
          <w:p w14:paraId="2140D3B1" w14:textId="77777777" w:rsidR="00FA3EF0" w:rsidRDefault="00215456">
            <w:pPr>
              <w:pStyle w:val="Paragraphedeliste"/>
              <w:numPr>
                <w:ilvl w:val="0"/>
                <w:numId w:val="41"/>
              </w:numPr>
              <w:ind w:left="3049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Permis de conduire cat B </w:t>
            </w:r>
          </w:p>
          <w:p w14:paraId="4F0601F8" w14:textId="77777777" w:rsidR="00FA3EF0" w:rsidRDefault="00FA3EF0">
            <w:pPr>
              <w:pStyle w:val="Paragraphedeliste"/>
              <w:ind w:left="3049"/>
              <w:rPr>
                <w:sz w:val="24"/>
                <w:szCs w:val="24"/>
              </w:rPr>
            </w:pPr>
          </w:p>
        </w:tc>
      </w:tr>
      <w:tr w:rsidR="00FA3EF0" w14:paraId="1E4592A1" w14:textId="77777777">
        <w:trPr>
          <w:trHeight w:val="1142"/>
        </w:trPr>
        <w:tc>
          <w:tcPr>
            <w:tcW w:w="10490" w:type="dxa"/>
            <w:gridSpan w:val="4"/>
            <w:vAlign w:val="center"/>
          </w:tcPr>
          <w:p w14:paraId="23B731B0" w14:textId="77777777" w:rsidR="00FA3EF0" w:rsidRDefault="00FA3EF0"/>
          <w:p w14:paraId="45F9E150" w14:textId="77777777" w:rsidR="00FA3EF0" w:rsidRDefault="00FA3EF0"/>
        </w:tc>
      </w:tr>
      <w:tr w:rsidR="00FA3EF0" w14:paraId="7D55B203" w14:textId="77777777">
        <w:trPr>
          <w:trHeight w:val="384"/>
        </w:trPr>
        <w:tc>
          <w:tcPr>
            <w:tcW w:w="1896" w:type="dxa"/>
            <w:vAlign w:val="center"/>
          </w:tcPr>
          <w:p w14:paraId="6E16F8C9" w14:textId="77777777" w:rsidR="00FA3EF0" w:rsidRDefault="00FA3EF0">
            <w:pPr>
              <w:rPr>
                <w:sz w:val="24"/>
                <w:szCs w:val="24"/>
              </w:rPr>
            </w:pPr>
          </w:p>
        </w:tc>
        <w:tc>
          <w:tcPr>
            <w:tcW w:w="2514" w:type="dxa"/>
            <w:gridSpan w:val="2"/>
            <w:vAlign w:val="center"/>
          </w:tcPr>
          <w:p w14:paraId="0253301C" w14:textId="77777777" w:rsidR="00FA3EF0" w:rsidRDefault="00FA3EF0">
            <w:pPr>
              <w:ind w:left="655"/>
              <w:rPr>
                <w:sz w:val="24"/>
                <w:szCs w:val="24"/>
              </w:rPr>
            </w:pPr>
          </w:p>
        </w:tc>
        <w:tc>
          <w:tcPr>
            <w:tcW w:w="6080" w:type="dxa"/>
            <w:vAlign w:val="center"/>
          </w:tcPr>
          <w:p w14:paraId="4C6943AA" w14:textId="77777777" w:rsidR="00FA3EF0" w:rsidRDefault="00FA3EF0">
            <w:pPr>
              <w:rPr>
                <w:sz w:val="24"/>
                <w:szCs w:val="24"/>
              </w:rPr>
            </w:pPr>
          </w:p>
        </w:tc>
      </w:tr>
    </w:tbl>
    <w:p w14:paraId="5B9B2B74" w14:textId="77777777" w:rsidR="00FA3EF0" w:rsidRDefault="00FA3EF0">
      <w:pPr>
        <w:tabs>
          <w:tab w:val="left" w:pos="2715"/>
        </w:tabs>
        <w:rPr>
          <w:sz w:val="24"/>
          <w:szCs w:val="24"/>
        </w:rPr>
      </w:pPr>
    </w:p>
    <w:sectPr w:rsidR="00FA3EF0">
      <w:pgSz w:w="11907" w:h="16839"/>
      <w:pgMar w:top="0" w:right="1627" w:bottom="0" w:left="1642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15A9B" w14:textId="77777777" w:rsidR="00F25B76" w:rsidRDefault="00F25B76">
      <w:r>
        <w:separator/>
      </w:r>
    </w:p>
  </w:endnote>
  <w:endnote w:type="continuationSeparator" w:id="0">
    <w:p w14:paraId="51942A08" w14:textId="77777777" w:rsidR="00F25B76" w:rsidRDefault="00F2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DC1B" w14:textId="77777777" w:rsidR="00F25B76" w:rsidRDefault="00F25B76">
      <w:r>
        <w:separator/>
      </w:r>
    </w:p>
  </w:footnote>
  <w:footnote w:type="continuationSeparator" w:id="0">
    <w:p w14:paraId="2F35D1D8" w14:textId="77777777" w:rsidR="00F25B76" w:rsidRDefault="00F2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45E"/>
    <w:multiLevelType w:val="hybridMultilevel"/>
    <w:tmpl w:val="4F66741E"/>
    <w:lvl w:ilvl="0" w:tplc="0BC842D6">
      <w:start w:val="1"/>
      <w:numFmt w:val="bullet"/>
      <w:lvlText w:val=""/>
      <w:lvlJc w:val="left"/>
      <w:pPr>
        <w:tabs>
          <w:tab w:val="left" w:pos="0"/>
        </w:tabs>
        <w:ind w:left="715" w:hanging="360"/>
      </w:pPr>
      <w:rPr>
        <w:rFonts w:ascii="Symbol" w:hAnsi="Symbol" w:hint="default"/>
        <w:sz w:val="28"/>
      </w:rPr>
    </w:lvl>
    <w:lvl w:ilvl="1" w:tplc="838CF03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FE2096C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033EC41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B01A564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FEE1E2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FB3824F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935A49E8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A69ADF1C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A329A"/>
    <w:multiLevelType w:val="hybridMultilevel"/>
    <w:tmpl w:val="F5789D5E"/>
    <w:lvl w:ilvl="0" w:tplc="AEBE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B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E5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E4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D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4F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2B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2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CA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F15AA"/>
    <w:multiLevelType w:val="hybridMultilevel"/>
    <w:tmpl w:val="7D5EE1CA"/>
    <w:lvl w:ilvl="0" w:tplc="871488E6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69928F58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A1FA9338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5832E1B0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CC8EFB5C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ADD415C2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F678038C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80AE2D3E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1DD02AEE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06C03261"/>
    <w:multiLevelType w:val="hybridMultilevel"/>
    <w:tmpl w:val="05D2C2E6"/>
    <w:lvl w:ilvl="0" w:tplc="67D0F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890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8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46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AF4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80B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E0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96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D63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024FD"/>
    <w:multiLevelType w:val="singleLevel"/>
    <w:tmpl w:val="5B0A165C"/>
    <w:lvl w:ilvl="0">
      <w:start w:val="1"/>
      <w:numFmt w:val="bullet"/>
      <w:pStyle w:val="Listepuces3"/>
      <w:lvlText w:val=""/>
      <w:lvlJc w:val="left"/>
      <w:pPr>
        <w:tabs>
          <w:tab w:val="left" w:pos="0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DAD5B78"/>
    <w:multiLevelType w:val="hybridMultilevel"/>
    <w:tmpl w:val="A328C514"/>
    <w:lvl w:ilvl="0" w:tplc="49444B8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F62EE2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1482A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9E84B0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DDAE42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21E484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E7E62A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73E8F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A2897E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C4F8F"/>
    <w:multiLevelType w:val="hybridMultilevel"/>
    <w:tmpl w:val="DA78B734"/>
    <w:lvl w:ilvl="0" w:tplc="C220F81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ABAF52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34CCAD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2444AF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308794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0689CC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6AF25CC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5EA6958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830169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7" w15:restartNumberingAfterBreak="0">
    <w:nsid w:val="0FE87D31"/>
    <w:multiLevelType w:val="singleLevel"/>
    <w:tmpl w:val="16B09C22"/>
    <w:lvl w:ilvl="0">
      <w:start w:val="1"/>
      <w:numFmt w:val="bullet"/>
      <w:pStyle w:val="Russite"/>
      <w:lvlText w:val=""/>
      <w:lvlJc w:val="left"/>
      <w:pPr>
        <w:tabs>
          <w:tab w:val="left" w:pos="0"/>
        </w:tabs>
        <w:ind w:left="245" w:hanging="245"/>
      </w:pPr>
      <w:rPr>
        <w:rFonts w:ascii="Symbol" w:hAnsi="Symbol" w:hint="default"/>
        <w:sz w:val="22"/>
      </w:rPr>
    </w:lvl>
  </w:abstractNum>
  <w:abstractNum w:abstractNumId="8" w15:restartNumberingAfterBreak="0">
    <w:nsid w:val="11D67C59"/>
    <w:multiLevelType w:val="hybridMultilevel"/>
    <w:tmpl w:val="4D8ED458"/>
    <w:lvl w:ilvl="0" w:tplc="ADE0F54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DD4DA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C0209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D3237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A52EC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E6A86C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222905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3EE16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F58E2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3026"/>
    <w:multiLevelType w:val="hybridMultilevel"/>
    <w:tmpl w:val="D64A8CD0"/>
    <w:lvl w:ilvl="0" w:tplc="8C2017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CBECBA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6FA2198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6427AA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A744798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B94E894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1FA2FA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B96D45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642FD5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 w15:restartNumberingAfterBreak="0">
    <w:nsid w:val="1CFB02E2"/>
    <w:multiLevelType w:val="hybridMultilevel"/>
    <w:tmpl w:val="79B698E0"/>
    <w:lvl w:ilvl="0" w:tplc="708075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C83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E2E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9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03D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64B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8C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E9B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DEA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7157"/>
    <w:multiLevelType w:val="singleLevel"/>
    <w:tmpl w:val="A9B88992"/>
    <w:lvl w:ilvl="0">
      <w:start w:val="1"/>
      <w:numFmt w:val="decimal"/>
      <w:pStyle w:val="Listenumros5"/>
      <w:lvlText w:val="%1."/>
      <w:lvlJc w:val="left"/>
      <w:pPr>
        <w:tabs>
          <w:tab w:val="left" w:pos="0"/>
        </w:tabs>
        <w:ind w:left="1492" w:hanging="360"/>
      </w:pPr>
    </w:lvl>
  </w:abstractNum>
  <w:abstractNum w:abstractNumId="12" w15:restartNumberingAfterBreak="0">
    <w:nsid w:val="1F4562F1"/>
    <w:multiLevelType w:val="hybridMultilevel"/>
    <w:tmpl w:val="EFBA54DC"/>
    <w:lvl w:ilvl="0" w:tplc="0AFE2DA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5C0C4A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CFCE3C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B10946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B94ED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A3AA1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5BAAC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C4A1EE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37A1B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0047C"/>
    <w:multiLevelType w:val="singleLevel"/>
    <w:tmpl w:val="53F09804"/>
    <w:lvl w:ilvl="0">
      <w:start w:val="1"/>
      <w:numFmt w:val="bullet"/>
      <w:pStyle w:val="Listepuces4"/>
      <w:lvlText w:val=""/>
      <w:lvlJc w:val="left"/>
      <w:pPr>
        <w:tabs>
          <w:tab w:val="left" w:pos="0"/>
        </w:tabs>
        <w:ind w:left="1209" w:hanging="360"/>
      </w:pPr>
      <w:rPr>
        <w:rFonts w:ascii="Symbol" w:hAnsi="Symbol" w:hint="default"/>
      </w:rPr>
    </w:lvl>
  </w:abstractNum>
  <w:abstractNum w:abstractNumId="14" w15:restartNumberingAfterBreak="0">
    <w:nsid w:val="21DA5E5A"/>
    <w:multiLevelType w:val="singleLevel"/>
    <w:tmpl w:val="C52A4DBC"/>
    <w:lvl w:ilvl="0">
      <w:start w:val="1"/>
      <w:numFmt w:val="decimal"/>
      <w:pStyle w:val="Listenumros3"/>
      <w:lvlText w:val="%1."/>
      <w:lvlJc w:val="left"/>
      <w:pPr>
        <w:tabs>
          <w:tab w:val="left" w:pos="0"/>
        </w:tabs>
        <w:ind w:left="926" w:hanging="360"/>
      </w:pPr>
    </w:lvl>
  </w:abstractNum>
  <w:abstractNum w:abstractNumId="15" w15:restartNumberingAfterBreak="0">
    <w:nsid w:val="23B92B07"/>
    <w:multiLevelType w:val="hybridMultilevel"/>
    <w:tmpl w:val="B1EC1BA4"/>
    <w:lvl w:ilvl="0" w:tplc="D4E6F9D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0DAAC0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D28C9F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6E0A91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1F8EF5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A9047A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0B44F5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E859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6CEE99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C613E"/>
    <w:multiLevelType w:val="hybridMultilevel"/>
    <w:tmpl w:val="8556BEA4"/>
    <w:lvl w:ilvl="0" w:tplc="3E12A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23C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EF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A7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2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C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28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21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4C7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A5843"/>
    <w:multiLevelType w:val="hybridMultilevel"/>
    <w:tmpl w:val="7166C1A8"/>
    <w:lvl w:ilvl="0" w:tplc="C16AAAD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E162C7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BD0A8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33AAA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486A3C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886AC3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2C802F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BD83F3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CB6180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355C1"/>
    <w:multiLevelType w:val="hybridMultilevel"/>
    <w:tmpl w:val="2A1A6F20"/>
    <w:lvl w:ilvl="0" w:tplc="9C166904">
      <w:start w:val="1"/>
      <w:numFmt w:val="bullet"/>
      <w:lvlText w:val=""/>
      <w:lvlJc w:val="right"/>
      <w:pPr>
        <w:ind w:left="1680" w:hanging="360"/>
      </w:pPr>
      <w:rPr>
        <w:rFonts w:ascii="Symbol" w:hAnsi="Symbol" w:hint="default"/>
        <w:sz w:val="32"/>
      </w:rPr>
    </w:lvl>
    <w:lvl w:ilvl="1" w:tplc="3B3834E8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EE83B4A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FE64E7DE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C73CD13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644AE180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6F80E4F2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B33460F6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500E960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2DD56EE3"/>
    <w:multiLevelType w:val="singleLevel"/>
    <w:tmpl w:val="B0B0E372"/>
    <w:lvl w:ilvl="0">
      <w:start w:val="1"/>
      <w:numFmt w:val="decimal"/>
      <w:pStyle w:val="Listenumros2"/>
      <w:lvlText w:val="%1."/>
      <w:lvlJc w:val="left"/>
      <w:pPr>
        <w:tabs>
          <w:tab w:val="left" w:pos="0"/>
        </w:tabs>
        <w:ind w:left="643" w:hanging="360"/>
      </w:pPr>
    </w:lvl>
  </w:abstractNum>
  <w:abstractNum w:abstractNumId="20" w15:restartNumberingAfterBreak="0">
    <w:nsid w:val="2E4848B6"/>
    <w:multiLevelType w:val="hybridMultilevel"/>
    <w:tmpl w:val="5BA2D654"/>
    <w:lvl w:ilvl="0" w:tplc="CFC8D17E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7166EB8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18CA3F9A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1B089B4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5136F8EE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69CAC428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BBEE1058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6D4B856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39E6A6CA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1" w15:restartNumberingAfterBreak="0">
    <w:nsid w:val="2F8F4EA5"/>
    <w:multiLevelType w:val="hybridMultilevel"/>
    <w:tmpl w:val="9138B100"/>
    <w:lvl w:ilvl="0" w:tplc="F58A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E55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2B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EA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0E0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A2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E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C6E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465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E2A30"/>
    <w:multiLevelType w:val="singleLevel"/>
    <w:tmpl w:val="5C6E3DA6"/>
    <w:lvl w:ilvl="0">
      <w:start w:val="1"/>
      <w:numFmt w:val="bullet"/>
      <w:pStyle w:val="Listepuces5"/>
      <w:lvlText w:val=""/>
      <w:lvlJc w:val="left"/>
      <w:pPr>
        <w:tabs>
          <w:tab w:val="left" w:pos="0"/>
        </w:tabs>
        <w:ind w:left="1492" w:hanging="360"/>
      </w:pPr>
      <w:rPr>
        <w:rFonts w:ascii="Symbol" w:hAnsi="Symbol" w:hint="default"/>
      </w:rPr>
    </w:lvl>
  </w:abstractNum>
  <w:abstractNum w:abstractNumId="23" w15:restartNumberingAfterBreak="0">
    <w:nsid w:val="41EF26E1"/>
    <w:multiLevelType w:val="hybridMultilevel"/>
    <w:tmpl w:val="9F5C0FDC"/>
    <w:lvl w:ilvl="0" w:tplc="EFAC5CD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FB00BD5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4F80374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432BD5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3312A1C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0720CC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2904E5A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AF9C9CB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848EA77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EA5155"/>
    <w:multiLevelType w:val="singleLevel"/>
    <w:tmpl w:val="DB5291A0"/>
    <w:lvl w:ilvl="0">
      <w:start w:val="1"/>
      <w:numFmt w:val="bullet"/>
      <w:lvlText w:val=""/>
      <w:lvlJc w:val="left"/>
      <w:pPr>
        <w:tabs>
          <w:tab w:val="left" w:pos="0"/>
        </w:tabs>
        <w:ind w:left="245" w:hanging="245"/>
      </w:pPr>
      <w:rPr>
        <w:rFonts w:ascii="Symbol" w:hAnsi="Symbol" w:hint="default"/>
        <w:sz w:val="22"/>
      </w:rPr>
    </w:lvl>
  </w:abstractNum>
  <w:abstractNum w:abstractNumId="25" w15:restartNumberingAfterBreak="0">
    <w:nsid w:val="433F1B2D"/>
    <w:multiLevelType w:val="hybridMultilevel"/>
    <w:tmpl w:val="6C72C7AA"/>
    <w:lvl w:ilvl="0" w:tplc="6DBAD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06C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C8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B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E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40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C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A2B8C"/>
    <w:multiLevelType w:val="singleLevel"/>
    <w:tmpl w:val="B316DEE8"/>
    <w:lvl w:ilvl="0">
      <w:start w:val="1"/>
      <w:numFmt w:val="bullet"/>
      <w:pStyle w:val="Listepuces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5C50C2"/>
    <w:multiLevelType w:val="hybridMultilevel"/>
    <w:tmpl w:val="C0D09ADC"/>
    <w:lvl w:ilvl="0" w:tplc="745A2B38">
      <w:start w:val="1"/>
      <w:numFmt w:val="bullet"/>
      <w:lvlText w:val=""/>
      <w:lvlJc w:val="left"/>
      <w:pPr>
        <w:tabs>
          <w:tab w:val="left" w:pos="0"/>
        </w:tabs>
        <w:ind w:left="644" w:hanging="360"/>
      </w:pPr>
      <w:rPr>
        <w:rFonts w:ascii="Symbol" w:hAnsi="Symbol" w:hint="default"/>
      </w:rPr>
    </w:lvl>
    <w:lvl w:ilvl="1" w:tplc="6EC862B6">
      <w:start w:val="1"/>
      <w:numFmt w:val="bullet"/>
      <w:lvlText w:val="o"/>
      <w:lvlJc w:val="left"/>
      <w:pPr>
        <w:tabs>
          <w:tab w:val="left" w:pos="0"/>
        </w:tabs>
        <w:ind w:left="2084" w:hanging="360"/>
      </w:pPr>
      <w:rPr>
        <w:rFonts w:ascii="Courier New" w:hAnsi="Courier New" w:cs="Courier New" w:hint="default"/>
      </w:rPr>
    </w:lvl>
    <w:lvl w:ilvl="2" w:tplc="60F2A9B6">
      <w:start w:val="1"/>
      <w:numFmt w:val="bullet"/>
      <w:lvlText w:val=""/>
      <w:lvlJc w:val="left"/>
      <w:pPr>
        <w:tabs>
          <w:tab w:val="left" w:pos="0"/>
        </w:tabs>
        <w:ind w:left="2804" w:hanging="360"/>
      </w:pPr>
      <w:rPr>
        <w:rFonts w:ascii="Wingdings" w:hAnsi="Wingdings" w:hint="default"/>
      </w:rPr>
    </w:lvl>
    <w:lvl w:ilvl="3" w:tplc="581CB198">
      <w:start w:val="1"/>
      <w:numFmt w:val="bullet"/>
      <w:lvlText w:val=""/>
      <w:lvlJc w:val="left"/>
      <w:pPr>
        <w:tabs>
          <w:tab w:val="left" w:pos="0"/>
        </w:tabs>
        <w:ind w:left="3524" w:hanging="360"/>
      </w:pPr>
      <w:rPr>
        <w:rFonts w:ascii="Symbol" w:hAnsi="Symbol" w:hint="default"/>
      </w:rPr>
    </w:lvl>
    <w:lvl w:ilvl="4" w:tplc="A746C8E4">
      <w:start w:val="1"/>
      <w:numFmt w:val="bullet"/>
      <w:lvlText w:val="o"/>
      <w:lvlJc w:val="left"/>
      <w:pPr>
        <w:tabs>
          <w:tab w:val="left" w:pos="0"/>
        </w:tabs>
        <w:ind w:left="4244" w:hanging="360"/>
      </w:pPr>
      <w:rPr>
        <w:rFonts w:ascii="Courier New" w:hAnsi="Courier New" w:cs="Courier New" w:hint="default"/>
      </w:rPr>
    </w:lvl>
    <w:lvl w:ilvl="5" w:tplc="8B90BA7C">
      <w:start w:val="1"/>
      <w:numFmt w:val="bullet"/>
      <w:lvlText w:val=""/>
      <w:lvlJc w:val="left"/>
      <w:pPr>
        <w:tabs>
          <w:tab w:val="left" w:pos="0"/>
        </w:tabs>
        <w:ind w:left="4964" w:hanging="360"/>
      </w:pPr>
      <w:rPr>
        <w:rFonts w:ascii="Wingdings" w:hAnsi="Wingdings" w:hint="default"/>
      </w:rPr>
    </w:lvl>
    <w:lvl w:ilvl="6" w:tplc="9C8E7E8C">
      <w:start w:val="1"/>
      <w:numFmt w:val="bullet"/>
      <w:lvlText w:val=""/>
      <w:lvlJc w:val="left"/>
      <w:pPr>
        <w:tabs>
          <w:tab w:val="left" w:pos="0"/>
        </w:tabs>
        <w:ind w:left="5684" w:hanging="360"/>
      </w:pPr>
      <w:rPr>
        <w:rFonts w:ascii="Symbol" w:hAnsi="Symbol" w:hint="default"/>
      </w:rPr>
    </w:lvl>
    <w:lvl w:ilvl="7" w:tplc="626E6D5E">
      <w:start w:val="1"/>
      <w:numFmt w:val="bullet"/>
      <w:lvlText w:val="o"/>
      <w:lvlJc w:val="left"/>
      <w:pPr>
        <w:tabs>
          <w:tab w:val="left" w:pos="0"/>
        </w:tabs>
        <w:ind w:left="6404" w:hanging="360"/>
      </w:pPr>
      <w:rPr>
        <w:rFonts w:ascii="Courier New" w:hAnsi="Courier New" w:cs="Courier New" w:hint="default"/>
      </w:rPr>
    </w:lvl>
    <w:lvl w:ilvl="8" w:tplc="1ABA9A38">
      <w:start w:val="1"/>
      <w:numFmt w:val="bullet"/>
      <w:lvlText w:val=""/>
      <w:lvlJc w:val="left"/>
      <w:pPr>
        <w:tabs>
          <w:tab w:val="left" w:pos="0"/>
        </w:tabs>
        <w:ind w:left="7124" w:hanging="360"/>
      </w:pPr>
      <w:rPr>
        <w:rFonts w:ascii="Wingdings" w:hAnsi="Wingdings" w:hint="default"/>
      </w:rPr>
    </w:lvl>
  </w:abstractNum>
  <w:abstractNum w:abstractNumId="28" w15:restartNumberingAfterBreak="0">
    <w:nsid w:val="50C72585"/>
    <w:multiLevelType w:val="hybridMultilevel"/>
    <w:tmpl w:val="1F5A45C2"/>
    <w:lvl w:ilvl="0" w:tplc="7714DAC6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8604B682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D684BA0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968AC250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2F0056E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C4D22E9E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C8B45CC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A6520916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1E8E03A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52DB74FD"/>
    <w:multiLevelType w:val="hybridMultilevel"/>
    <w:tmpl w:val="C99AAF0A"/>
    <w:lvl w:ilvl="0" w:tplc="ACEED3C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55852A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B9D6D90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9A0F11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8F7029E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3E78E98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F1EA672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77FC9A0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6256E0A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DB4E3A"/>
    <w:multiLevelType w:val="hybridMultilevel"/>
    <w:tmpl w:val="A920C42C"/>
    <w:lvl w:ilvl="0" w:tplc="43EC248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3885D9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470486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AE203B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31A86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6AAE07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C0EDDF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B0651F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3FC3C4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93B3C"/>
    <w:multiLevelType w:val="hybridMultilevel"/>
    <w:tmpl w:val="67EA15B0"/>
    <w:lvl w:ilvl="0" w:tplc="8840820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944B9D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91C870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9EAE3F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5C2556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FC88DA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AAE06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CDA4D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FBE122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C613A"/>
    <w:multiLevelType w:val="hybridMultilevel"/>
    <w:tmpl w:val="5A18E2C6"/>
    <w:lvl w:ilvl="0" w:tplc="602CEDD2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13DAFFC2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5B0E030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2D0482A4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3DE27E86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656C35F0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AF0262FE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221AAD6E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F8ECFFFC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3" w15:restartNumberingAfterBreak="0">
    <w:nsid w:val="5E4542D1"/>
    <w:multiLevelType w:val="singleLevel"/>
    <w:tmpl w:val="F772927C"/>
    <w:lvl w:ilvl="0">
      <w:start w:val="1"/>
      <w:numFmt w:val="decimal"/>
      <w:pStyle w:val="Listenumros4"/>
      <w:lvlText w:val="%1."/>
      <w:lvlJc w:val="left"/>
      <w:pPr>
        <w:tabs>
          <w:tab w:val="left" w:pos="0"/>
        </w:tabs>
        <w:ind w:left="1209" w:hanging="360"/>
      </w:pPr>
    </w:lvl>
  </w:abstractNum>
  <w:abstractNum w:abstractNumId="34" w15:restartNumberingAfterBreak="0">
    <w:nsid w:val="63417077"/>
    <w:multiLevelType w:val="hybridMultilevel"/>
    <w:tmpl w:val="97FE6B48"/>
    <w:lvl w:ilvl="0" w:tplc="02B8C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E326E0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E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6D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ED7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88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C9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26D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F26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41005"/>
    <w:multiLevelType w:val="hybridMultilevel"/>
    <w:tmpl w:val="9CA4D8CA"/>
    <w:lvl w:ilvl="0" w:tplc="79B8F6D4">
      <w:start w:val="1"/>
      <w:numFmt w:val="bullet"/>
      <w:lvlText w:val=""/>
      <w:lvlJc w:val="left"/>
      <w:pPr>
        <w:tabs>
          <w:tab w:val="left" w:pos="0"/>
        </w:tabs>
        <w:ind w:left="760" w:hanging="360"/>
      </w:pPr>
      <w:rPr>
        <w:rFonts w:ascii="Symbol" w:hAnsi="Symbol" w:hint="default"/>
      </w:rPr>
    </w:lvl>
    <w:lvl w:ilvl="1" w:tplc="CEA2D8FE">
      <w:start w:val="1"/>
      <w:numFmt w:val="bullet"/>
      <w:lvlText w:val="o"/>
      <w:lvlJc w:val="left"/>
      <w:pPr>
        <w:tabs>
          <w:tab w:val="left" w:pos="0"/>
        </w:tabs>
        <w:ind w:left="1480" w:hanging="360"/>
      </w:pPr>
      <w:rPr>
        <w:rFonts w:ascii="Courier New" w:hAnsi="Courier New" w:cs="Courier New" w:hint="default"/>
      </w:rPr>
    </w:lvl>
    <w:lvl w:ilvl="2" w:tplc="355C6988">
      <w:start w:val="1"/>
      <w:numFmt w:val="bullet"/>
      <w:lvlText w:val=""/>
      <w:lvlJc w:val="left"/>
      <w:pPr>
        <w:tabs>
          <w:tab w:val="left" w:pos="0"/>
        </w:tabs>
        <w:ind w:left="2200" w:hanging="360"/>
      </w:pPr>
      <w:rPr>
        <w:rFonts w:ascii="Wingdings" w:hAnsi="Wingdings" w:hint="default"/>
      </w:rPr>
    </w:lvl>
    <w:lvl w:ilvl="3" w:tplc="021C391C">
      <w:start w:val="1"/>
      <w:numFmt w:val="bullet"/>
      <w:lvlText w:val=""/>
      <w:lvlJc w:val="left"/>
      <w:pPr>
        <w:tabs>
          <w:tab w:val="left" w:pos="0"/>
        </w:tabs>
        <w:ind w:left="2920" w:hanging="360"/>
      </w:pPr>
      <w:rPr>
        <w:rFonts w:ascii="Symbol" w:hAnsi="Symbol" w:hint="default"/>
      </w:rPr>
    </w:lvl>
    <w:lvl w:ilvl="4" w:tplc="5D168BC4">
      <w:start w:val="1"/>
      <w:numFmt w:val="bullet"/>
      <w:lvlText w:val="o"/>
      <w:lvlJc w:val="left"/>
      <w:pPr>
        <w:tabs>
          <w:tab w:val="left" w:pos="0"/>
        </w:tabs>
        <w:ind w:left="3640" w:hanging="360"/>
      </w:pPr>
      <w:rPr>
        <w:rFonts w:ascii="Courier New" w:hAnsi="Courier New" w:cs="Courier New" w:hint="default"/>
      </w:rPr>
    </w:lvl>
    <w:lvl w:ilvl="5" w:tplc="4608FEB2">
      <w:start w:val="1"/>
      <w:numFmt w:val="bullet"/>
      <w:lvlText w:val=""/>
      <w:lvlJc w:val="left"/>
      <w:pPr>
        <w:tabs>
          <w:tab w:val="left" w:pos="0"/>
        </w:tabs>
        <w:ind w:left="4360" w:hanging="360"/>
      </w:pPr>
      <w:rPr>
        <w:rFonts w:ascii="Wingdings" w:hAnsi="Wingdings" w:hint="default"/>
      </w:rPr>
    </w:lvl>
    <w:lvl w:ilvl="6" w:tplc="BE24E030">
      <w:start w:val="1"/>
      <w:numFmt w:val="bullet"/>
      <w:lvlText w:val=""/>
      <w:lvlJc w:val="left"/>
      <w:pPr>
        <w:tabs>
          <w:tab w:val="left" w:pos="0"/>
        </w:tabs>
        <w:ind w:left="5080" w:hanging="360"/>
      </w:pPr>
      <w:rPr>
        <w:rFonts w:ascii="Symbol" w:hAnsi="Symbol" w:hint="default"/>
      </w:rPr>
    </w:lvl>
    <w:lvl w:ilvl="7" w:tplc="0DC20BA0">
      <w:start w:val="1"/>
      <w:numFmt w:val="bullet"/>
      <w:lvlText w:val="o"/>
      <w:lvlJc w:val="left"/>
      <w:pPr>
        <w:tabs>
          <w:tab w:val="left" w:pos="0"/>
        </w:tabs>
        <w:ind w:left="5800" w:hanging="360"/>
      </w:pPr>
      <w:rPr>
        <w:rFonts w:ascii="Courier New" w:hAnsi="Courier New" w:cs="Courier New" w:hint="default"/>
      </w:rPr>
    </w:lvl>
    <w:lvl w:ilvl="8" w:tplc="7D28FBF8">
      <w:start w:val="1"/>
      <w:numFmt w:val="bullet"/>
      <w:lvlText w:val=""/>
      <w:lvlJc w:val="left"/>
      <w:pPr>
        <w:tabs>
          <w:tab w:val="left" w:pos="0"/>
        </w:tabs>
        <w:ind w:left="6520" w:hanging="360"/>
      </w:pPr>
      <w:rPr>
        <w:rFonts w:ascii="Wingdings" w:hAnsi="Wingdings" w:hint="default"/>
      </w:rPr>
    </w:lvl>
  </w:abstractNum>
  <w:abstractNum w:abstractNumId="36" w15:restartNumberingAfterBreak="0">
    <w:nsid w:val="6E160CBF"/>
    <w:multiLevelType w:val="hybridMultilevel"/>
    <w:tmpl w:val="41BC4F1C"/>
    <w:lvl w:ilvl="0" w:tplc="4E128C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561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FA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6A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65B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68B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E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6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B40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91C89"/>
    <w:multiLevelType w:val="hybridMultilevel"/>
    <w:tmpl w:val="D390DF82"/>
    <w:lvl w:ilvl="0" w:tplc="3FAE6F9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8B7A37C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6540E5C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C8F4BED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8CE6FF2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BE76349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6D5E2D7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A4723A4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577E0EF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DA3E45"/>
    <w:multiLevelType w:val="hybridMultilevel"/>
    <w:tmpl w:val="4B766370"/>
    <w:lvl w:ilvl="0" w:tplc="1B36290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392E4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750BE5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7A85C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7E6DF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DB046F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1DAF4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716498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CD693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D03"/>
    <w:multiLevelType w:val="hybridMultilevel"/>
    <w:tmpl w:val="3B7C85D2"/>
    <w:lvl w:ilvl="0" w:tplc="55B444B2">
      <w:start w:val="2003"/>
      <w:numFmt w:val="decimal"/>
      <w:lvlText w:val="%1"/>
      <w:lvlJc w:val="left"/>
      <w:pPr>
        <w:tabs>
          <w:tab w:val="left" w:pos="0"/>
        </w:tabs>
        <w:ind w:left="1050" w:hanging="690"/>
      </w:pPr>
      <w:rPr>
        <w:rFonts w:hint="default"/>
      </w:rPr>
    </w:lvl>
    <w:lvl w:ilvl="1" w:tplc="F7FABA6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D68422E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FD90362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BA40F98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914A2AD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685E680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6C6EEB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BCE914A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0" w15:restartNumberingAfterBreak="0">
    <w:nsid w:val="71AA60EC"/>
    <w:multiLevelType w:val="hybridMultilevel"/>
    <w:tmpl w:val="064CCB9C"/>
    <w:lvl w:ilvl="0" w:tplc="976EEC1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B101D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85E0DD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58E11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33E023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E268F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57E98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1BED4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C42847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D25AD"/>
    <w:multiLevelType w:val="singleLevel"/>
    <w:tmpl w:val="47DE894E"/>
    <w:lvl w:ilvl="0">
      <w:start w:val="1"/>
      <w:numFmt w:val="bullet"/>
      <w:pStyle w:val="Listepuces2"/>
      <w:lvlText w:val=""/>
      <w:lvlJc w:val="left"/>
      <w:pPr>
        <w:tabs>
          <w:tab w:val="left" w:pos="0"/>
        </w:tabs>
        <w:ind w:left="643" w:hanging="360"/>
      </w:pPr>
      <w:rPr>
        <w:rFonts w:ascii="Symbol" w:hAnsi="Symbol" w:hint="default"/>
      </w:rPr>
    </w:lvl>
  </w:abstractNum>
  <w:abstractNum w:abstractNumId="42" w15:restartNumberingAfterBreak="0">
    <w:nsid w:val="73625257"/>
    <w:multiLevelType w:val="hybridMultilevel"/>
    <w:tmpl w:val="20E0BCB0"/>
    <w:lvl w:ilvl="0" w:tplc="44E2F4F4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BC50FDDE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BBA4276E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F40C3728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5E042838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6E4E38A0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B8226CAE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AA1EABC6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61D23534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3" w15:restartNumberingAfterBreak="0">
    <w:nsid w:val="75190620"/>
    <w:multiLevelType w:val="hybridMultilevel"/>
    <w:tmpl w:val="3C423374"/>
    <w:lvl w:ilvl="0" w:tplc="6928BEB2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1" w:tplc="57D29730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2" w:tplc="A948AF4C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3" w:tplc="A9F8318E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4" w:tplc="611CFFAA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5" w:tplc="D7069716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  <w:lvl w:ilvl="6" w:tplc="C0727E66">
      <w:start w:val="1"/>
      <w:numFmt w:val="bullet"/>
      <w:lvlText w:val=""/>
      <w:lvlJc w:val="left"/>
      <w:pPr>
        <w:ind w:left="8089" w:hanging="360"/>
      </w:pPr>
      <w:rPr>
        <w:rFonts w:ascii="Symbol" w:hAnsi="Symbol" w:hint="default"/>
      </w:rPr>
    </w:lvl>
    <w:lvl w:ilvl="7" w:tplc="9566FA08">
      <w:start w:val="1"/>
      <w:numFmt w:val="bullet"/>
      <w:lvlText w:val="o"/>
      <w:lvlJc w:val="left"/>
      <w:pPr>
        <w:ind w:left="8809" w:hanging="360"/>
      </w:pPr>
      <w:rPr>
        <w:rFonts w:ascii="Courier New" w:hAnsi="Courier New" w:cs="Courier New" w:hint="default"/>
      </w:rPr>
    </w:lvl>
    <w:lvl w:ilvl="8" w:tplc="92B46C80">
      <w:start w:val="1"/>
      <w:numFmt w:val="bullet"/>
      <w:lvlText w:val=""/>
      <w:lvlJc w:val="left"/>
      <w:pPr>
        <w:ind w:left="9529" w:hanging="360"/>
      </w:pPr>
      <w:rPr>
        <w:rFonts w:ascii="Wingdings" w:hAnsi="Wingdings" w:hint="default"/>
      </w:rPr>
    </w:lvl>
  </w:abstractNum>
  <w:abstractNum w:abstractNumId="44" w15:restartNumberingAfterBreak="0">
    <w:nsid w:val="79EF2243"/>
    <w:multiLevelType w:val="hybridMultilevel"/>
    <w:tmpl w:val="418C2826"/>
    <w:lvl w:ilvl="0" w:tplc="8166A55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A40399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48CD6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EFE4B8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3A4C89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4CEA6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C461C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2164FF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DDEB8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C5F65"/>
    <w:multiLevelType w:val="hybridMultilevel"/>
    <w:tmpl w:val="CDACCE76"/>
    <w:lvl w:ilvl="0" w:tplc="2AC2B4CC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70F4BCC2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F4D8CE54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17F6BAC2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233AD86A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562E21C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DD269F42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555E77EA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D160EEE0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46" w15:restartNumberingAfterBreak="0">
    <w:nsid w:val="7D32325F"/>
    <w:multiLevelType w:val="singleLevel"/>
    <w:tmpl w:val="469E79BE"/>
    <w:lvl w:ilvl="0">
      <w:start w:val="1"/>
      <w:numFmt w:val="decimal"/>
      <w:pStyle w:val="Listenumros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47" w15:restartNumberingAfterBreak="0">
    <w:nsid w:val="7EC52F01"/>
    <w:multiLevelType w:val="hybridMultilevel"/>
    <w:tmpl w:val="EE3AAA74"/>
    <w:lvl w:ilvl="0" w:tplc="C26AD3C2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3F6355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65CBE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34C59F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7C0956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4CA9F0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BB837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EF291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86CE72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6"/>
  </w:num>
  <w:num w:numId="3">
    <w:abstractNumId w:val="41"/>
  </w:num>
  <w:num w:numId="4">
    <w:abstractNumId w:val="4"/>
  </w:num>
  <w:num w:numId="5">
    <w:abstractNumId w:val="13"/>
  </w:num>
  <w:num w:numId="6">
    <w:abstractNumId w:val="22"/>
  </w:num>
  <w:num w:numId="7">
    <w:abstractNumId w:val="19"/>
  </w:num>
  <w:num w:numId="8">
    <w:abstractNumId w:val="14"/>
  </w:num>
  <w:num w:numId="9">
    <w:abstractNumId w:val="33"/>
  </w:num>
  <w:num w:numId="10">
    <w:abstractNumId w:val="11"/>
  </w:num>
  <w:num w:numId="11">
    <w:abstractNumId w:val="7"/>
  </w:num>
  <w:num w:numId="12">
    <w:abstractNumId w:val="6"/>
  </w:num>
  <w:num w:numId="13">
    <w:abstractNumId w:val="6"/>
  </w:num>
  <w:num w:numId="14">
    <w:abstractNumId w:val="35"/>
  </w:num>
  <w:num w:numId="15">
    <w:abstractNumId w:val="44"/>
  </w:num>
  <w:num w:numId="16">
    <w:abstractNumId w:val="39"/>
  </w:num>
  <w:num w:numId="17">
    <w:abstractNumId w:val="17"/>
  </w:num>
  <w:num w:numId="18">
    <w:abstractNumId w:val="8"/>
  </w:num>
  <w:num w:numId="19">
    <w:abstractNumId w:val="30"/>
  </w:num>
  <w:num w:numId="20">
    <w:abstractNumId w:val="15"/>
  </w:num>
  <w:num w:numId="21">
    <w:abstractNumId w:val="29"/>
  </w:num>
  <w:num w:numId="22">
    <w:abstractNumId w:val="31"/>
  </w:num>
  <w:num w:numId="23">
    <w:abstractNumId w:val="37"/>
  </w:num>
  <w:num w:numId="24">
    <w:abstractNumId w:val="0"/>
  </w:num>
  <w:num w:numId="25">
    <w:abstractNumId w:val="38"/>
  </w:num>
  <w:num w:numId="26">
    <w:abstractNumId w:val="27"/>
  </w:num>
  <w:num w:numId="27">
    <w:abstractNumId w:val="40"/>
  </w:num>
  <w:num w:numId="28">
    <w:abstractNumId w:val="12"/>
  </w:num>
  <w:num w:numId="29">
    <w:abstractNumId w:val="23"/>
  </w:num>
  <w:num w:numId="30">
    <w:abstractNumId w:val="5"/>
  </w:num>
  <w:num w:numId="31">
    <w:abstractNumId w:val="47"/>
  </w:num>
  <w:num w:numId="32">
    <w:abstractNumId w:val="36"/>
  </w:num>
  <w:num w:numId="33">
    <w:abstractNumId w:val="16"/>
  </w:num>
  <w:num w:numId="34">
    <w:abstractNumId w:val="21"/>
  </w:num>
  <w:num w:numId="35">
    <w:abstractNumId w:val="25"/>
  </w:num>
  <w:num w:numId="36">
    <w:abstractNumId w:val="32"/>
  </w:num>
  <w:num w:numId="37">
    <w:abstractNumId w:val="1"/>
  </w:num>
  <w:num w:numId="38">
    <w:abstractNumId w:val="2"/>
  </w:num>
  <w:num w:numId="39">
    <w:abstractNumId w:val="10"/>
  </w:num>
  <w:num w:numId="40">
    <w:abstractNumId w:val="43"/>
  </w:num>
  <w:num w:numId="41">
    <w:abstractNumId w:val="45"/>
  </w:num>
  <w:num w:numId="42">
    <w:abstractNumId w:val="28"/>
  </w:num>
  <w:num w:numId="43">
    <w:abstractNumId w:val="34"/>
  </w:num>
  <w:num w:numId="44">
    <w:abstractNumId w:val="42"/>
  </w:num>
  <w:num w:numId="45">
    <w:abstractNumId w:val="20"/>
  </w:num>
  <w:num w:numId="46">
    <w:abstractNumId w:val="3"/>
  </w:num>
  <w:num w:numId="47">
    <w:abstractNumId w:val="1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1"/>
    <w:docVar w:name="Resume Post Wizard Balloon" w:val="0"/>
  </w:docVars>
  <w:rsids>
    <w:rsidRoot w:val="006C104F"/>
    <w:rsid w:val="00012927"/>
    <w:rsid w:val="00012B79"/>
    <w:rsid w:val="00034274"/>
    <w:rsid w:val="0004017A"/>
    <w:rsid w:val="00050AAA"/>
    <w:rsid w:val="00053641"/>
    <w:rsid w:val="00063606"/>
    <w:rsid w:val="00074464"/>
    <w:rsid w:val="00077E0B"/>
    <w:rsid w:val="00096206"/>
    <w:rsid w:val="00097BA0"/>
    <w:rsid w:val="000A3108"/>
    <w:rsid w:val="000C0980"/>
    <w:rsid w:val="000D4E64"/>
    <w:rsid w:val="001038D5"/>
    <w:rsid w:val="00107932"/>
    <w:rsid w:val="00113A95"/>
    <w:rsid w:val="00136401"/>
    <w:rsid w:val="001673A2"/>
    <w:rsid w:val="0017206E"/>
    <w:rsid w:val="00177932"/>
    <w:rsid w:val="001923AB"/>
    <w:rsid w:val="00196566"/>
    <w:rsid w:val="001A462E"/>
    <w:rsid w:val="001A4928"/>
    <w:rsid w:val="001A7E24"/>
    <w:rsid w:val="001B050B"/>
    <w:rsid w:val="001D6D06"/>
    <w:rsid w:val="001E5B8C"/>
    <w:rsid w:val="001E6AE1"/>
    <w:rsid w:val="001F3494"/>
    <w:rsid w:val="0020219A"/>
    <w:rsid w:val="00206B31"/>
    <w:rsid w:val="00215456"/>
    <w:rsid w:val="00223F16"/>
    <w:rsid w:val="00252667"/>
    <w:rsid w:val="00256D0F"/>
    <w:rsid w:val="002577ED"/>
    <w:rsid w:val="002A1E9D"/>
    <w:rsid w:val="002B5564"/>
    <w:rsid w:val="002C35C2"/>
    <w:rsid w:val="002D7274"/>
    <w:rsid w:val="00300380"/>
    <w:rsid w:val="00301AC7"/>
    <w:rsid w:val="0030209B"/>
    <w:rsid w:val="00313139"/>
    <w:rsid w:val="00324AA9"/>
    <w:rsid w:val="00332C73"/>
    <w:rsid w:val="0035193B"/>
    <w:rsid w:val="00351E3C"/>
    <w:rsid w:val="0036141E"/>
    <w:rsid w:val="00365F5E"/>
    <w:rsid w:val="003B3CAD"/>
    <w:rsid w:val="003C0181"/>
    <w:rsid w:val="003C502E"/>
    <w:rsid w:val="003C75BE"/>
    <w:rsid w:val="003D08E4"/>
    <w:rsid w:val="003E1647"/>
    <w:rsid w:val="003E3FCA"/>
    <w:rsid w:val="0040095B"/>
    <w:rsid w:val="00407314"/>
    <w:rsid w:val="004111B8"/>
    <w:rsid w:val="00420AB8"/>
    <w:rsid w:val="00426C58"/>
    <w:rsid w:val="0043675C"/>
    <w:rsid w:val="004436C6"/>
    <w:rsid w:val="00445C28"/>
    <w:rsid w:val="00460EEE"/>
    <w:rsid w:val="00466E9E"/>
    <w:rsid w:val="00482E56"/>
    <w:rsid w:val="00486265"/>
    <w:rsid w:val="004A119E"/>
    <w:rsid w:val="004B3FD3"/>
    <w:rsid w:val="004D5B5F"/>
    <w:rsid w:val="004F11A3"/>
    <w:rsid w:val="004F5932"/>
    <w:rsid w:val="00505EF0"/>
    <w:rsid w:val="005153F0"/>
    <w:rsid w:val="00551AFE"/>
    <w:rsid w:val="005540D9"/>
    <w:rsid w:val="00561B10"/>
    <w:rsid w:val="00566A98"/>
    <w:rsid w:val="00586D87"/>
    <w:rsid w:val="00595D32"/>
    <w:rsid w:val="005977D2"/>
    <w:rsid w:val="005A6F74"/>
    <w:rsid w:val="005B01B0"/>
    <w:rsid w:val="005B7032"/>
    <w:rsid w:val="005C1DC2"/>
    <w:rsid w:val="005C5062"/>
    <w:rsid w:val="005C721A"/>
    <w:rsid w:val="005E09DE"/>
    <w:rsid w:val="005E6C86"/>
    <w:rsid w:val="005F20B4"/>
    <w:rsid w:val="0060527E"/>
    <w:rsid w:val="00611819"/>
    <w:rsid w:val="00636091"/>
    <w:rsid w:val="00671EBB"/>
    <w:rsid w:val="00673BA4"/>
    <w:rsid w:val="00674025"/>
    <w:rsid w:val="00685324"/>
    <w:rsid w:val="00685C13"/>
    <w:rsid w:val="006A4A18"/>
    <w:rsid w:val="006A6CBB"/>
    <w:rsid w:val="006B3A09"/>
    <w:rsid w:val="006B73DF"/>
    <w:rsid w:val="006C104F"/>
    <w:rsid w:val="006D55F1"/>
    <w:rsid w:val="006D61FC"/>
    <w:rsid w:val="006E17D9"/>
    <w:rsid w:val="006E31F9"/>
    <w:rsid w:val="006E79CD"/>
    <w:rsid w:val="006F127C"/>
    <w:rsid w:val="00711E93"/>
    <w:rsid w:val="00714224"/>
    <w:rsid w:val="00715819"/>
    <w:rsid w:val="007340FA"/>
    <w:rsid w:val="00745DA0"/>
    <w:rsid w:val="007477B5"/>
    <w:rsid w:val="00751A27"/>
    <w:rsid w:val="00754223"/>
    <w:rsid w:val="0076297C"/>
    <w:rsid w:val="0077655C"/>
    <w:rsid w:val="0078062B"/>
    <w:rsid w:val="0078628A"/>
    <w:rsid w:val="0078696C"/>
    <w:rsid w:val="007978DF"/>
    <w:rsid w:val="007A0D09"/>
    <w:rsid w:val="007A5038"/>
    <w:rsid w:val="007B2D05"/>
    <w:rsid w:val="007B554F"/>
    <w:rsid w:val="007C4E14"/>
    <w:rsid w:val="007D2B51"/>
    <w:rsid w:val="007D6C75"/>
    <w:rsid w:val="007E497C"/>
    <w:rsid w:val="00825AF9"/>
    <w:rsid w:val="00835E55"/>
    <w:rsid w:val="00853479"/>
    <w:rsid w:val="00855AB1"/>
    <w:rsid w:val="00871026"/>
    <w:rsid w:val="00882E23"/>
    <w:rsid w:val="00883385"/>
    <w:rsid w:val="00887123"/>
    <w:rsid w:val="008977AB"/>
    <w:rsid w:val="008A0EB3"/>
    <w:rsid w:val="008C133D"/>
    <w:rsid w:val="008C6712"/>
    <w:rsid w:val="008C7C14"/>
    <w:rsid w:val="008D5822"/>
    <w:rsid w:val="008E56D0"/>
    <w:rsid w:val="008E60EB"/>
    <w:rsid w:val="0092544A"/>
    <w:rsid w:val="00927177"/>
    <w:rsid w:val="0093531E"/>
    <w:rsid w:val="009522FF"/>
    <w:rsid w:val="0095455A"/>
    <w:rsid w:val="00966E8D"/>
    <w:rsid w:val="00967EDC"/>
    <w:rsid w:val="00993CFA"/>
    <w:rsid w:val="009962B5"/>
    <w:rsid w:val="009A21C5"/>
    <w:rsid w:val="009B1455"/>
    <w:rsid w:val="009B7161"/>
    <w:rsid w:val="009E37C6"/>
    <w:rsid w:val="009E386F"/>
    <w:rsid w:val="009F77FC"/>
    <w:rsid w:val="00A02534"/>
    <w:rsid w:val="00A02F09"/>
    <w:rsid w:val="00A0402A"/>
    <w:rsid w:val="00A1457C"/>
    <w:rsid w:val="00A2424A"/>
    <w:rsid w:val="00A25BAC"/>
    <w:rsid w:val="00A37B4B"/>
    <w:rsid w:val="00A41448"/>
    <w:rsid w:val="00A45068"/>
    <w:rsid w:val="00A52FA1"/>
    <w:rsid w:val="00A54025"/>
    <w:rsid w:val="00A61030"/>
    <w:rsid w:val="00A855DE"/>
    <w:rsid w:val="00AA4342"/>
    <w:rsid w:val="00AA4A99"/>
    <w:rsid w:val="00AC4213"/>
    <w:rsid w:val="00AE0CAF"/>
    <w:rsid w:val="00AE7D72"/>
    <w:rsid w:val="00AF3533"/>
    <w:rsid w:val="00AF3700"/>
    <w:rsid w:val="00AF581C"/>
    <w:rsid w:val="00B0652F"/>
    <w:rsid w:val="00B077F2"/>
    <w:rsid w:val="00B369AE"/>
    <w:rsid w:val="00B405A1"/>
    <w:rsid w:val="00B44EE5"/>
    <w:rsid w:val="00B56BCB"/>
    <w:rsid w:val="00B56C9A"/>
    <w:rsid w:val="00B84AC9"/>
    <w:rsid w:val="00B917CF"/>
    <w:rsid w:val="00B93D43"/>
    <w:rsid w:val="00B948E8"/>
    <w:rsid w:val="00BB0207"/>
    <w:rsid w:val="00BB4B4A"/>
    <w:rsid w:val="00BC0508"/>
    <w:rsid w:val="00BC0FDF"/>
    <w:rsid w:val="00BC4A42"/>
    <w:rsid w:val="00BF55BE"/>
    <w:rsid w:val="00C01391"/>
    <w:rsid w:val="00C054B0"/>
    <w:rsid w:val="00C223C6"/>
    <w:rsid w:val="00C309A6"/>
    <w:rsid w:val="00C40ADF"/>
    <w:rsid w:val="00C42A06"/>
    <w:rsid w:val="00C57C2E"/>
    <w:rsid w:val="00C6509F"/>
    <w:rsid w:val="00C72999"/>
    <w:rsid w:val="00C73D77"/>
    <w:rsid w:val="00C7705C"/>
    <w:rsid w:val="00C82AB7"/>
    <w:rsid w:val="00C9038B"/>
    <w:rsid w:val="00C9172D"/>
    <w:rsid w:val="00C9246F"/>
    <w:rsid w:val="00C970B9"/>
    <w:rsid w:val="00CB2B22"/>
    <w:rsid w:val="00CC6536"/>
    <w:rsid w:val="00CD1823"/>
    <w:rsid w:val="00D10139"/>
    <w:rsid w:val="00D323D5"/>
    <w:rsid w:val="00D4676D"/>
    <w:rsid w:val="00D573F0"/>
    <w:rsid w:val="00D678EE"/>
    <w:rsid w:val="00D70ED6"/>
    <w:rsid w:val="00D7317C"/>
    <w:rsid w:val="00DA7496"/>
    <w:rsid w:val="00DC23BC"/>
    <w:rsid w:val="00DF181D"/>
    <w:rsid w:val="00DF52DD"/>
    <w:rsid w:val="00E1653B"/>
    <w:rsid w:val="00E2249A"/>
    <w:rsid w:val="00E37D66"/>
    <w:rsid w:val="00E4035A"/>
    <w:rsid w:val="00E4299D"/>
    <w:rsid w:val="00E53ECB"/>
    <w:rsid w:val="00E61F0B"/>
    <w:rsid w:val="00E740A3"/>
    <w:rsid w:val="00E75479"/>
    <w:rsid w:val="00E82BDA"/>
    <w:rsid w:val="00E83AB9"/>
    <w:rsid w:val="00E84D88"/>
    <w:rsid w:val="00E942B0"/>
    <w:rsid w:val="00EA0A4A"/>
    <w:rsid w:val="00EC47F5"/>
    <w:rsid w:val="00EE1345"/>
    <w:rsid w:val="00EE520E"/>
    <w:rsid w:val="00EE7FB3"/>
    <w:rsid w:val="00EF00C5"/>
    <w:rsid w:val="00F2026F"/>
    <w:rsid w:val="00F2319C"/>
    <w:rsid w:val="00F23F37"/>
    <w:rsid w:val="00F25B76"/>
    <w:rsid w:val="00F33E00"/>
    <w:rsid w:val="00F3670B"/>
    <w:rsid w:val="00F55030"/>
    <w:rsid w:val="00F66362"/>
    <w:rsid w:val="00F713E2"/>
    <w:rsid w:val="00F81B73"/>
    <w:rsid w:val="00FA09E8"/>
    <w:rsid w:val="00FA3EF0"/>
    <w:rsid w:val="00FB75DC"/>
    <w:rsid w:val="00FC31A8"/>
    <w:rsid w:val="00FC37C4"/>
    <w:rsid w:val="00FC78BA"/>
    <w:rsid w:val="00FC7AD2"/>
    <w:rsid w:val="00FD3366"/>
    <w:rsid w:val="00FD5F69"/>
    <w:rsid w:val="00FF4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95464"/>
  <w15:docId w15:val="{770B639A-976A-4D01-9F3B-3448518B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Base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Titre2">
    <w:name w:val="heading 2"/>
    <w:basedOn w:val="TitreBase"/>
    <w:qFormat/>
    <w:pPr>
      <w:spacing w:before="220"/>
      <w:outlineLvl w:val="1"/>
    </w:pPr>
    <w:rPr>
      <w:b/>
    </w:rPr>
  </w:style>
  <w:style w:type="paragraph" w:styleId="Titre3">
    <w:name w:val="heading 3"/>
    <w:basedOn w:val="TitreBase"/>
    <w:qFormat/>
    <w:pPr>
      <w:spacing w:after="220"/>
      <w:outlineLvl w:val="2"/>
    </w:pPr>
    <w:rPr>
      <w:rFonts w:ascii="Times New Roman" w:hAnsi="Times New Roman" w:cs="Times New Roman"/>
      <w:i/>
      <w:spacing w:val="-2"/>
      <w:sz w:val="20"/>
      <w:szCs w:val="20"/>
    </w:rPr>
  </w:style>
  <w:style w:type="paragraph" w:styleId="Titre4">
    <w:name w:val="heading 4"/>
    <w:basedOn w:val="TitreBase"/>
    <w:qFormat/>
    <w:pPr>
      <w:spacing w:after="220"/>
      <w:outlineLvl w:val="3"/>
    </w:pPr>
    <w:rPr>
      <w:sz w:val="20"/>
      <w:szCs w:val="20"/>
    </w:rPr>
  </w:style>
  <w:style w:type="paragraph" w:styleId="Titre5">
    <w:name w:val="heading 5"/>
    <w:basedOn w:val="TitreBase"/>
    <w:qFormat/>
    <w:pPr>
      <w:outlineLvl w:val="4"/>
    </w:pPr>
  </w:style>
  <w:style w:type="paragraph" w:styleId="Titre6">
    <w:name w:val="heading 6"/>
    <w:basedOn w:val="Normal"/>
    <w:qFormat/>
    <w:pPr>
      <w:spacing w:before="240" w:after="60"/>
      <w:ind w:right="-360"/>
      <w:outlineLvl w:val="5"/>
    </w:pPr>
    <w:rPr>
      <w:rFonts w:ascii="Arial" w:hAnsi="Arial" w:cs="Arial"/>
      <w:i/>
      <w:sz w:val="22"/>
      <w:szCs w:val="22"/>
    </w:rPr>
  </w:style>
  <w:style w:type="paragraph" w:styleId="Titre7">
    <w:name w:val="heading 7"/>
    <w:basedOn w:val="Normal"/>
    <w:qFormat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qFormat/>
    <w:pPr>
      <w:spacing w:before="240" w:after="60"/>
      <w:outlineLvl w:val="7"/>
    </w:pPr>
    <w:rPr>
      <w:i/>
      <w:sz w:val="24"/>
      <w:szCs w:val="24"/>
    </w:rPr>
  </w:style>
  <w:style w:type="paragraph" w:styleId="Titre9">
    <w:name w:val="heading 9"/>
    <w:basedOn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  <w:lang w:val="fr-FR" w:bidi="ar-SA"/>
    </w:rPr>
  </w:style>
  <w:style w:type="character" w:styleId="Lienhypertextesuivivisit">
    <w:name w:val="FollowedHyperlink"/>
    <w:basedOn w:val="Policepardfaut"/>
    <w:rPr>
      <w:color w:val="800080"/>
      <w:u w:val="single"/>
      <w:lang w:val="fr-FR" w:bidi="ar-SA"/>
    </w:rPr>
  </w:style>
  <w:style w:type="character" w:styleId="AcronymeHTML">
    <w:name w:val="HTML Acronym"/>
    <w:basedOn w:val="Policepardfaut"/>
    <w:rPr>
      <w:lang w:val="fr-FR" w:bidi="ar-SA"/>
    </w:rPr>
  </w:style>
  <w:style w:type="paragraph" w:styleId="AdresseHTML">
    <w:name w:val="HTML Address"/>
    <w:basedOn w:val="Normal"/>
    <w:rPr>
      <w:i/>
    </w:rPr>
  </w:style>
  <w:style w:type="character" w:styleId="CitationHTML">
    <w:name w:val="HTML Cite"/>
    <w:basedOn w:val="Policepardfaut"/>
    <w:rPr>
      <w:i/>
      <w:lang w:val="fr-FR" w:bidi="ar-SA"/>
    </w:rPr>
  </w:style>
  <w:style w:type="character" w:styleId="CodeHTML">
    <w:name w:val="HTML Code"/>
    <w:basedOn w:val="Policepardfaut"/>
    <w:rPr>
      <w:rFonts w:ascii="Courier New" w:eastAsia="Times New Roman" w:hAnsi="Courier New" w:cs="Times New Roman" w:hint="default"/>
      <w:sz w:val="20"/>
      <w:szCs w:val="20"/>
      <w:lang w:val="fr-FR" w:bidi="ar-SA"/>
    </w:rPr>
  </w:style>
  <w:style w:type="character" w:styleId="DfinitionHTML">
    <w:name w:val="HTML Definition"/>
    <w:basedOn w:val="Policepardfaut"/>
    <w:rPr>
      <w:i/>
      <w:lang w:val="fr-FR" w:bidi="ar-SA"/>
    </w:rPr>
  </w:style>
  <w:style w:type="character" w:styleId="Accentuation">
    <w:name w:val="Emphasis"/>
    <w:qFormat/>
    <w:rPr>
      <w:rFonts w:ascii="Arial" w:hAnsi="Arial" w:cs="Arial" w:hint="default"/>
      <w:b/>
      <w:i w:val="0"/>
      <w:spacing w:val="-8"/>
      <w:sz w:val="18"/>
      <w:szCs w:val="18"/>
      <w:lang w:bidi="ar-SA"/>
    </w:rPr>
  </w:style>
  <w:style w:type="paragraph" w:styleId="Corpsdetexte">
    <w:name w:val="Body Text"/>
    <w:basedOn w:val="Normal"/>
    <w:pPr>
      <w:spacing w:after="220" w:line="220" w:lineRule="atLeast"/>
      <w:ind w:right="-360"/>
    </w:pPr>
  </w:style>
  <w:style w:type="character" w:styleId="ClavierHTML">
    <w:name w:val="HTML Keyboard"/>
    <w:basedOn w:val="Policepardfaut"/>
    <w:rPr>
      <w:rFonts w:ascii="Courier New" w:eastAsia="Times New Roman" w:hAnsi="Courier New" w:cs="Times New Roman" w:hint="default"/>
      <w:sz w:val="20"/>
      <w:szCs w:val="20"/>
      <w:lang w:val="fr-FR" w:bidi="ar-SA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ExempleHTML">
    <w:name w:val="HTML Sample"/>
    <w:basedOn w:val="Policepardfaut"/>
    <w:rPr>
      <w:rFonts w:ascii="Courier New" w:eastAsia="Times New Roman" w:hAnsi="Courier New" w:cs="Times New Roman" w:hint="default"/>
      <w:lang w:val="fr-FR" w:bidi="ar-SA"/>
    </w:rPr>
  </w:style>
  <w:style w:type="character" w:styleId="lev">
    <w:name w:val="Strong"/>
    <w:basedOn w:val="Policepardfaut"/>
    <w:qFormat/>
    <w:rPr>
      <w:b/>
      <w:lang w:val="fr-FR" w:bidi="ar-SA"/>
    </w:rPr>
  </w:style>
  <w:style w:type="character" w:styleId="MachinecrireHTML">
    <w:name w:val="HTML Typewriter"/>
    <w:basedOn w:val="Policepardfaut"/>
    <w:rPr>
      <w:rFonts w:ascii="Courier New" w:eastAsia="Times New Roman" w:hAnsi="Courier New" w:cs="Times New Roman" w:hint="default"/>
      <w:sz w:val="20"/>
      <w:szCs w:val="20"/>
      <w:lang w:val="fr-FR" w:bidi="ar-SA"/>
    </w:rPr>
  </w:style>
  <w:style w:type="character" w:styleId="VariableHTML">
    <w:name w:val="HTML Variable"/>
    <w:basedOn w:val="Policepardfaut"/>
    <w:rPr>
      <w:i/>
      <w:lang w:val="fr-FR" w:bidi="ar-SA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Index1">
    <w:name w:val="index 1"/>
    <w:basedOn w:val="Normal"/>
    <w:pPr>
      <w:ind w:left="200" w:hanging="200"/>
    </w:pPr>
  </w:style>
  <w:style w:type="paragraph" w:styleId="Index2">
    <w:name w:val="index 2"/>
    <w:basedOn w:val="Normal"/>
    <w:pPr>
      <w:ind w:left="400" w:hanging="200"/>
    </w:pPr>
  </w:style>
  <w:style w:type="paragraph" w:styleId="Index3">
    <w:name w:val="index 3"/>
    <w:basedOn w:val="Normal"/>
    <w:pPr>
      <w:ind w:left="600" w:hanging="200"/>
    </w:pPr>
  </w:style>
  <w:style w:type="paragraph" w:styleId="Index4">
    <w:name w:val="index 4"/>
    <w:basedOn w:val="Normal"/>
    <w:pPr>
      <w:ind w:left="800" w:hanging="200"/>
    </w:pPr>
  </w:style>
  <w:style w:type="paragraph" w:styleId="Index5">
    <w:name w:val="index 5"/>
    <w:basedOn w:val="Normal"/>
    <w:pPr>
      <w:ind w:left="1000" w:hanging="200"/>
    </w:pPr>
  </w:style>
  <w:style w:type="paragraph" w:styleId="Index6">
    <w:name w:val="index 6"/>
    <w:basedOn w:val="Normal"/>
    <w:pPr>
      <w:ind w:left="1200" w:hanging="200"/>
    </w:pPr>
  </w:style>
  <w:style w:type="paragraph" w:styleId="Index7">
    <w:name w:val="index 7"/>
    <w:basedOn w:val="Normal"/>
    <w:pPr>
      <w:ind w:left="1400" w:hanging="200"/>
    </w:pPr>
  </w:style>
  <w:style w:type="paragraph" w:styleId="Index8">
    <w:name w:val="index 8"/>
    <w:basedOn w:val="Normal"/>
    <w:pPr>
      <w:ind w:left="1600" w:hanging="200"/>
    </w:pPr>
  </w:style>
  <w:style w:type="paragraph" w:styleId="Index9">
    <w:name w:val="index 9"/>
    <w:basedOn w:val="Normal"/>
    <w:pPr>
      <w:ind w:left="1800" w:hanging="200"/>
    </w:pPr>
  </w:style>
  <w:style w:type="paragraph" w:styleId="TM1">
    <w:name w:val="toc 1"/>
    <w:basedOn w:val="Normal"/>
  </w:style>
  <w:style w:type="paragraph" w:styleId="TM2">
    <w:name w:val="toc 2"/>
    <w:basedOn w:val="Normal"/>
    <w:pPr>
      <w:ind w:left="200"/>
    </w:pPr>
  </w:style>
  <w:style w:type="paragraph" w:styleId="TM3">
    <w:name w:val="toc 3"/>
    <w:basedOn w:val="Normal"/>
    <w:pPr>
      <w:ind w:left="400"/>
    </w:pPr>
  </w:style>
  <w:style w:type="paragraph" w:styleId="TM4">
    <w:name w:val="toc 4"/>
    <w:basedOn w:val="Normal"/>
    <w:pPr>
      <w:ind w:left="600"/>
    </w:pPr>
  </w:style>
  <w:style w:type="paragraph" w:styleId="TM5">
    <w:name w:val="toc 5"/>
    <w:basedOn w:val="Normal"/>
    <w:pPr>
      <w:ind w:left="800"/>
    </w:pPr>
  </w:style>
  <w:style w:type="paragraph" w:styleId="TM6">
    <w:name w:val="toc 6"/>
    <w:basedOn w:val="Normal"/>
    <w:pPr>
      <w:ind w:left="1000"/>
    </w:pPr>
  </w:style>
  <w:style w:type="paragraph" w:styleId="TM7">
    <w:name w:val="toc 7"/>
    <w:basedOn w:val="Normal"/>
    <w:pPr>
      <w:ind w:left="1200"/>
    </w:pPr>
  </w:style>
  <w:style w:type="paragraph" w:styleId="TM8">
    <w:name w:val="toc 8"/>
    <w:basedOn w:val="Normal"/>
    <w:pPr>
      <w:ind w:left="1400"/>
    </w:pPr>
  </w:style>
  <w:style w:type="paragraph" w:styleId="TM9">
    <w:name w:val="toc 9"/>
    <w:basedOn w:val="Normal"/>
    <w:pPr>
      <w:ind w:left="1600"/>
    </w:pPr>
  </w:style>
  <w:style w:type="paragraph" w:styleId="Retraitnormal">
    <w:name w:val="Normal Indent"/>
    <w:basedOn w:val="Normal"/>
    <w:pPr>
      <w:ind w:left="720"/>
    </w:pPr>
  </w:style>
  <w:style w:type="paragraph" w:styleId="Notedebasdepage">
    <w:name w:val="footnote text"/>
    <w:basedOn w:val="Normal"/>
  </w:style>
  <w:style w:type="paragraph" w:styleId="Commentaire">
    <w:name w:val="annotation text"/>
    <w:basedOn w:val="Normal"/>
  </w:style>
  <w:style w:type="paragraph" w:styleId="Titreindex">
    <w:name w:val="index heading"/>
    <w:basedOn w:val="Normal"/>
    <w:rPr>
      <w:rFonts w:ascii="Arial" w:hAnsi="Arial" w:cs="Arial"/>
      <w:b/>
    </w:rPr>
  </w:style>
  <w:style w:type="paragraph" w:styleId="Lgende">
    <w:name w:val="caption"/>
    <w:basedOn w:val="Normal"/>
    <w:qFormat/>
    <w:pPr>
      <w:spacing w:before="120" w:after="120"/>
    </w:pPr>
    <w:rPr>
      <w:b/>
    </w:rPr>
  </w:style>
  <w:style w:type="paragraph" w:styleId="Tabledesillustrations">
    <w:name w:val="table of figures"/>
    <w:basedOn w:val="Normal"/>
    <w:pPr>
      <w:ind w:left="400" w:hanging="400"/>
    </w:pPr>
  </w:style>
  <w:style w:type="paragraph" w:styleId="Adressedestinataire">
    <w:name w:val="envelope address"/>
    <w:basedOn w:val="Normal"/>
    <w:pPr>
      <w:framePr w:w="7938" w:h="1985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rPr>
      <w:rFonts w:ascii="Arial" w:hAnsi="Arial" w:cs="Arial"/>
    </w:rPr>
  </w:style>
  <w:style w:type="paragraph" w:styleId="Notedefin">
    <w:name w:val="endnote text"/>
    <w:basedOn w:val="Normal"/>
  </w:style>
  <w:style w:type="paragraph" w:styleId="Tabledesrfrencesjuridiques">
    <w:name w:val="table of authorities"/>
    <w:basedOn w:val="Normal"/>
    <w:pPr>
      <w:ind w:left="200" w:hanging="200"/>
    </w:pPr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itreTR">
    <w:name w:val="toa heading"/>
    <w:basedOn w:val="Normal"/>
    <w:pPr>
      <w:spacing w:before="120"/>
    </w:pPr>
    <w:rPr>
      <w:rFonts w:ascii="Arial" w:hAnsi="Arial" w:cs="Arial"/>
      <w:b/>
      <w:sz w:val="24"/>
      <w:szCs w:val="24"/>
    </w:rPr>
  </w:style>
  <w:style w:type="paragraph" w:styleId="Liste">
    <w:name w:val="List"/>
    <w:basedOn w:val="Normal"/>
    <w:pPr>
      <w:ind w:left="283" w:hanging="283"/>
    </w:pPr>
  </w:style>
  <w:style w:type="paragraph" w:styleId="Listepuces">
    <w:name w:val="List Bullet"/>
    <w:basedOn w:val="Normal"/>
    <w:pPr>
      <w:numPr>
        <w:numId w:val="1"/>
      </w:numPr>
    </w:pPr>
  </w:style>
  <w:style w:type="paragraph" w:styleId="Listenumros">
    <w:name w:val="List Number"/>
    <w:basedOn w:val="Normal"/>
    <w:pPr>
      <w:numPr>
        <w:numId w:val="2"/>
      </w:numPr>
    </w:pPr>
  </w:style>
  <w:style w:type="paragraph" w:styleId="Liste2">
    <w:name w:val="List 2"/>
    <w:basedOn w:val="Normal"/>
    <w:pPr>
      <w:ind w:left="566" w:hanging="283"/>
    </w:pPr>
  </w:style>
  <w:style w:type="paragraph" w:styleId="Liste3">
    <w:name w:val="List 3"/>
    <w:basedOn w:val="Normal"/>
    <w:pPr>
      <w:ind w:left="849" w:hanging="283"/>
    </w:pPr>
  </w:style>
  <w:style w:type="paragraph" w:styleId="Liste4">
    <w:name w:val="List 4"/>
    <w:basedOn w:val="Normal"/>
    <w:pPr>
      <w:ind w:left="1132" w:hanging="283"/>
    </w:pPr>
  </w:style>
  <w:style w:type="paragraph" w:styleId="Liste5">
    <w:name w:val="List 5"/>
    <w:basedOn w:val="Normal"/>
    <w:pPr>
      <w:ind w:left="1415" w:hanging="283"/>
    </w:pPr>
  </w:style>
  <w:style w:type="paragraph" w:styleId="Listepuces2">
    <w:name w:val="List Bullet 2"/>
    <w:basedOn w:val="Normal"/>
    <w:pPr>
      <w:numPr>
        <w:numId w:val="3"/>
      </w:numPr>
    </w:pPr>
  </w:style>
  <w:style w:type="paragraph" w:styleId="Listepuces3">
    <w:name w:val="List Bullet 3"/>
    <w:basedOn w:val="Normal"/>
    <w:pPr>
      <w:numPr>
        <w:numId w:val="4"/>
      </w:numPr>
    </w:pPr>
  </w:style>
  <w:style w:type="paragraph" w:styleId="Listepuces4">
    <w:name w:val="List Bullet 4"/>
    <w:basedOn w:val="Normal"/>
    <w:pPr>
      <w:numPr>
        <w:numId w:val="5"/>
      </w:numPr>
    </w:pPr>
  </w:style>
  <w:style w:type="paragraph" w:styleId="Listepuces5">
    <w:name w:val="List Bullet 5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kern w:val="28"/>
      <w:sz w:val="32"/>
      <w:szCs w:val="32"/>
    </w:rPr>
  </w:style>
  <w:style w:type="paragraph" w:styleId="Formuledepolitesse">
    <w:name w:val="Closing"/>
    <w:basedOn w:val="Normal"/>
    <w:pPr>
      <w:ind w:left="4252"/>
    </w:pPr>
  </w:style>
  <w:style w:type="paragraph" w:styleId="Signature">
    <w:name w:val="Signature"/>
    <w:basedOn w:val="Normal"/>
    <w:pPr>
      <w:ind w:left="4252"/>
    </w:pPr>
  </w:style>
  <w:style w:type="paragraph" w:styleId="Retraitcorpsdetexte">
    <w:name w:val="Body Text Indent"/>
    <w:basedOn w:val="Corpsdetexte"/>
    <w:pPr>
      <w:ind w:left="720"/>
    </w:pPr>
  </w:style>
  <w:style w:type="paragraph" w:styleId="Listecontinue">
    <w:name w:val="List Continue"/>
    <w:basedOn w:val="Normal"/>
    <w:pPr>
      <w:spacing w:after="120"/>
      <w:ind w:left="283"/>
    </w:pPr>
  </w:style>
  <w:style w:type="paragraph" w:styleId="Listecontinue2">
    <w:name w:val="List Continue 2"/>
    <w:basedOn w:val="Normal"/>
    <w:pPr>
      <w:spacing w:after="120"/>
      <w:ind w:left="566"/>
    </w:pPr>
  </w:style>
  <w:style w:type="paragraph" w:styleId="Listecontinue3">
    <w:name w:val="List Continue 3"/>
    <w:basedOn w:val="Normal"/>
    <w:pPr>
      <w:spacing w:after="120"/>
      <w:ind w:left="849"/>
    </w:pPr>
  </w:style>
  <w:style w:type="paragraph" w:styleId="Listecontinue4">
    <w:name w:val="List Continue 4"/>
    <w:basedOn w:val="Normal"/>
    <w:pPr>
      <w:spacing w:after="120"/>
      <w:ind w:left="1132"/>
    </w:pPr>
  </w:style>
  <w:style w:type="paragraph" w:styleId="Listecontinue5">
    <w:name w:val="List Continue 5"/>
    <w:basedOn w:val="Normal"/>
    <w:pPr>
      <w:spacing w:after="120"/>
      <w:ind w:left="1415"/>
    </w:p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Salutations">
    <w:name w:val="Salutation"/>
    <w:basedOn w:val="Normal"/>
  </w:style>
  <w:style w:type="paragraph" w:styleId="Date">
    <w:name w:val="Date"/>
    <w:basedOn w:val="Corpsdetexte"/>
    <w:pPr>
      <w:keepNext/>
    </w:pPr>
  </w:style>
  <w:style w:type="paragraph" w:styleId="Retrait1religne">
    <w:name w:val="Body Text First Indent"/>
    <w:basedOn w:val="Corpsdetexte"/>
    <w:pPr>
      <w:spacing w:after="120" w:line="240" w:lineRule="auto"/>
      <w:ind w:right="0" w:firstLine="210"/>
    </w:pPr>
  </w:style>
  <w:style w:type="paragraph" w:styleId="Retraitcorpset1relig">
    <w:name w:val="Body Text First Indent 2"/>
    <w:basedOn w:val="Retraitcorpsdetexte"/>
    <w:pPr>
      <w:spacing w:after="120" w:line="240" w:lineRule="auto"/>
      <w:ind w:left="283" w:right="0" w:firstLine="210"/>
    </w:pPr>
  </w:style>
  <w:style w:type="paragraph" w:styleId="Titredenote">
    <w:name w:val="Note Heading"/>
    <w:basedOn w:val="Normal"/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corpsdetexte2">
    <w:name w:val="Body Text Indent 2"/>
    <w:basedOn w:val="Normal"/>
    <w:pPr>
      <w:spacing w:after="120" w:line="480" w:lineRule="auto"/>
      <w:ind w:left="283"/>
    </w:pPr>
  </w:style>
  <w:style w:type="paragraph" w:styleId="Retraitcorpsdetexte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Explorateurdedocuments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Signaturelectronique">
    <w:name w:val="E-mail Signature"/>
    <w:basedOn w:val="Normal"/>
  </w:style>
  <w:style w:type="paragraph" w:customStyle="1" w:styleId="Russite">
    <w:name w:val="Réussite"/>
    <w:basedOn w:val="Corpsdetexte"/>
    <w:pPr>
      <w:numPr>
        <w:numId w:val="11"/>
      </w:numPr>
      <w:spacing w:after="60"/>
    </w:pPr>
  </w:style>
  <w:style w:type="paragraph" w:customStyle="1" w:styleId="Adresse1">
    <w:name w:val="Adresse 1"/>
    <w:basedOn w:val="Normal"/>
    <w:pPr>
      <w:spacing w:line="200" w:lineRule="atLeast"/>
    </w:pPr>
    <w:rPr>
      <w:sz w:val="16"/>
      <w:szCs w:val="16"/>
    </w:rPr>
  </w:style>
  <w:style w:type="paragraph" w:customStyle="1" w:styleId="Adresse2">
    <w:name w:val="Adresse 2"/>
    <w:basedOn w:val="Normal"/>
    <w:pPr>
      <w:spacing w:line="200" w:lineRule="atLeast"/>
    </w:pPr>
    <w:rPr>
      <w:sz w:val="16"/>
      <w:szCs w:val="16"/>
    </w:rPr>
  </w:style>
  <w:style w:type="paragraph" w:customStyle="1" w:styleId="VillePays">
    <w:name w:val="Ville/Pays"/>
    <w:basedOn w:val="Corpsdetexte"/>
    <w:pPr>
      <w:keepNext/>
    </w:pPr>
  </w:style>
  <w:style w:type="paragraph" w:customStyle="1" w:styleId="Nomdesocit">
    <w:name w:val="Nom de société"/>
    <w:basedOn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desocitUn">
    <w:name w:val="Nom de société Un"/>
    <w:basedOn w:val="Nomdesocit"/>
  </w:style>
  <w:style w:type="paragraph" w:customStyle="1" w:styleId="tiquettededocument">
    <w:name w:val="Étiquette de document"/>
    <w:basedOn w:val="Normal"/>
    <w:pPr>
      <w:spacing w:after="220"/>
      <w:ind w:right="-360"/>
    </w:pPr>
    <w:rPr>
      <w:spacing w:val="-20"/>
      <w:sz w:val="48"/>
      <w:szCs w:val="48"/>
    </w:rPr>
  </w:style>
  <w:style w:type="paragraph" w:customStyle="1" w:styleId="En-tteBase">
    <w:name w:val="En-tête (Base)"/>
    <w:basedOn w:val="Normal"/>
    <w:pPr>
      <w:ind w:right="-360"/>
    </w:pPr>
  </w:style>
  <w:style w:type="paragraph" w:customStyle="1" w:styleId="TitreBase">
    <w:name w:val="Titre Base"/>
    <w:basedOn w:val="Corpsdetexte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Organisme">
    <w:name w:val="Organisme"/>
    <w:basedOn w:val="Normal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Intitulduposte">
    <w:name w:val="Intitulé du poste"/>
    <w:pPr>
      <w:spacing w:after="40" w:line="220" w:lineRule="atLeast"/>
    </w:pPr>
    <w:rPr>
      <w:rFonts w:ascii="Arial" w:hAnsi="Arial" w:cs="Arial"/>
      <w:b/>
      <w:spacing w:val="-10"/>
      <w:lang w:eastAsia="en-US"/>
    </w:rPr>
  </w:style>
  <w:style w:type="paragraph" w:customStyle="1" w:styleId="Nom">
    <w:name w:val="Nom"/>
    <w:basedOn w:val="Normal"/>
    <w:pPr>
      <w:spacing w:before="360" w:after="440" w:line="240" w:lineRule="atLeast"/>
      <w:ind w:left="2160"/>
    </w:pPr>
    <w:rPr>
      <w:spacing w:val="-20"/>
      <w:sz w:val="48"/>
      <w:szCs w:val="48"/>
    </w:rPr>
  </w:style>
  <w:style w:type="paragraph" w:customStyle="1" w:styleId="Titredesection">
    <w:name w:val="Titre de section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 w:themeFill="background1"/>
      <w:spacing w:line="280" w:lineRule="atLeast"/>
    </w:pPr>
    <w:rPr>
      <w:rFonts w:ascii="Arial" w:hAnsi="Arial" w:cs="Arial"/>
      <w:b/>
      <w:spacing w:val="-10"/>
    </w:rPr>
  </w:style>
  <w:style w:type="paragraph" w:customStyle="1" w:styleId="Pasdetitre">
    <w:name w:val="Pas de titr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spacing w:val="-10"/>
      <w:position w:val="7"/>
    </w:rPr>
  </w:style>
  <w:style w:type="paragraph" w:customStyle="1" w:styleId="Objectifs">
    <w:name w:val="Objectifs"/>
    <w:basedOn w:val="Normal"/>
    <w:pPr>
      <w:spacing w:before="220" w:after="220" w:line="220" w:lineRule="atLeast"/>
    </w:pPr>
  </w:style>
  <w:style w:type="paragraph" w:customStyle="1" w:styleId="Donnespersonnelles">
    <w:name w:val="Données personnelles"/>
    <w:basedOn w:val="Corpsdetexte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Informationspersonnelles">
    <w:name w:val="Informations personnelles"/>
    <w:basedOn w:val="Russite"/>
    <w:pPr>
      <w:spacing w:before="220"/>
    </w:pPr>
  </w:style>
  <w:style w:type="paragraph" w:customStyle="1" w:styleId="Sous-titredesection">
    <w:name w:val="Sous-titre de section"/>
    <w:basedOn w:val="Titredesection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Appelnotedebasdep">
    <w:name w:val="footnote reference"/>
    <w:basedOn w:val="Policepardfaut"/>
    <w:rPr>
      <w:vertAlign w:val="superscript"/>
      <w:lang w:val="fr-FR" w:bidi="ar-SA"/>
    </w:rPr>
  </w:style>
  <w:style w:type="character" w:styleId="Marquedecommentaire">
    <w:name w:val="annotation reference"/>
    <w:basedOn w:val="Policepardfaut"/>
    <w:rPr>
      <w:sz w:val="16"/>
      <w:szCs w:val="16"/>
      <w:lang w:val="fr-FR" w:bidi="ar-SA"/>
    </w:rPr>
  </w:style>
  <w:style w:type="character" w:styleId="Numrodeligne">
    <w:name w:val="line number"/>
    <w:basedOn w:val="Policepardfaut"/>
    <w:rPr>
      <w:lang w:val="fr-FR" w:bidi="ar-SA"/>
    </w:rPr>
  </w:style>
  <w:style w:type="character" w:styleId="Numrodepage">
    <w:name w:val="page number"/>
    <w:rPr>
      <w:rFonts w:ascii="Arial" w:hAnsi="Arial" w:cs="Arial" w:hint="default"/>
      <w:b/>
      <w:sz w:val="18"/>
      <w:szCs w:val="18"/>
      <w:lang w:bidi="ar-SA"/>
    </w:rPr>
  </w:style>
  <w:style w:type="character" w:styleId="Appeldenotedefin">
    <w:name w:val="endnote reference"/>
    <w:basedOn w:val="Policepardfaut"/>
    <w:rPr>
      <w:vertAlign w:val="superscript"/>
      <w:lang w:val="fr-FR" w:bidi="ar-SA"/>
    </w:rPr>
  </w:style>
  <w:style w:type="character" w:customStyle="1" w:styleId="Poste">
    <w:name w:val="Poste"/>
    <w:basedOn w:val="Policepardfaut"/>
    <w:rPr>
      <w:lang w:val="fr-FR" w:bidi="ar-SA"/>
    </w:rPr>
  </w:style>
  <w:style w:type="character" w:customStyle="1" w:styleId="PrambuleAccentuation">
    <w:name w:val="Préambule (Accentuation)"/>
    <w:rPr>
      <w:rFonts w:ascii="Arial" w:hAnsi="Arial" w:cs="Arial" w:hint="default"/>
      <w:b/>
      <w:spacing w:val="-8"/>
      <w:sz w:val="18"/>
      <w:szCs w:val="18"/>
      <w:lang w:bidi="ar-SA"/>
    </w:rPr>
  </w:style>
  <w:style w:type="paragraph" w:styleId="Pieddepage">
    <w:name w:val="footer"/>
    <w:basedOn w:val="En-tteBase"/>
    <w:pPr>
      <w:tabs>
        <w:tab w:val="right" w:pos="6840"/>
      </w:tabs>
      <w:spacing w:line="220" w:lineRule="atLeast"/>
    </w:pPr>
    <w:rPr>
      <w:rFonts w:ascii="Arial" w:hAnsi="Arial" w:cs="Arial"/>
      <w:b/>
      <w:sz w:val="18"/>
      <w:szCs w:val="18"/>
    </w:rPr>
  </w:style>
  <w:style w:type="paragraph" w:styleId="En-tte">
    <w:name w:val="header"/>
    <w:basedOn w:val="En-tteBase"/>
    <w:link w:val="En-tteCar"/>
    <w:uiPriority w:val="99"/>
    <w:pPr>
      <w:spacing w:line="220" w:lineRule="atLeast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W w:w="0" w:type="dxa"/>
        <w:shd w:val="clear" w:color="auto" w:fill="C0504D" w:themeFill="accent2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  <w:tblStylePr w:type="band1Horz">
      <w:tblPr/>
      <w:tcPr>
        <w:tcW w:w="0" w:type="dxa"/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tcW w:w="0" w:type="dxa"/>
      <w:shd w:val="clear" w:color="auto" w:fill="DAEEF3" w:themeFill="accent5" w:themeFillTint="33"/>
    </w:tcPr>
    <w:tblStylePr w:type="firstRow">
      <w:rPr>
        <w:b/>
        <w:color w:val="FFFFFF"/>
      </w:rPr>
      <w:tblPr/>
      <w:tcPr>
        <w:tcW w:w="0" w:type="dxa"/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rPr>
        <w:b/>
        <w:color w:val="FFFFFF"/>
      </w:rPr>
      <w:tblPr/>
      <w:tcPr>
        <w:tcW w:w="0" w:type="dxa"/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  <w:vAlign w:val="top"/>
      </w:tcPr>
    </w:tblStylePr>
    <w:tblStylePr w:type="firstCol">
      <w:rPr>
        <w:b/>
        <w:color w:val="FFFFFF"/>
      </w:rPr>
      <w:tblPr/>
      <w:tcPr>
        <w:tcW w:w="0" w:type="dxa"/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 w:themeFill="accent5"/>
        <w:vAlign w:val="top"/>
      </w:tcPr>
    </w:tblStylePr>
    <w:tblStylePr w:type="lastCol">
      <w:rPr>
        <w:b/>
        <w:color w:val="FFFFFF"/>
      </w:rPr>
      <w:tblPr/>
      <w:tcPr>
        <w:tcW w:w="0" w:type="dxa"/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 w:themeFill="accent5"/>
        <w:vAlign w:val="top"/>
      </w:tcPr>
    </w:tblStylePr>
    <w:tblStylePr w:type="band1Vert">
      <w:tblPr/>
      <w:tcPr>
        <w:tcW w:w="0" w:type="dxa"/>
        <w:shd w:val="clear" w:color="auto" w:fill="B6DDE8" w:themeFill="accent5" w:themeFillTint="66"/>
        <w:vAlign w:val="top"/>
      </w:tcPr>
    </w:tblStylePr>
    <w:tblStylePr w:type="band1Horz">
      <w:tblPr/>
      <w:tcPr>
        <w:tcW w:w="0" w:type="dxa"/>
        <w:shd w:val="clear" w:color="auto" w:fill="B6DDE8" w:themeFill="accent5" w:themeFillTint="66"/>
        <w:vAlign w:val="top"/>
      </w:tcPr>
    </w:tblStylePr>
  </w:style>
  <w:style w:type="character" w:customStyle="1" w:styleId="En-tteCar">
    <w:name w:val="En-tête Car"/>
    <w:basedOn w:val="Policepardfaut"/>
    <w:link w:val="En-tte"/>
    <w:uiPriority w:val="99"/>
  </w:style>
  <w:style w:type="character" w:styleId="Mentionnonrsolue">
    <w:name w:val="Unresolved Mention"/>
    <w:basedOn w:val="Policepardfaut"/>
    <w:uiPriority w:val="99"/>
    <w:semiHidden/>
    <w:unhideWhenUsed/>
    <w:rsid w:val="00E2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yes-ferrah-147a6015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uilatitenelye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Free%20Download%20Manager\Assistant%20C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18C90-61C3-4B45-B1D4-7F8F7100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Assistant CV</Template>
  <TotalTime>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Assistant Curriculum Vitæ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Assistant Curriculum Vitæ</dc:title>
  <dc:subject/>
  <dc:creator>Mr_Mehdi</dc:creator>
  <cp:keywords/>
  <dc:description/>
  <cp:lastModifiedBy>bouilatitenelyes@outlook.fr</cp:lastModifiedBy>
  <cp:revision>8</cp:revision>
  <dcterms:created xsi:type="dcterms:W3CDTF">2019-09-29T08:18:00Z</dcterms:created>
  <dcterms:modified xsi:type="dcterms:W3CDTF">2019-10-02T06:48:00Z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1036</vt:i4>
  </property>
</Properties>
</file>